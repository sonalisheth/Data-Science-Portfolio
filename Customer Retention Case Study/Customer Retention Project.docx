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82C47" w14:textId="5770A2FF" w:rsidR="00952F7D" w:rsidRDefault="00952F7D" w:rsidP="00DF1C25">
      <w:pPr>
        <w:pStyle w:val="GraphicAnchor"/>
        <w:jc w:val="both"/>
      </w:pPr>
    </w:p>
    <w:tbl>
      <w:tblPr>
        <w:tblStyle w:val="TableGrid"/>
        <w:tblW w:w="110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99"/>
        <w:gridCol w:w="6250"/>
        <w:gridCol w:w="1203"/>
        <w:gridCol w:w="39"/>
        <w:gridCol w:w="1160"/>
      </w:tblGrid>
      <w:tr w:rsidR="00DF198B" w14:paraId="3B05BAA4" w14:textId="77777777" w:rsidTr="00DD54D3">
        <w:trPr>
          <w:trHeight w:val="179"/>
        </w:trPr>
        <w:tc>
          <w:tcPr>
            <w:tcW w:w="11049" w:type="dxa"/>
            <w:gridSpan w:val="7"/>
          </w:tcPr>
          <w:p w14:paraId="298827D8" w14:textId="52139545" w:rsidR="005E7C38" w:rsidRDefault="005E7C38" w:rsidP="00DF1C25">
            <w:pPr>
              <w:jc w:val="both"/>
              <w:rPr>
                <w:noProof/>
              </w:rPr>
            </w:pPr>
          </w:p>
          <w:p w14:paraId="64D78492" w14:textId="54524E32" w:rsidR="00DF198B" w:rsidRDefault="005E7C38" w:rsidP="00DF1C25">
            <w:pPr>
              <w:jc w:val="both"/>
            </w:pPr>
            <w:r>
              <w:rPr>
                <w:noProof/>
              </w:rPr>
              <w:drawing>
                <wp:anchor distT="0" distB="0" distL="114300" distR="114300" simplePos="0" relativeHeight="251672063" behindDoc="0" locked="0" layoutInCell="1" allowOverlap="1" wp14:anchorId="69FCBA8B" wp14:editId="4C14B82A">
                  <wp:simplePos x="0" y="0"/>
                  <wp:positionH relativeFrom="column">
                    <wp:posOffset>0</wp:posOffset>
                  </wp:positionH>
                  <wp:positionV relativeFrom="paragraph">
                    <wp:posOffset>3175</wp:posOffset>
                  </wp:positionV>
                  <wp:extent cx="7016115" cy="364998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
                            <a:extLst>
                              <a:ext uri="{28A0092B-C50C-407E-A947-70E740481C1C}">
                                <a14:useLocalDpi xmlns:a14="http://schemas.microsoft.com/office/drawing/2010/main" val="0"/>
                              </a:ext>
                            </a:extLst>
                          </a:blip>
                          <a:srcRect b="21965"/>
                          <a:stretch/>
                        </pic:blipFill>
                        <pic:spPr bwMode="auto">
                          <a:xfrm>
                            <a:off x="0" y="0"/>
                            <a:ext cx="7016115" cy="3649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DF198B" w14:paraId="0E98B053" w14:textId="77777777" w:rsidTr="00AD20AE">
        <w:trPr>
          <w:trHeight w:val="1068"/>
        </w:trPr>
        <w:tc>
          <w:tcPr>
            <w:tcW w:w="1198" w:type="dxa"/>
            <w:gridSpan w:val="2"/>
            <w:tcBorders>
              <w:right w:val="single" w:sz="18" w:space="0" w:color="476166" w:themeColor="accent1"/>
            </w:tcBorders>
          </w:tcPr>
          <w:p w14:paraId="65D60B1B" w14:textId="77777777" w:rsidR="00DF198B" w:rsidRDefault="00DF198B" w:rsidP="00DF1C25">
            <w:pPr>
              <w:jc w:val="both"/>
            </w:pPr>
          </w:p>
        </w:tc>
        <w:tc>
          <w:tcPr>
            <w:tcW w:w="8652"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F74E95E" w14:textId="39280E3F" w:rsidR="00DF198B" w:rsidRPr="00DF198B" w:rsidRDefault="00CA13A0" w:rsidP="00975E4A">
            <w:pPr>
              <w:pStyle w:val="Heading1"/>
            </w:pPr>
            <w:r w:rsidRPr="00CA13A0">
              <w:t>Customer Retention Case Study Report</w:t>
            </w:r>
          </w:p>
        </w:tc>
        <w:tc>
          <w:tcPr>
            <w:tcW w:w="1199" w:type="dxa"/>
            <w:gridSpan w:val="2"/>
            <w:tcBorders>
              <w:left w:val="single" w:sz="18" w:space="0" w:color="476166" w:themeColor="accent1"/>
            </w:tcBorders>
          </w:tcPr>
          <w:p w14:paraId="23299DD5" w14:textId="77777777" w:rsidR="00DF198B" w:rsidRDefault="00DF198B" w:rsidP="00DF1C25">
            <w:pPr>
              <w:jc w:val="both"/>
            </w:pPr>
          </w:p>
        </w:tc>
      </w:tr>
      <w:tr w:rsidR="00DF198B" w14:paraId="545D8630" w14:textId="77777777" w:rsidTr="00AD20AE">
        <w:trPr>
          <w:trHeight w:val="1837"/>
        </w:trPr>
        <w:tc>
          <w:tcPr>
            <w:tcW w:w="1170" w:type="dxa"/>
          </w:tcPr>
          <w:p w14:paraId="12B11F9F" w14:textId="77777777" w:rsidR="00DF198B" w:rsidRDefault="00DF198B" w:rsidP="00DF1C25">
            <w:pPr>
              <w:jc w:val="both"/>
            </w:pPr>
          </w:p>
        </w:tc>
        <w:tc>
          <w:tcPr>
            <w:tcW w:w="8719" w:type="dxa"/>
            <w:gridSpan w:val="5"/>
          </w:tcPr>
          <w:p w14:paraId="3016C478" w14:textId="77777777" w:rsidR="00DF198B" w:rsidRDefault="00DF198B" w:rsidP="00DF1C25">
            <w:pPr>
              <w:jc w:val="both"/>
            </w:pPr>
          </w:p>
        </w:tc>
        <w:tc>
          <w:tcPr>
            <w:tcW w:w="1160" w:type="dxa"/>
          </w:tcPr>
          <w:p w14:paraId="747C01CA" w14:textId="77777777" w:rsidR="00DF198B" w:rsidRDefault="00DF198B" w:rsidP="00DF1C25">
            <w:pPr>
              <w:jc w:val="both"/>
            </w:pPr>
          </w:p>
        </w:tc>
      </w:tr>
      <w:tr w:rsidR="00DF198B" w14:paraId="0AD18C50" w14:textId="77777777" w:rsidTr="00B75AA7">
        <w:trPr>
          <w:trHeight w:val="929"/>
        </w:trPr>
        <w:tc>
          <w:tcPr>
            <w:tcW w:w="2397" w:type="dxa"/>
            <w:gridSpan w:val="3"/>
          </w:tcPr>
          <w:p w14:paraId="22F1B72E" w14:textId="77777777" w:rsidR="00DF198B" w:rsidRDefault="00DF198B" w:rsidP="00DF1C25">
            <w:pPr>
              <w:jc w:val="both"/>
            </w:pPr>
          </w:p>
        </w:tc>
        <w:tc>
          <w:tcPr>
            <w:tcW w:w="6250" w:type="dxa"/>
            <w:shd w:val="clear" w:color="auto" w:fill="FFFFFF" w:themeFill="background1"/>
          </w:tcPr>
          <w:p w14:paraId="2E0D2E16" w14:textId="77777777" w:rsidR="00DF198B" w:rsidRPr="00DF198B" w:rsidRDefault="00DF198B" w:rsidP="00DF1C25">
            <w:pPr>
              <w:jc w:val="both"/>
              <w:rPr>
                <w:rFonts w:ascii="Georgia" w:hAnsi="Georgia"/>
                <w:sz w:val="48"/>
                <w:szCs w:val="48"/>
              </w:rPr>
            </w:pPr>
          </w:p>
        </w:tc>
        <w:tc>
          <w:tcPr>
            <w:tcW w:w="2402" w:type="dxa"/>
            <w:gridSpan w:val="3"/>
          </w:tcPr>
          <w:p w14:paraId="4AADDBAE" w14:textId="77777777" w:rsidR="00DF198B" w:rsidRDefault="00DF198B" w:rsidP="00DF1C25">
            <w:pPr>
              <w:jc w:val="both"/>
            </w:pPr>
          </w:p>
        </w:tc>
      </w:tr>
      <w:tr w:rsidR="00DF198B" w14:paraId="1CBA5F63" w14:textId="77777777" w:rsidTr="00B75AA7">
        <w:trPr>
          <w:trHeight w:val="1460"/>
        </w:trPr>
        <w:tc>
          <w:tcPr>
            <w:tcW w:w="2397" w:type="dxa"/>
            <w:gridSpan w:val="3"/>
          </w:tcPr>
          <w:p w14:paraId="24009455" w14:textId="75F8094F" w:rsidR="00DF198B" w:rsidRDefault="00DF198B" w:rsidP="00DF1C25">
            <w:pPr>
              <w:jc w:val="both"/>
            </w:pPr>
          </w:p>
        </w:tc>
        <w:tc>
          <w:tcPr>
            <w:tcW w:w="6250" w:type="dxa"/>
            <w:shd w:val="clear" w:color="auto" w:fill="FFFFFF" w:themeFill="background1"/>
          </w:tcPr>
          <w:p w14:paraId="72715E9E" w14:textId="77777777" w:rsidR="005E7C38" w:rsidRDefault="005E7C38" w:rsidP="00DF1C25">
            <w:pPr>
              <w:pStyle w:val="Heading2"/>
              <w:jc w:val="both"/>
            </w:pPr>
          </w:p>
          <w:p w14:paraId="140A00AF" w14:textId="77777777" w:rsidR="005E7C38" w:rsidRDefault="005E7C38" w:rsidP="00DF1C25">
            <w:pPr>
              <w:pStyle w:val="Heading2"/>
              <w:jc w:val="both"/>
            </w:pPr>
          </w:p>
          <w:p w14:paraId="5F433CFD" w14:textId="77777777" w:rsidR="005E7C38" w:rsidRDefault="005E7C38" w:rsidP="00DF1C25">
            <w:pPr>
              <w:pStyle w:val="Heading2"/>
              <w:jc w:val="both"/>
            </w:pPr>
          </w:p>
          <w:p w14:paraId="3A68B5FD" w14:textId="77777777" w:rsidR="005E7C38" w:rsidRDefault="005E7C38" w:rsidP="00DF1C25">
            <w:pPr>
              <w:pStyle w:val="Heading2"/>
              <w:jc w:val="both"/>
            </w:pPr>
          </w:p>
          <w:p w14:paraId="58123D60" w14:textId="31879B97" w:rsidR="00DF198B" w:rsidRDefault="00CA13A0" w:rsidP="00DF1C25">
            <w:pPr>
              <w:pStyle w:val="Heading2"/>
              <w:jc w:val="both"/>
            </w:pPr>
            <w:r w:rsidRPr="00CA13A0">
              <w:t xml:space="preserve">Prepared by </w:t>
            </w:r>
            <w:r w:rsidR="00AD20AE">
              <w:t>Sonali Daga</w:t>
            </w:r>
          </w:p>
          <w:p w14:paraId="204FC3A5" w14:textId="77777777" w:rsidR="00CA13A0" w:rsidRDefault="00CA13A0" w:rsidP="00DF1C25">
            <w:pPr>
              <w:jc w:val="both"/>
            </w:pPr>
          </w:p>
          <w:p w14:paraId="5B70C4ED" w14:textId="77777777" w:rsidR="00CA13A0" w:rsidRDefault="00CA13A0" w:rsidP="00DF1C25">
            <w:pPr>
              <w:jc w:val="both"/>
              <w:rPr>
                <w:sz w:val="28"/>
                <w:szCs w:val="28"/>
              </w:rPr>
            </w:pPr>
            <w:r w:rsidRPr="00B07ACC">
              <w:rPr>
                <w:sz w:val="28"/>
                <w:szCs w:val="28"/>
              </w:rPr>
              <w:t>Data Science Intern at Flip Robo Technologies</w:t>
            </w:r>
          </w:p>
          <w:p w14:paraId="2C5BF92E" w14:textId="77777777" w:rsidR="005E7C38" w:rsidRDefault="005E7C38" w:rsidP="00DF1C25">
            <w:pPr>
              <w:jc w:val="both"/>
              <w:rPr>
                <w:sz w:val="28"/>
                <w:szCs w:val="28"/>
              </w:rPr>
            </w:pPr>
          </w:p>
          <w:p w14:paraId="620922B8" w14:textId="77777777" w:rsidR="005E7C38" w:rsidRDefault="005E7C38" w:rsidP="00DF1C25">
            <w:pPr>
              <w:jc w:val="both"/>
              <w:rPr>
                <w:sz w:val="28"/>
                <w:szCs w:val="28"/>
              </w:rPr>
            </w:pPr>
          </w:p>
          <w:p w14:paraId="0F8B4915" w14:textId="7C959CD3" w:rsidR="005E7C38" w:rsidRDefault="005E7C38" w:rsidP="00DF1C25">
            <w:pPr>
              <w:jc w:val="both"/>
              <w:rPr>
                <w:sz w:val="28"/>
                <w:szCs w:val="28"/>
              </w:rPr>
            </w:pPr>
          </w:p>
          <w:p w14:paraId="45474E5B" w14:textId="278B6C1A" w:rsidR="005E7C38" w:rsidRPr="00B07ACC" w:rsidRDefault="0014248E" w:rsidP="00DF1C25">
            <w:pPr>
              <w:jc w:val="both"/>
              <w:rPr>
                <w:sz w:val="28"/>
                <w:szCs w:val="28"/>
              </w:rPr>
            </w:pPr>
            <w:r w:rsidRPr="0014248E">
              <w:rPr>
                <w:noProof/>
                <w:sz w:val="28"/>
                <w:szCs w:val="28"/>
              </w:rPr>
              <mc:AlternateContent>
                <mc:Choice Requires="wps">
                  <w:drawing>
                    <wp:anchor distT="45720" distB="45720" distL="114300" distR="114300" simplePos="0" relativeHeight="251668480" behindDoc="0" locked="0" layoutInCell="1" allowOverlap="1" wp14:anchorId="2ABEDEE3" wp14:editId="2777492C">
                      <wp:simplePos x="0" y="0"/>
                      <wp:positionH relativeFrom="column">
                        <wp:posOffset>611505</wp:posOffset>
                      </wp:positionH>
                      <wp:positionV relativeFrom="paragraph">
                        <wp:posOffset>1474470</wp:posOffset>
                      </wp:positionV>
                      <wp:extent cx="2360930" cy="99631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96315"/>
                              </a:xfrm>
                              <a:prstGeom prst="rect">
                                <a:avLst/>
                              </a:prstGeom>
                              <a:noFill/>
                              <a:ln w="9525">
                                <a:noFill/>
                                <a:miter lim="800000"/>
                                <a:headEnd/>
                                <a:tailEnd/>
                              </a:ln>
                            </wps:spPr>
                            <wps:txbx>
                              <w:txbxContent>
                                <w:p w14:paraId="7D5FF6C4" w14:textId="1C9DF5AB" w:rsidR="0014248E" w:rsidRDefault="0014248E" w:rsidP="0014248E">
                                  <w:pPr>
                                    <w:pStyle w:val="Heading3"/>
                                  </w:pPr>
                                  <w:r>
                                    <w:t>SME Name:</w:t>
                                  </w:r>
                                </w:p>
                                <w:p w14:paraId="658AB3D0" w14:textId="6D563F5D" w:rsidR="0014248E" w:rsidRDefault="0014248E" w:rsidP="0014248E">
                                  <w:pPr>
                                    <w:pStyle w:val="Heading3"/>
                                  </w:pPr>
                                  <w:proofErr w:type="spellStart"/>
                                  <w:r>
                                    <w:t>Sristi</w:t>
                                  </w:r>
                                  <w:proofErr w:type="spellEnd"/>
                                  <w:r>
                                    <w:t xml:space="preserve"> </w:t>
                                  </w:r>
                                  <w:proofErr w:type="spellStart"/>
                                  <w:r>
                                    <w:t>Maan</w:t>
                                  </w:r>
                                  <w:proofErr w:type="spellEnd"/>
                                </w:p>
                                <w:p w14:paraId="7CD74205" w14:textId="5B8F1ED0" w:rsidR="0014248E" w:rsidRDefault="0014248E"/>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2ABEDEE3" id="_x0000_t202" coordsize="21600,21600" o:spt="202" path="m,l,21600r21600,l21600,xe">
                      <v:stroke joinstyle="miter"/>
                      <v:path gradientshapeok="t" o:connecttype="rect"/>
                    </v:shapetype>
                    <v:shape id="Text Box 2" o:spid="_x0000_s1026" type="#_x0000_t202" style="position:absolute;left:0;text-align:left;margin-left:48.15pt;margin-top:116.1pt;width:185.9pt;height:78.45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" filled="f" stroked="f">
                      <v:textbox>
                        <w:txbxContent>
                          <w:p w14:paraId="7D5FF6C4" w14:textId="1C9DF5AB" w:rsidR="0014248E" w:rsidRDefault="0014248E" w:rsidP="0014248E">
                            <w:pPr>
                              <w:pStyle w:val="Heading3"/>
                            </w:pPr>
                            <w:r>
                              <w:t>SME Name:</w:t>
                            </w:r>
                          </w:p>
                          <w:p w14:paraId="658AB3D0" w14:textId="6D563F5D" w:rsidR="0014248E" w:rsidRDefault="0014248E" w:rsidP="0014248E">
                            <w:pPr>
                              <w:pStyle w:val="Heading3"/>
                            </w:pPr>
                            <w:proofErr w:type="spellStart"/>
                            <w:r>
                              <w:t>Sristi</w:t>
                            </w:r>
                            <w:proofErr w:type="spellEnd"/>
                            <w:r>
                              <w:t xml:space="preserve"> </w:t>
                            </w:r>
                            <w:proofErr w:type="spellStart"/>
                            <w:r>
                              <w:t>Maan</w:t>
                            </w:r>
                            <w:proofErr w:type="spellEnd"/>
                          </w:p>
                          <w:p w14:paraId="7CD74205" w14:textId="5B8F1ED0" w:rsidR="0014248E" w:rsidRDefault="0014248E"/>
                        </w:txbxContent>
                      </v:textbox>
                      <w10:wrap type="square"/>
                    </v:shape>
                  </w:pict>
                </mc:Fallback>
              </mc:AlternateContent>
            </w:r>
            <w:r w:rsidR="005E7C38" w:rsidRPr="00CA13A0">
              <w:rPr>
                <w:noProof/>
              </w:rPr>
              <w:drawing>
                <wp:anchor distT="0" distB="0" distL="114300" distR="114300" simplePos="0" relativeHeight="251666432" behindDoc="0" locked="0" layoutInCell="1" allowOverlap="1" wp14:anchorId="0200F432" wp14:editId="1ED518D0">
                  <wp:simplePos x="0" y="0"/>
                  <wp:positionH relativeFrom="margin">
                    <wp:align>center</wp:align>
                  </wp:positionH>
                  <wp:positionV relativeFrom="paragraph">
                    <wp:posOffset>250190</wp:posOffset>
                  </wp:positionV>
                  <wp:extent cx="3429000" cy="10134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32808" b="32283"/>
                          <a:stretch/>
                        </pic:blipFill>
                        <pic:spPr bwMode="auto">
                          <a:xfrm>
                            <a:off x="0" y="0"/>
                            <a:ext cx="3429000" cy="101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402" w:type="dxa"/>
            <w:gridSpan w:val="3"/>
          </w:tcPr>
          <w:p w14:paraId="5B95CBDA" w14:textId="77777777" w:rsidR="00DF198B" w:rsidRDefault="00DF198B" w:rsidP="00DF1C25">
            <w:pPr>
              <w:jc w:val="both"/>
            </w:pPr>
          </w:p>
        </w:tc>
      </w:tr>
    </w:tbl>
    <w:p w14:paraId="5772771A" w14:textId="1D8C34CB" w:rsidR="00DF198B" w:rsidRDefault="00DF198B" w:rsidP="00DF1C25">
      <w:pPr>
        <w:jc w:val="both"/>
      </w:pPr>
    </w:p>
    <w:p w14:paraId="5D4FFF01" w14:textId="0050BFC0" w:rsidR="00DF198B" w:rsidRDefault="00DF198B" w:rsidP="00DF1C25">
      <w:pPr>
        <w:pStyle w:val="GraphicAncho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7B604122" w14:textId="77777777" w:rsidTr="00185F4A">
        <w:trPr>
          <w:trHeight w:val="664"/>
        </w:trPr>
        <w:tc>
          <w:tcPr>
            <w:tcW w:w="2158" w:type="dxa"/>
            <w:tcBorders>
              <w:right w:val="single" w:sz="18" w:space="0" w:color="476166" w:themeColor="accent1"/>
            </w:tcBorders>
          </w:tcPr>
          <w:p w14:paraId="01641AD5" w14:textId="77777777" w:rsidR="002D2200" w:rsidRDefault="002D2200" w:rsidP="00DF1C25">
            <w:pPr>
              <w:jc w:val="both"/>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86608D6" w14:textId="52BA3568" w:rsidR="002D2200" w:rsidRPr="00E74B29" w:rsidRDefault="00CA13A0" w:rsidP="00975E4A">
            <w:pPr>
              <w:pStyle w:val="Heading4"/>
            </w:pPr>
            <w:r>
              <w:t>Acknowledgement</w:t>
            </w:r>
          </w:p>
        </w:tc>
        <w:tc>
          <w:tcPr>
            <w:tcW w:w="2158" w:type="dxa"/>
            <w:tcBorders>
              <w:left w:val="single" w:sz="18" w:space="0" w:color="476166" w:themeColor="accent1"/>
            </w:tcBorders>
          </w:tcPr>
          <w:p w14:paraId="7D6DE111" w14:textId="77777777" w:rsidR="002D2200" w:rsidRDefault="002D2200" w:rsidP="00DF1C25">
            <w:pPr>
              <w:jc w:val="both"/>
            </w:pPr>
          </w:p>
        </w:tc>
      </w:tr>
      <w:tr w:rsidR="002D2200" w14:paraId="4B5AA302" w14:textId="77777777" w:rsidTr="00185F4A">
        <w:trPr>
          <w:trHeight w:val="311"/>
        </w:trPr>
        <w:tc>
          <w:tcPr>
            <w:tcW w:w="2158" w:type="dxa"/>
          </w:tcPr>
          <w:p w14:paraId="36AFAE36" w14:textId="77777777" w:rsidR="002D2200" w:rsidRDefault="002D2200" w:rsidP="00DF1C25">
            <w:pPr>
              <w:jc w:val="both"/>
            </w:pPr>
          </w:p>
        </w:tc>
        <w:tc>
          <w:tcPr>
            <w:tcW w:w="2158" w:type="dxa"/>
            <w:gridSpan w:val="3"/>
            <w:tcBorders>
              <w:top w:val="single" w:sz="18" w:space="0" w:color="476166" w:themeColor="accent1"/>
              <w:bottom w:val="single" w:sz="18" w:space="0" w:color="476166" w:themeColor="accent1"/>
            </w:tcBorders>
          </w:tcPr>
          <w:p w14:paraId="0CBB2703" w14:textId="77777777" w:rsidR="002D2200" w:rsidRDefault="002D2200" w:rsidP="00DF1C25">
            <w:pPr>
              <w:jc w:val="both"/>
            </w:pPr>
          </w:p>
        </w:tc>
        <w:tc>
          <w:tcPr>
            <w:tcW w:w="2158" w:type="dxa"/>
            <w:tcBorders>
              <w:top w:val="single" w:sz="18" w:space="0" w:color="476166" w:themeColor="accent1"/>
              <w:bottom w:val="single" w:sz="18" w:space="0" w:color="476166" w:themeColor="accent1"/>
            </w:tcBorders>
          </w:tcPr>
          <w:p w14:paraId="02D445F5" w14:textId="77777777" w:rsidR="002D2200" w:rsidRDefault="002D2200" w:rsidP="00DF1C25">
            <w:pPr>
              <w:jc w:val="both"/>
            </w:pPr>
          </w:p>
        </w:tc>
        <w:tc>
          <w:tcPr>
            <w:tcW w:w="2167" w:type="dxa"/>
            <w:gridSpan w:val="3"/>
            <w:tcBorders>
              <w:top w:val="single" w:sz="18" w:space="0" w:color="476166" w:themeColor="accent1"/>
              <w:bottom w:val="single" w:sz="18" w:space="0" w:color="476166" w:themeColor="accent1"/>
            </w:tcBorders>
          </w:tcPr>
          <w:p w14:paraId="248C6D65" w14:textId="77777777" w:rsidR="002D2200" w:rsidRDefault="002D2200" w:rsidP="00DF1C25">
            <w:pPr>
              <w:jc w:val="both"/>
            </w:pPr>
          </w:p>
        </w:tc>
        <w:tc>
          <w:tcPr>
            <w:tcW w:w="2158" w:type="dxa"/>
          </w:tcPr>
          <w:p w14:paraId="3A4D87AC" w14:textId="77777777" w:rsidR="002D2200" w:rsidRDefault="002D2200" w:rsidP="00DF1C25">
            <w:pPr>
              <w:jc w:val="both"/>
            </w:pPr>
          </w:p>
        </w:tc>
      </w:tr>
      <w:tr w:rsidR="00E74B29" w14:paraId="0199829E" w14:textId="77777777" w:rsidTr="00185F4A">
        <w:trPr>
          <w:trHeight w:val="576"/>
        </w:trPr>
        <w:tc>
          <w:tcPr>
            <w:tcW w:w="2158" w:type="dxa"/>
            <w:tcBorders>
              <w:right w:val="single" w:sz="18" w:space="0" w:color="476166" w:themeColor="accent1"/>
            </w:tcBorders>
          </w:tcPr>
          <w:p w14:paraId="6F2C4F2D" w14:textId="77777777" w:rsidR="00E74B29" w:rsidRDefault="00E74B29" w:rsidP="00DF1C25">
            <w:pPr>
              <w:jc w:val="both"/>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11E66E2E" w14:textId="77777777" w:rsidR="00E74B29" w:rsidRDefault="00E74B29" w:rsidP="00DF1C25">
            <w:pPr>
              <w:jc w:val="both"/>
            </w:pPr>
          </w:p>
        </w:tc>
        <w:tc>
          <w:tcPr>
            <w:tcW w:w="4321" w:type="dxa"/>
            <w:gridSpan w:val="3"/>
            <w:tcBorders>
              <w:top w:val="single" w:sz="18" w:space="0" w:color="476166" w:themeColor="accent1"/>
            </w:tcBorders>
            <w:shd w:val="clear" w:color="auto" w:fill="FFFFFF" w:themeFill="background1"/>
          </w:tcPr>
          <w:p w14:paraId="501DA5DD" w14:textId="77777777" w:rsidR="00E74B29" w:rsidRDefault="00E74B29" w:rsidP="00DF1C25">
            <w:pPr>
              <w:jc w:val="both"/>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1C70F03F" w14:textId="77777777" w:rsidR="00E74B29" w:rsidRDefault="00E74B29" w:rsidP="00DF1C25">
            <w:pPr>
              <w:jc w:val="both"/>
            </w:pPr>
          </w:p>
        </w:tc>
        <w:tc>
          <w:tcPr>
            <w:tcW w:w="2158" w:type="dxa"/>
            <w:tcBorders>
              <w:left w:val="single" w:sz="18" w:space="0" w:color="476166" w:themeColor="accent1"/>
            </w:tcBorders>
          </w:tcPr>
          <w:p w14:paraId="33BD5603" w14:textId="77777777" w:rsidR="00E74B29" w:rsidRDefault="00E74B29" w:rsidP="00DF1C25">
            <w:pPr>
              <w:jc w:val="both"/>
            </w:pPr>
          </w:p>
        </w:tc>
      </w:tr>
      <w:tr w:rsidR="000E4641" w14:paraId="3B137F48" w14:textId="77777777" w:rsidTr="00185F4A">
        <w:trPr>
          <w:trHeight w:val="4447"/>
        </w:trPr>
        <w:tc>
          <w:tcPr>
            <w:tcW w:w="2158" w:type="dxa"/>
            <w:vMerge w:val="restart"/>
            <w:tcBorders>
              <w:right w:val="single" w:sz="18" w:space="0" w:color="476166" w:themeColor="accent1"/>
            </w:tcBorders>
          </w:tcPr>
          <w:p w14:paraId="79348C7C" w14:textId="5DEB33F7" w:rsidR="000E4641" w:rsidRDefault="000E4641" w:rsidP="00DF1C25">
            <w:pPr>
              <w:jc w:val="both"/>
            </w:pPr>
          </w:p>
        </w:tc>
        <w:tc>
          <w:tcPr>
            <w:tcW w:w="542" w:type="dxa"/>
            <w:vMerge w:val="restart"/>
            <w:tcBorders>
              <w:left w:val="single" w:sz="18" w:space="0" w:color="476166" w:themeColor="accent1"/>
            </w:tcBorders>
            <w:shd w:val="clear" w:color="auto" w:fill="FFFFFF" w:themeFill="background1"/>
          </w:tcPr>
          <w:p w14:paraId="6FFE6DE0" w14:textId="77777777" w:rsidR="000E4641" w:rsidRDefault="000E4641" w:rsidP="00DF1C25">
            <w:pPr>
              <w:jc w:val="both"/>
            </w:pPr>
          </w:p>
        </w:tc>
        <w:tc>
          <w:tcPr>
            <w:tcW w:w="540" w:type="dxa"/>
            <w:shd w:val="clear" w:color="auto" w:fill="FFFFFF" w:themeFill="background1"/>
          </w:tcPr>
          <w:p w14:paraId="0ECA2749" w14:textId="77777777" w:rsidR="000E4641" w:rsidRDefault="000E4641" w:rsidP="00DF1C25">
            <w:pPr>
              <w:jc w:val="both"/>
            </w:pPr>
          </w:p>
        </w:tc>
        <w:tc>
          <w:tcPr>
            <w:tcW w:w="4321" w:type="dxa"/>
            <w:gridSpan w:val="3"/>
            <w:shd w:val="clear" w:color="auto" w:fill="FFFFFF" w:themeFill="background1"/>
          </w:tcPr>
          <w:p w14:paraId="7D08FF64" w14:textId="7568F97A" w:rsidR="00CA13A0" w:rsidRDefault="00CA13A0" w:rsidP="00DF1C25">
            <w:pPr>
              <w:pStyle w:val="Text"/>
              <w:jc w:val="both"/>
            </w:pPr>
            <w:r>
              <w:t>It is my deepest pleasure and gratification to present this report. Working on this project was an incredible experience that ha</w:t>
            </w:r>
            <w:r w:rsidR="00432AD6">
              <w:t xml:space="preserve">s </w:t>
            </w:r>
            <w:r>
              <w:t>given me a very informative knowledge</w:t>
            </w:r>
            <w:r w:rsidR="00432AD6">
              <w:t xml:space="preserve"> regarding the data analysis process</w:t>
            </w:r>
            <w:r>
              <w:t>.</w:t>
            </w:r>
          </w:p>
          <w:p w14:paraId="2F03BF30" w14:textId="7BF88FB3" w:rsidR="00CA13A0" w:rsidRDefault="00CA13A0" w:rsidP="00DF1C25">
            <w:pPr>
              <w:pStyle w:val="Text"/>
              <w:jc w:val="both"/>
            </w:pPr>
            <w:r>
              <w:t>All the required information and</w:t>
            </w:r>
            <w:r w:rsidR="00432AD6">
              <w:t xml:space="preserve"> </w:t>
            </w:r>
            <w:r>
              <w:t xml:space="preserve">dataset are provided by </w:t>
            </w:r>
            <w:r w:rsidRPr="00432AD6">
              <w:rPr>
                <w:b/>
                <w:bCs/>
              </w:rPr>
              <w:t>Flip Robo Technologies</w:t>
            </w:r>
            <w:r w:rsidR="00432AD6">
              <w:t xml:space="preserve"> (</w:t>
            </w:r>
            <w:r w:rsidR="00432AD6" w:rsidRPr="00432AD6">
              <w:t>Bangalore</w:t>
            </w:r>
            <w:r w:rsidR="00432AD6">
              <w:t>)</w:t>
            </w:r>
            <w:r>
              <w:t xml:space="preserve"> that helped me to complete the project.</w:t>
            </w:r>
          </w:p>
          <w:p w14:paraId="66AFA93B" w14:textId="07373E1B" w:rsidR="000E4641" w:rsidRPr="00E74B29" w:rsidRDefault="00CA13A0" w:rsidP="00DF1C25">
            <w:pPr>
              <w:pStyle w:val="Text"/>
              <w:jc w:val="both"/>
            </w:pPr>
            <w:r>
              <w:t xml:space="preserve">I want to thank my SME </w:t>
            </w:r>
            <w:proofErr w:type="spellStart"/>
            <w:r w:rsidR="00AD20AE">
              <w:rPr>
                <w:b/>
                <w:bCs/>
              </w:rPr>
              <w:t>Sristi</w:t>
            </w:r>
            <w:proofErr w:type="spellEnd"/>
            <w:r w:rsidR="00AD20AE">
              <w:rPr>
                <w:b/>
                <w:bCs/>
              </w:rPr>
              <w:t xml:space="preserve"> </w:t>
            </w:r>
            <w:proofErr w:type="spellStart"/>
            <w:r w:rsidR="00AD20AE">
              <w:rPr>
                <w:b/>
                <w:bCs/>
              </w:rPr>
              <w:t>Maan</w:t>
            </w:r>
            <w:proofErr w:type="spellEnd"/>
            <w:r>
              <w:t xml:space="preserve"> for </w:t>
            </w:r>
            <w:r w:rsidR="00432AD6">
              <w:t>giving</w:t>
            </w:r>
            <w:r>
              <w:t xml:space="preserve"> the dataset and instructions to perform the complete case study process.</w:t>
            </w:r>
          </w:p>
        </w:tc>
        <w:tc>
          <w:tcPr>
            <w:tcW w:w="540" w:type="dxa"/>
            <w:shd w:val="clear" w:color="auto" w:fill="FFFFFF" w:themeFill="background1"/>
          </w:tcPr>
          <w:p w14:paraId="7BFC3B6F" w14:textId="77777777" w:rsidR="000E4641" w:rsidRPr="00E74B29" w:rsidRDefault="000E4641" w:rsidP="00DF1C25">
            <w:pPr>
              <w:jc w:val="both"/>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16810CF5" w14:textId="77777777" w:rsidR="000E4641" w:rsidRPr="00E74B29" w:rsidRDefault="000E4641" w:rsidP="00DF1C25">
            <w:pPr>
              <w:jc w:val="both"/>
              <w:rPr>
                <w:rFonts w:ascii="Georgia" w:hAnsi="Georgia"/>
                <w:sz w:val="28"/>
                <w:szCs w:val="28"/>
              </w:rPr>
            </w:pPr>
          </w:p>
        </w:tc>
        <w:tc>
          <w:tcPr>
            <w:tcW w:w="2158" w:type="dxa"/>
            <w:vMerge w:val="restart"/>
            <w:tcBorders>
              <w:left w:val="single" w:sz="18" w:space="0" w:color="476166" w:themeColor="accent1"/>
            </w:tcBorders>
          </w:tcPr>
          <w:p w14:paraId="6FDAE1C0" w14:textId="32791361" w:rsidR="000E4641" w:rsidRDefault="000E4641" w:rsidP="00DF1C25">
            <w:pPr>
              <w:jc w:val="both"/>
            </w:pPr>
          </w:p>
        </w:tc>
      </w:tr>
      <w:tr w:rsidR="000E4641" w14:paraId="3A97DA9D" w14:textId="77777777" w:rsidTr="002B4818">
        <w:trPr>
          <w:trHeight w:val="1800"/>
        </w:trPr>
        <w:tc>
          <w:tcPr>
            <w:tcW w:w="2158" w:type="dxa"/>
            <w:vMerge/>
            <w:tcBorders>
              <w:right w:val="single" w:sz="18" w:space="0" w:color="476166" w:themeColor="accent1"/>
            </w:tcBorders>
          </w:tcPr>
          <w:p w14:paraId="7606C2CC" w14:textId="77777777" w:rsidR="000E4641" w:rsidRDefault="000E4641" w:rsidP="00DF1C25">
            <w:pPr>
              <w:jc w:val="both"/>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C6BFD8C" w14:textId="77777777" w:rsidR="000E4641" w:rsidRDefault="000E4641" w:rsidP="00DF1C25">
            <w:pPr>
              <w:jc w:val="both"/>
            </w:pPr>
          </w:p>
        </w:tc>
        <w:tc>
          <w:tcPr>
            <w:tcW w:w="5401" w:type="dxa"/>
            <w:gridSpan w:val="5"/>
            <w:vMerge w:val="restart"/>
            <w:shd w:val="clear" w:color="auto" w:fill="FFFFFF" w:themeFill="background1"/>
          </w:tcPr>
          <w:p w14:paraId="55EAE45C" w14:textId="4053A7FB" w:rsidR="000E4641" w:rsidRPr="00E74B29" w:rsidRDefault="000E4641" w:rsidP="00DF1C25">
            <w:pPr>
              <w:jc w:val="both"/>
              <w:rPr>
                <w:rFonts w:ascii="Georgia" w:hAnsi="Georgia"/>
                <w:sz w:val="28"/>
                <w:szCs w:val="28"/>
              </w:rPr>
            </w:pPr>
          </w:p>
        </w:tc>
        <w:tc>
          <w:tcPr>
            <w:tcW w:w="540" w:type="dxa"/>
            <w:vMerge/>
            <w:tcBorders>
              <w:bottom w:val="single" w:sz="18" w:space="0" w:color="476166" w:themeColor="accent1"/>
              <w:right w:val="single" w:sz="18" w:space="0" w:color="476166" w:themeColor="accent1"/>
            </w:tcBorders>
            <w:shd w:val="clear" w:color="auto" w:fill="FFFFFF" w:themeFill="background1"/>
          </w:tcPr>
          <w:p w14:paraId="2F478B0B" w14:textId="77777777" w:rsidR="000E4641" w:rsidRPr="00E74B29" w:rsidRDefault="000E4641" w:rsidP="00DF1C25">
            <w:pPr>
              <w:jc w:val="both"/>
              <w:rPr>
                <w:rFonts w:ascii="Georgia" w:hAnsi="Georgia"/>
                <w:sz w:val="28"/>
                <w:szCs w:val="28"/>
              </w:rPr>
            </w:pPr>
          </w:p>
        </w:tc>
        <w:tc>
          <w:tcPr>
            <w:tcW w:w="2158" w:type="dxa"/>
            <w:vMerge/>
            <w:tcBorders>
              <w:left w:val="single" w:sz="18" w:space="0" w:color="476166" w:themeColor="accent1"/>
            </w:tcBorders>
          </w:tcPr>
          <w:p w14:paraId="66ADF4DE" w14:textId="77777777" w:rsidR="000E4641" w:rsidRDefault="000E4641" w:rsidP="00DF1C25">
            <w:pPr>
              <w:jc w:val="both"/>
            </w:pPr>
          </w:p>
        </w:tc>
      </w:tr>
      <w:tr w:rsidR="000E4641" w14:paraId="2D019864" w14:textId="77777777" w:rsidTr="00185F4A">
        <w:trPr>
          <w:trHeight w:val="1728"/>
        </w:trPr>
        <w:tc>
          <w:tcPr>
            <w:tcW w:w="2158" w:type="dxa"/>
            <w:vMerge w:val="restart"/>
          </w:tcPr>
          <w:p w14:paraId="6EAA9D70" w14:textId="77777777" w:rsidR="000E4641" w:rsidRDefault="000E4641" w:rsidP="00DF1C25">
            <w:pPr>
              <w:jc w:val="both"/>
            </w:pPr>
          </w:p>
        </w:tc>
        <w:tc>
          <w:tcPr>
            <w:tcW w:w="542" w:type="dxa"/>
            <w:tcBorders>
              <w:top w:val="single" w:sz="18" w:space="0" w:color="476166" w:themeColor="accent1"/>
            </w:tcBorders>
          </w:tcPr>
          <w:p w14:paraId="2266BAD0" w14:textId="77777777" w:rsidR="000E4641" w:rsidRDefault="000E4641" w:rsidP="00DF1C25">
            <w:pPr>
              <w:jc w:val="both"/>
            </w:pPr>
          </w:p>
        </w:tc>
        <w:tc>
          <w:tcPr>
            <w:tcW w:w="5401" w:type="dxa"/>
            <w:gridSpan w:val="5"/>
            <w:vMerge/>
          </w:tcPr>
          <w:p w14:paraId="5A199168" w14:textId="77777777" w:rsidR="000E4641" w:rsidRDefault="000E4641" w:rsidP="00DF1C25">
            <w:pPr>
              <w:jc w:val="both"/>
            </w:pPr>
          </w:p>
        </w:tc>
        <w:tc>
          <w:tcPr>
            <w:tcW w:w="540" w:type="dxa"/>
            <w:tcBorders>
              <w:top w:val="single" w:sz="18" w:space="0" w:color="476166" w:themeColor="accent1"/>
            </w:tcBorders>
          </w:tcPr>
          <w:p w14:paraId="21EC2670" w14:textId="77777777" w:rsidR="000E4641" w:rsidRDefault="000E4641" w:rsidP="00DF1C25">
            <w:pPr>
              <w:jc w:val="both"/>
            </w:pPr>
          </w:p>
        </w:tc>
        <w:tc>
          <w:tcPr>
            <w:tcW w:w="2158" w:type="dxa"/>
            <w:vMerge w:val="restart"/>
          </w:tcPr>
          <w:p w14:paraId="7B8B607D" w14:textId="3A5A2876" w:rsidR="000E4641" w:rsidRDefault="000E4641" w:rsidP="00DF1C25">
            <w:pPr>
              <w:jc w:val="both"/>
            </w:pPr>
          </w:p>
        </w:tc>
      </w:tr>
      <w:tr w:rsidR="000E4641" w14:paraId="2938C020" w14:textId="77777777" w:rsidTr="00185F4A">
        <w:trPr>
          <w:trHeight w:val="1728"/>
        </w:trPr>
        <w:tc>
          <w:tcPr>
            <w:tcW w:w="2158" w:type="dxa"/>
            <w:vMerge/>
          </w:tcPr>
          <w:p w14:paraId="31400D45" w14:textId="77777777" w:rsidR="000E4641" w:rsidRDefault="000E4641" w:rsidP="00DF1C25">
            <w:pPr>
              <w:jc w:val="both"/>
            </w:pPr>
          </w:p>
        </w:tc>
        <w:tc>
          <w:tcPr>
            <w:tcW w:w="542" w:type="dxa"/>
          </w:tcPr>
          <w:p w14:paraId="0149DAD9" w14:textId="77777777" w:rsidR="000E4641" w:rsidRDefault="000E4641" w:rsidP="00DF1C25">
            <w:pPr>
              <w:jc w:val="both"/>
            </w:pPr>
          </w:p>
        </w:tc>
        <w:tc>
          <w:tcPr>
            <w:tcW w:w="5401" w:type="dxa"/>
            <w:gridSpan w:val="5"/>
            <w:vMerge/>
          </w:tcPr>
          <w:p w14:paraId="095D74F4" w14:textId="77777777" w:rsidR="000E4641" w:rsidRDefault="000E4641" w:rsidP="00DF1C25">
            <w:pPr>
              <w:jc w:val="both"/>
            </w:pPr>
          </w:p>
        </w:tc>
        <w:tc>
          <w:tcPr>
            <w:tcW w:w="540" w:type="dxa"/>
          </w:tcPr>
          <w:p w14:paraId="615C5802" w14:textId="77777777" w:rsidR="000E4641" w:rsidRDefault="000E4641" w:rsidP="00DF1C25">
            <w:pPr>
              <w:jc w:val="both"/>
            </w:pPr>
          </w:p>
        </w:tc>
        <w:tc>
          <w:tcPr>
            <w:tcW w:w="2158" w:type="dxa"/>
            <w:vMerge/>
          </w:tcPr>
          <w:p w14:paraId="2EA91FE1" w14:textId="77777777" w:rsidR="000E4641" w:rsidRDefault="000E4641" w:rsidP="00DF1C25">
            <w:pPr>
              <w:jc w:val="both"/>
            </w:pPr>
          </w:p>
        </w:tc>
      </w:tr>
    </w:tbl>
    <w:p w14:paraId="012F46BF" w14:textId="77777777" w:rsidR="002D2200" w:rsidRDefault="002D2200" w:rsidP="00DF1C25">
      <w:pPr>
        <w:jc w:val="both"/>
      </w:pPr>
    </w:p>
    <w:p w14:paraId="0DB9CCEE" w14:textId="52F7BBB4" w:rsidR="00E74B29" w:rsidRDefault="00E74B29" w:rsidP="00DF1C25">
      <w:pPr>
        <w:pStyle w:val="GraphicAncho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571C9EC8" w14:textId="77777777" w:rsidTr="002B4818">
        <w:trPr>
          <w:trHeight w:val="102"/>
        </w:trPr>
        <w:tc>
          <w:tcPr>
            <w:tcW w:w="2158" w:type="dxa"/>
            <w:gridSpan w:val="2"/>
          </w:tcPr>
          <w:p w14:paraId="2BF77B23" w14:textId="77777777" w:rsidR="0048120C" w:rsidRDefault="0048120C" w:rsidP="00DF1C25">
            <w:pPr>
              <w:jc w:val="both"/>
            </w:pPr>
          </w:p>
        </w:tc>
        <w:tc>
          <w:tcPr>
            <w:tcW w:w="2158" w:type="dxa"/>
            <w:tcBorders>
              <w:bottom w:val="single" w:sz="18" w:space="0" w:color="476166" w:themeColor="accent1"/>
            </w:tcBorders>
          </w:tcPr>
          <w:p w14:paraId="503BC74A" w14:textId="0D74A563" w:rsidR="0048120C" w:rsidRDefault="0048120C" w:rsidP="00DF1C25">
            <w:pPr>
              <w:jc w:val="both"/>
            </w:pPr>
          </w:p>
        </w:tc>
        <w:tc>
          <w:tcPr>
            <w:tcW w:w="2158" w:type="dxa"/>
            <w:gridSpan w:val="3"/>
            <w:tcBorders>
              <w:bottom w:val="single" w:sz="18" w:space="0" w:color="476166" w:themeColor="accent1"/>
            </w:tcBorders>
          </w:tcPr>
          <w:p w14:paraId="205954B6" w14:textId="77777777" w:rsidR="0048120C" w:rsidRDefault="0048120C" w:rsidP="00DF1C25">
            <w:pPr>
              <w:jc w:val="both"/>
            </w:pPr>
          </w:p>
        </w:tc>
        <w:tc>
          <w:tcPr>
            <w:tcW w:w="2158" w:type="dxa"/>
            <w:tcBorders>
              <w:bottom w:val="single" w:sz="18" w:space="0" w:color="476166" w:themeColor="accent1"/>
            </w:tcBorders>
          </w:tcPr>
          <w:p w14:paraId="1E139ECA" w14:textId="77777777" w:rsidR="0048120C" w:rsidRDefault="0048120C" w:rsidP="00DF1C25">
            <w:pPr>
              <w:jc w:val="both"/>
            </w:pPr>
          </w:p>
        </w:tc>
        <w:tc>
          <w:tcPr>
            <w:tcW w:w="2158" w:type="dxa"/>
            <w:gridSpan w:val="2"/>
          </w:tcPr>
          <w:p w14:paraId="71BF6899" w14:textId="77777777" w:rsidR="0048120C" w:rsidRDefault="0048120C" w:rsidP="00DF1C25">
            <w:pPr>
              <w:jc w:val="both"/>
            </w:pPr>
          </w:p>
        </w:tc>
      </w:tr>
      <w:tr w:rsidR="0048120C" w14:paraId="4EA65E60" w14:textId="77777777" w:rsidTr="00185F4A">
        <w:trPr>
          <w:trHeight w:val="800"/>
        </w:trPr>
        <w:tc>
          <w:tcPr>
            <w:tcW w:w="2158" w:type="dxa"/>
            <w:gridSpan w:val="2"/>
            <w:tcBorders>
              <w:right w:val="single" w:sz="18" w:space="0" w:color="476166" w:themeColor="accent1"/>
            </w:tcBorders>
          </w:tcPr>
          <w:p w14:paraId="00043966" w14:textId="77777777" w:rsidR="0048120C" w:rsidRDefault="0048120C" w:rsidP="00DF1C25">
            <w:pPr>
              <w:jc w:val="both"/>
            </w:pPr>
          </w:p>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D1AB042" w14:textId="1FE51B30" w:rsidR="0048120C" w:rsidRDefault="00432AD6" w:rsidP="00975E4A">
            <w:pPr>
              <w:pStyle w:val="Heading4"/>
            </w:pPr>
            <w:r w:rsidRPr="00432AD6">
              <w:t>INTRODUCTION</w:t>
            </w:r>
          </w:p>
        </w:tc>
        <w:tc>
          <w:tcPr>
            <w:tcW w:w="2158" w:type="dxa"/>
            <w:gridSpan w:val="2"/>
            <w:tcBorders>
              <w:left w:val="single" w:sz="18" w:space="0" w:color="476166" w:themeColor="accent1"/>
            </w:tcBorders>
          </w:tcPr>
          <w:p w14:paraId="43E8A247" w14:textId="77777777" w:rsidR="0048120C" w:rsidRDefault="0048120C" w:rsidP="00DF1C25">
            <w:pPr>
              <w:jc w:val="both"/>
            </w:pPr>
          </w:p>
        </w:tc>
      </w:tr>
      <w:tr w:rsidR="0048120C" w14:paraId="65BAC4F7" w14:textId="77777777" w:rsidTr="00185F4A">
        <w:tc>
          <w:tcPr>
            <w:tcW w:w="2158" w:type="dxa"/>
            <w:gridSpan w:val="2"/>
          </w:tcPr>
          <w:p w14:paraId="5F7F67E2" w14:textId="77777777" w:rsidR="0048120C" w:rsidRDefault="0048120C" w:rsidP="00DF1C25">
            <w:pPr>
              <w:jc w:val="both"/>
            </w:pPr>
          </w:p>
        </w:tc>
        <w:tc>
          <w:tcPr>
            <w:tcW w:w="2158" w:type="dxa"/>
            <w:tcBorders>
              <w:top w:val="single" w:sz="18" w:space="0" w:color="476166" w:themeColor="accent1"/>
            </w:tcBorders>
          </w:tcPr>
          <w:p w14:paraId="35C12F3B" w14:textId="77777777" w:rsidR="0048120C" w:rsidRDefault="0048120C" w:rsidP="00DF1C25">
            <w:pPr>
              <w:jc w:val="both"/>
            </w:pPr>
          </w:p>
        </w:tc>
        <w:tc>
          <w:tcPr>
            <w:tcW w:w="2158" w:type="dxa"/>
            <w:gridSpan w:val="3"/>
            <w:tcBorders>
              <w:top w:val="single" w:sz="18" w:space="0" w:color="476166" w:themeColor="accent1"/>
            </w:tcBorders>
          </w:tcPr>
          <w:p w14:paraId="4F3DB403" w14:textId="77777777" w:rsidR="0048120C" w:rsidRDefault="0048120C" w:rsidP="00DF1C25">
            <w:pPr>
              <w:jc w:val="both"/>
            </w:pPr>
          </w:p>
        </w:tc>
        <w:tc>
          <w:tcPr>
            <w:tcW w:w="2158" w:type="dxa"/>
            <w:tcBorders>
              <w:top w:val="single" w:sz="18" w:space="0" w:color="476166" w:themeColor="accent1"/>
            </w:tcBorders>
          </w:tcPr>
          <w:p w14:paraId="0D2FBF2B" w14:textId="77777777" w:rsidR="0048120C" w:rsidRDefault="0048120C" w:rsidP="00DF1C25">
            <w:pPr>
              <w:jc w:val="both"/>
            </w:pPr>
          </w:p>
        </w:tc>
        <w:tc>
          <w:tcPr>
            <w:tcW w:w="2158" w:type="dxa"/>
            <w:gridSpan w:val="2"/>
          </w:tcPr>
          <w:p w14:paraId="7BC5938F" w14:textId="77777777" w:rsidR="0048120C" w:rsidRDefault="0048120C" w:rsidP="00DF1C25">
            <w:pPr>
              <w:jc w:val="both"/>
            </w:pPr>
          </w:p>
        </w:tc>
      </w:tr>
      <w:tr w:rsidR="0048120C" w14:paraId="1CA6424A" w14:textId="77777777" w:rsidTr="002B4818">
        <w:trPr>
          <w:trHeight w:val="9540"/>
        </w:trPr>
        <w:tc>
          <w:tcPr>
            <w:tcW w:w="1079" w:type="dxa"/>
          </w:tcPr>
          <w:p w14:paraId="492326D9" w14:textId="77777777" w:rsidR="0048120C" w:rsidRDefault="0048120C" w:rsidP="00DF1C25">
            <w:pPr>
              <w:jc w:val="both"/>
            </w:pPr>
          </w:p>
        </w:tc>
        <w:tc>
          <w:tcPr>
            <w:tcW w:w="8632" w:type="dxa"/>
            <w:gridSpan w:val="7"/>
            <w:tcBorders>
              <w:top w:val="single" w:sz="18" w:space="0" w:color="476166" w:themeColor="accent1"/>
              <w:bottom w:val="single" w:sz="18" w:space="0" w:color="476166" w:themeColor="accent1"/>
            </w:tcBorders>
          </w:tcPr>
          <w:p w14:paraId="64963AFB" w14:textId="4D6C219D" w:rsidR="0048120C" w:rsidRPr="0048120C" w:rsidRDefault="00975E4A" w:rsidP="00DF1C25">
            <w:pPr>
              <w:pStyle w:val="Heading5"/>
              <w:jc w:val="both"/>
            </w:pPr>
            <w:r>
              <w:rPr>
                <w:noProof/>
              </w:rPr>
              <w:drawing>
                <wp:anchor distT="0" distB="0" distL="114300" distR="114300" simplePos="0" relativeHeight="251700224" behindDoc="1" locked="0" layoutInCell="1" allowOverlap="1" wp14:anchorId="176CCA2E" wp14:editId="07792424">
                  <wp:simplePos x="0" y="0"/>
                  <wp:positionH relativeFrom="column">
                    <wp:posOffset>2065655</wp:posOffset>
                  </wp:positionH>
                  <wp:positionV relativeFrom="paragraph">
                    <wp:posOffset>71120</wp:posOffset>
                  </wp:positionV>
                  <wp:extent cx="1402080" cy="474980"/>
                  <wp:effectExtent l="0" t="0" r="0" b="1270"/>
                  <wp:wrapTight wrapText="bothSides">
                    <wp:wrapPolygon edited="0">
                      <wp:start x="2641" y="0"/>
                      <wp:lineTo x="880" y="5198"/>
                      <wp:lineTo x="587" y="9529"/>
                      <wp:lineTo x="880" y="15594"/>
                      <wp:lineTo x="2348" y="19059"/>
                      <wp:lineTo x="2641" y="20791"/>
                      <wp:lineTo x="19076" y="20791"/>
                      <wp:lineTo x="19370" y="19059"/>
                      <wp:lineTo x="20543" y="15594"/>
                      <wp:lineTo x="21130" y="6064"/>
                      <wp:lineTo x="18783" y="1733"/>
                      <wp:lineTo x="12033" y="0"/>
                      <wp:lineTo x="2641"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2080" cy="474980"/>
                          </a:xfrm>
                          <a:prstGeom prst="rect">
                            <a:avLst/>
                          </a:prstGeom>
                        </pic:spPr>
                      </pic:pic>
                    </a:graphicData>
                  </a:graphic>
                  <wp14:sizeRelH relativeFrom="margin">
                    <wp14:pctWidth>0</wp14:pctWidth>
                  </wp14:sizeRelH>
                  <wp14:sizeRelV relativeFrom="margin">
                    <wp14:pctHeight>0</wp14:pctHeight>
                  </wp14:sizeRelV>
                </wp:anchor>
              </w:drawing>
            </w:r>
            <w:r w:rsidR="00432AD6">
              <w:t>Problem Statement</w:t>
            </w:r>
            <w:r>
              <w:t>:</w:t>
            </w:r>
          </w:p>
          <w:p w14:paraId="72619B74" w14:textId="77777777" w:rsidR="0048120C" w:rsidRDefault="0048120C" w:rsidP="00DF1C25">
            <w:pPr>
              <w:jc w:val="both"/>
            </w:pPr>
          </w:p>
          <w:p w14:paraId="6D6CC05F" w14:textId="77777777" w:rsidR="00432AD6" w:rsidRDefault="00432AD6" w:rsidP="00DF1C25">
            <w:pPr>
              <w:pStyle w:val="Text"/>
              <w:jc w:val="both"/>
            </w:pPr>
            <w:r w:rsidRPr="00432AD6">
              <w:t xml:space="preserve">Customer satisfaction has emerged as one of the most important factors that guarantee the success of online store; it has been posited as a key stimulant of purchase or repurchase intentions and customer loyalty. </w:t>
            </w:r>
          </w:p>
          <w:p w14:paraId="6E943E37" w14:textId="77777777" w:rsidR="00432AD6" w:rsidRDefault="00432AD6" w:rsidP="00DF1C25">
            <w:pPr>
              <w:pStyle w:val="Text"/>
              <w:jc w:val="both"/>
            </w:pPr>
          </w:p>
          <w:p w14:paraId="1B72A9F1" w14:textId="77777777" w:rsidR="00432AD6" w:rsidRDefault="00432AD6" w:rsidP="00DF1C25">
            <w:pPr>
              <w:pStyle w:val="Text"/>
              <w:jc w:val="both"/>
            </w:pPr>
            <w:r w:rsidRPr="00432AD6">
              <w:t xml:space="preserve">A comprehensive review of the literature, theories and models have been carried out to propose the models for customer activation and customer retention. </w:t>
            </w:r>
          </w:p>
          <w:p w14:paraId="0805806A" w14:textId="77777777" w:rsidR="00432AD6" w:rsidRDefault="00432AD6" w:rsidP="00DF1C25">
            <w:pPr>
              <w:pStyle w:val="Text"/>
              <w:jc w:val="both"/>
            </w:pPr>
          </w:p>
          <w:p w14:paraId="0DE61D56" w14:textId="1EC599BD" w:rsidR="00432AD6" w:rsidRDefault="00432AD6" w:rsidP="00DF1C25">
            <w:pPr>
              <w:pStyle w:val="Text"/>
              <w:jc w:val="both"/>
            </w:pPr>
            <w:r w:rsidRPr="00432AD6">
              <w:t xml:space="preserve">Five major factors that contributed to the success of an e-commerce store have been identified as: </w:t>
            </w:r>
            <w:r w:rsidR="00AD20AE">
              <w:rPr>
                <w:b/>
                <w:bCs/>
              </w:rPr>
              <w:t>S</w:t>
            </w:r>
            <w:r w:rsidRPr="00AD20AE">
              <w:rPr>
                <w:b/>
                <w:bCs/>
              </w:rPr>
              <w:t xml:space="preserve">ervice quality, </w:t>
            </w:r>
            <w:r w:rsidR="00AD20AE">
              <w:rPr>
                <w:b/>
                <w:bCs/>
              </w:rPr>
              <w:t>S</w:t>
            </w:r>
            <w:r w:rsidRPr="00AD20AE">
              <w:rPr>
                <w:b/>
                <w:bCs/>
              </w:rPr>
              <w:t xml:space="preserve">ystem quality, </w:t>
            </w:r>
            <w:r w:rsidR="00AD20AE">
              <w:rPr>
                <w:b/>
                <w:bCs/>
              </w:rPr>
              <w:t>I</w:t>
            </w:r>
            <w:r w:rsidRPr="00AD20AE">
              <w:rPr>
                <w:b/>
                <w:bCs/>
              </w:rPr>
              <w:t xml:space="preserve">nformation quality, </w:t>
            </w:r>
            <w:r w:rsidR="00AD20AE">
              <w:rPr>
                <w:b/>
                <w:bCs/>
              </w:rPr>
              <w:t>T</w:t>
            </w:r>
            <w:r w:rsidRPr="00AD20AE">
              <w:rPr>
                <w:b/>
                <w:bCs/>
              </w:rPr>
              <w:t xml:space="preserve">rust and </w:t>
            </w:r>
            <w:r w:rsidR="00AD20AE">
              <w:rPr>
                <w:b/>
                <w:bCs/>
              </w:rPr>
              <w:t>N</w:t>
            </w:r>
            <w:r w:rsidRPr="00AD20AE">
              <w:rPr>
                <w:b/>
                <w:bCs/>
              </w:rPr>
              <w:t>et benefit</w:t>
            </w:r>
            <w:r w:rsidRPr="00432AD6">
              <w:t xml:space="preserve">. </w:t>
            </w:r>
          </w:p>
          <w:p w14:paraId="2F354E5F" w14:textId="77777777" w:rsidR="00432AD6" w:rsidRDefault="00432AD6" w:rsidP="00DF1C25">
            <w:pPr>
              <w:pStyle w:val="Text"/>
              <w:jc w:val="both"/>
            </w:pPr>
          </w:p>
          <w:p w14:paraId="4D08E5DE" w14:textId="77777777" w:rsidR="00830513" w:rsidRDefault="00432AD6" w:rsidP="00DF1C25">
            <w:pPr>
              <w:pStyle w:val="Text"/>
              <w:jc w:val="both"/>
            </w:pPr>
            <w:r w:rsidRPr="00432AD6">
              <w:t xml:space="preserve">The research furthermore investigated the factors that influence the online customers repeat purchase intention. </w:t>
            </w:r>
          </w:p>
          <w:p w14:paraId="3C2A7708" w14:textId="77777777" w:rsidR="00830513" w:rsidRDefault="00830513" w:rsidP="00DF1C25">
            <w:pPr>
              <w:pStyle w:val="Text"/>
              <w:jc w:val="both"/>
            </w:pPr>
          </w:p>
          <w:p w14:paraId="62305F3C" w14:textId="77777777" w:rsidR="00830513" w:rsidRDefault="00432AD6" w:rsidP="00DF1C25">
            <w:pPr>
              <w:pStyle w:val="Text"/>
              <w:jc w:val="both"/>
            </w:pPr>
            <w:r w:rsidRPr="00432AD6">
              <w:t xml:space="preserve">The combination of both utilitarian value and hedonistic values are needed to affect the repeat purchase intention (loyalty) positively. </w:t>
            </w:r>
          </w:p>
          <w:p w14:paraId="604CA32D" w14:textId="77777777" w:rsidR="00830513" w:rsidRDefault="00830513" w:rsidP="00DF1C25">
            <w:pPr>
              <w:pStyle w:val="Text"/>
              <w:jc w:val="both"/>
            </w:pPr>
          </w:p>
          <w:p w14:paraId="2ABA8E47" w14:textId="77777777" w:rsidR="00830513" w:rsidRDefault="00432AD6" w:rsidP="00DF1C25">
            <w:pPr>
              <w:pStyle w:val="Text"/>
              <w:jc w:val="both"/>
            </w:pPr>
            <w:r w:rsidRPr="00432AD6">
              <w:t xml:space="preserve">The data is collected from the Indian online shoppers. </w:t>
            </w:r>
          </w:p>
          <w:p w14:paraId="280105BC" w14:textId="77777777" w:rsidR="00830513" w:rsidRDefault="00830513" w:rsidP="00DF1C25">
            <w:pPr>
              <w:pStyle w:val="Text"/>
              <w:jc w:val="both"/>
            </w:pPr>
          </w:p>
          <w:p w14:paraId="06BE9735" w14:textId="51F11009" w:rsidR="0048120C" w:rsidRDefault="00432AD6" w:rsidP="00DF1C25">
            <w:pPr>
              <w:pStyle w:val="Text"/>
              <w:jc w:val="both"/>
            </w:pPr>
            <w:r w:rsidRPr="00432AD6">
              <w:t>Results indicate the e-retail success factors, which are very much critical for customer satisfaction.</w:t>
            </w:r>
          </w:p>
          <w:p w14:paraId="756AA7E2" w14:textId="77777777" w:rsidR="00432AD6" w:rsidRDefault="00432AD6" w:rsidP="00DF1C25">
            <w:pPr>
              <w:pStyle w:val="Text"/>
              <w:jc w:val="both"/>
            </w:pPr>
          </w:p>
          <w:p w14:paraId="76A28C83" w14:textId="77777777" w:rsidR="0042689C" w:rsidRDefault="0042689C" w:rsidP="00DF1C25">
            <w:pPr>
              <w:pStyle w:val="Text"/>
              <w:jc w:val="both"/>
            </w:pPr>
          </w:p>
          <w:p w14:paraId="67131B7F" w14:textId="77777777" w:rsidR="0042689C" w:rsidRDefault="0042689C" w:rsidP="00DF1C25">
            <w:pPr>
              <w:pStyle w:val="Text"/>
              <w:jc w:val="both"/>
            </w:pPr>
          </w:p>
          <w:p w14:paraId="61F93783" w14:textId="77777777" w:rsidR="0042689C" w:rsidRDefault="0042689C" w:rsidP="00DF1C25">
            <w:pPr>
              <w:pStyle w:val="Text"/>
              <w:jc w:val="both"/>
            </w:pPr>
          </w:p>
          <w:p w14:paraId="3EDFE430" w14:textId="77777777" w:rsidR="0042689C" w:rsidRDefault="0042689C" w:rsidP="00DF1C25">
            <w:pPr>
              <w:pStyle w:val="Text"/>
              <w:jc w:val="both"/>
            </w:pPr>
          </w:p>
          <w:p w14:paraId="316A0998" w14:textId="77777777" w:rsidR="0042689C" w:rsidRDefault="0042689C" w:rsidP="00DF1C25">
            <w:pPr>
              <w:pStyle w:val="Text"/>
              <w:jc w:val="both"/>
            </w:pPr>
          </w:p>
          <w:p w14:paraId="0AB3174F" w14:textId="77777777" w:rsidR="0042689C" w:rsidRDefault="0042689C" w:rsidP="00DF1C25">
            <w:pPr>
              <w:pStyle w:val="Text"/>
              <w:jc w:val="both"/>
            </w:pPr>
          </w:p>
          <w:p w14:paraId="2868AA9A" w14:textId="4BFED80C" w:rsidR="0042689C" w:rsidRDefault="0042689C" w:rsidP="00DF1C25">
            <w:pPr>
              <w:pStyle w:val="Text"/>
              <w:jc w:val="both"/>
            </w:pPr>
          </w:p>
        </w:tc>
        <w:tc>
          <w:tcPr>
            <w:tcW w:w="1079" w:type="dxa"/>
          </w:tcPr>
          <w:p w14:paraId="52658B85" w14:textId="77777777" w:rsidR="0048120C" w:rsidRDefault="0048120C" w:rsidP="00DF1C25">
            <w:pPr>
              <w:jc w:val="both"/>
            </w:pPr>
          </w:p>
        </w:tc>
      </w:tr>
      <w:tr w:rsidR="0048120C" w14:paraId="62240DA6" w14:textId="77777777" w:rsidTr="00185F4A">
        <w:trPr>
          <w:trHeight w:val="730"/>
        </w:trPr>
        <w:tc>
          <w:tcPr>
            <w:tcW w:w="1079" w:type="dxa"/>
          </w:tcPr>
          <w:p w14:paraId="478F0679" w14:textId="77777777" w:rsidR="0048120C" w:rsidRDefault="0048120C" w:rsidP="00DF1C25">
            <w:pPr>
              <w:jc w:val="both"/>
            </w:pPr>
          </w:p>
          <w:p w14:paraId="06BF967E" w14:textId="77777777" w:rsidR="002B4818" w:rsidRDefault="002B4818" w:rsidP="00DF1C25">
            <w:pPr>
              <w:jc w:val="both"/>
            </w:pPr>
          </w:p>
          <w:p w14:paraId="3149C39C" w14:textId="084CF18C" w:rsidR="0042689C" w:rsidRDefault="0042689C" w:rsidP="00DF1C25">
            <w:pPr>
              <w:jc w:val="both"/>
            </w:pPr>
          </w:p>
        </w:tc>
        <w:tc>
          <w:tcPr>
            <w:tcW w:w="3956" w:type="dxa"/>
            <w:gridSpan w:val="3"/>
            <w:tcBorders>
              <w:top w:val="single" w:sz="18" w:space="0" w:color="476166" w:themeColor="accent1"/>
            </w:tcBorders>
          </w:tcPr>
          <w:p w14:paraId="5F81DBF9" w14:textId="77777777" w:rsidR="0042689C" w:rsidRDefault="0042689C" w:rsidP="00DF1C25">
            <w:pPr>
              <w:pStyle w:val="Heading5"/>
              <w:jc w:val="both"/>
            </w:pPr>
          </w:p>
          <w:p w14:paraId="33C91563" w14:textId="77777777" w:rsidR="0042689C" w:rsidRDefault="0042689C" w:rsidP="00DF1C25">
            <w:pPr>
              <w:pStyle w:val="Heading5"/>
              <w:jc w:val="both"/>
            </w:pPr>
          </w:p>
          <w:p w14:paraId="729052A9" w14:textId="13E0D7F2" w:rsidR="00830513" w:rsidRPr="00830513" w:rsidRDefault="00830513" w:rsidP="00DF1C25">
            <w:pPr>
              <w:pStyle w:val="Heading5"/>
              <w:jc w:val="both"/>
            </w:pPr>
            <w:r>
              <w:t>Use Case Diagram</w:t>
            </w:r>
          </w:p>
          <w:p w14:paraId="7C9B8233" w14:textId="77777777" w:rsidR="0048120C" w:rsidRPr="0048120C" w:rsidRDefault="0048120C" w:rsidP="00DF1C25">
            <w:pPr>
              <w:jc w:val="both"/>
            </w:pPr>
          </w:p>
        </w:tc>
        <w:tc>
          <w:tcPr>
            <w:tcW w:w="719" w:type="dxa"/>
            <w:tcBorders>
              <w:top w:val="single" w:sz="18" w:space="0" w:color="476166" w:themeColor="accent1"/>
            </w:tcBorders>
          </w:tcPr>
          <w:p w14:paraId="74DECF71" w14:textId="77777777" w:rsidR="0048120C" w:rsidRDefault="0048120C" w:rsidP="00DF1C25">
            <w:pPr>
              <w:jc w:val="both"/>
            </w:pPr>
          </w:p>
        </w:tc>
        <w:tc>
          <w:tcPr>
            <w:tcW w:w="3957" w:type="dxa"/>
            <w:gridSpan w:val="3"/>
            <w:tcBorders>
              <w:top w:val="single" w:sz="18" w:space="0" w:color="476166" w:themeColor="accent1"/>
            </w:tcBorders>
          </w:tcPr>
          <w:p w14:paraId="22C91811" w14:textId="77777777" w:rsidR="0048120C" w:rsidRDefault="0048120C" w:rsidP="00DF1C25">
            <w:pPr>
              <w:jc w:val="both"/>
            </w:pPr>
          </w:p>
        </w:tc>
        <w:tc>
          <w:tcPr>
            <w:tcW w:w="1079" w:type="dxa"/>
          </w:tcPr>
          <w:p w14:paraId="17ACFAF3" w14:textId="77777777" w:rsidR="0048120C" w:rsidRDefault="0048120C" w:rsidP="00DF1C25">
            <w:pPr>
              <w:jc w:val="both"/>
            </w:pPr>
          </w:p>
        </w:tc>
      </w:tr>
      <w:tr w:rsidR="0048120C" w14:paraId="130529C4" w14:textId="77777777" w:rsidTr="00185F4A">
        <w:trPr>
          <w:trHeight w:val="3990"/>
        </w:trPr>
        <w:tc>
          <w:tcPr>
            <w:tcW w:w="1079" w:type="dxa"/>
          </w:tcPr>
          <w:p w14:paraId="1C2C7D30" w14:textId="77777777" w:rsidR="0048120C" w:rsidRDefault="0048120C" w:rsidP="00DF1C25">
            <w:pPr>
              <w:jc w:val="both"/>
            </w:pPr>
          </w:p>
        </w:tc>
        <w:tc>
          <w:tcPr>
            <w:tcW w:w="3956" w:type="dxa"/>
            <w:gridSpan w:val="3"/>
          </w:tcPr>
          <w:p w14:paraId="71CB52C8" w14:textId="238BDA19" w:rsidR="0048120C" w:rsidRDefault="00967BC2" w:rsidP="00DF1C25">
            <w:pPr>
              <w:pStyle w:val="Text"/>
              <w:jc w:val="both"/>
            </w:pPr>
            <w:r w:rsidRPr="00830513">
              <w:rPr>
                <w:noProof/>
              </w:rPr>
              <w:drawing>
                <wp:anchor distT="0" distB="0" distL="114300" distR="114300" simplePos="0" relativeHeight="251663360" behindDoc="1" locked="0" layoutInCell="1" allowOverlap="1" wp14:anchorId="27FB1F10" wp14:editId="5B08B65C">
                  <wp:simplePos x="0" y="0"/>
                  <wp:positionH relativeFrom="column">
                    <wp:posOffset>-167005</wp:posOffset>
                  </wp:positionH>
                  <wp:positionV relativeFrom="paragraph">
                    <wp:posOffset>-46355</wp:posOffset>
                  </wp:positionV>
                  <wp:extent cx="5958840" cy="421386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58840" cy="4213860"/>
                          </a:xfrm>
                          <a:prstGeom prst="rect">
                            <a:avLst/>
                          </a:prstGeom>
                        </pic:spPr>
                      </pic:pic>
                    </a:graphicData>
                  </a:graphic>
                  <wp14:sizeRelH relativeFrom="margin">
                    <wp14:pctWidth>0</wp14:pctWidth>
                  </wp14:sizeRelH>
                  <wp14:sizeRelV relativeFrom="margin">
                    <wp14:pctHeight>0</wp14:pctHeight>
                  </wp14:sizeRelV>
                </wp:anchor>
              </w:drawing>
            </w:r>
          </w:p>
        </w:tc>
        <w:tc>
          <w:tcPr>
            <w:tcW w:w="719" w:type="dxa"/>
          </w:tcPr>
          <w:p w14:paraId="2033B347" w14:textId="77777777" w:rsidR="0048120C" w:rsidRDefault="0048120C" w:rsidP="00DF1C25">
            <w:pPr>
              <w:pStyle w:val="Text"/>
              <w:jc w:val="both"/>
            </w:pPr>
          </w:p>
        </w:tc>
        <w:tc>
          <w:tcPr>
            <w:tcW w:w="3957" w:type="dxa"/>
            <w:gridSpan w:val="3"/>
          </w:tcPr>
          <w:p w14:paraId="7A715E91" w14:textId="4A940F93" w:rsidR="0048120C" w:rsidRDefault="0048120C" w:rsidP="00DF1C25">
            <w:pPr>
              <w:pStyle w:val="Text"/>
              <w:jc w:val="both"/>
            </w:pPr>
          </w:p>
        </w:tc>
        <w:tc>
          <w:tcPr>
            <w:tcW w:w="1079" w:type="dxa"/>
          </w:tcPr>
          <w:p w14:paraId="6A45CE38" w14:textId="77777777" w:rsidR="0048120C" w:rsidRDefault="0048120C" w:rsidP="00DF1C25">
            <w:pPr>
              <w:jc w:val="both"/>
            </w:pPr>
          </w:p>
        </w:tc>
      </w:tr>
    </w:tbl>
    <w:p w14:paraId="481FFB80" w14:textId="77777777" w:rsidR="0048120C" w:rsidRDefault="0048120C" w:rsidP="00DF1C25">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4DDF6D92" w14:textId="77777777" w:rsidTr="002B4818">
        <w:trPr>
          <w:trHeight w:val="990"/>
        </w:trPr>
        <w:tc>
          <w:tcPr>
            <w:tcW w:w="1079" w:type="dxa"/>
          </w:tcPr>
          <w:p w14:paraId="0E00394A" w14:textId="77777777" w:rsidR="0048120C" w:rsidRDefault="0048120C" w:rsidP="00DF1C25">
            <w:pPr>
              <w:jc w:val="both"/>
            </w:pPr>
          </w:p>
        </w:tc>
        <w:tc>
          <w:tcPr>
            <w:tcW w:w="8632" w:type="dxa"/>
            <w:gridSpan w:val="5"/>
            <w:tcBorders>
              <w:bottom w:val="single" w:sz="18" w:space="0" w:color="476166" w:themeColor="accent1"/>
            </w:tcBorders>
            <w:vAlign w:val="center"/>
          </w:tcPr>
          <w:p w14:paraId="32E40FCD" w14:textId="77777777" w:rsidR="00967BC2" w:rsidRDefault="00967BC2" w:rsidP="00DF1C25">
            <w:pPr>
              <w:pStyle w:val="Text"/>
              <w:jc w:val="both"/>
            </w:pPr>
          </w:p>
          <w:p w14:paraId="7251F28F" w14:textId="77777777" w:rsidR="00967BC2" w:rsidRDefault="00967BC2" w:rsidP="00DF1C25">
            <w:pPr>
              <w:pStyle w:val="Text"/>
              <w:jc w:val="both"/>
            </w:pPr>
          </w:p>
          <w:p w14:paraId="5E5A966B" w14:textId="77777777" w:rsidR="00967BC2" w:rsidRDefault="00967BC2" w:rsidP="00DF1C25">
            <w:pPr>
              <w:pStyle w:val="Text"/>
              <w:jc w:val="both"/>
            </w:pPr>
          </w:p>
          <w:p w14:paraId="2290A3EE" w14:textId="77777777" w:rsidR="00967BC2" w:rsidRDefault="00967BC2" w:rsidP="00DF1C25">
            <w:pPr>
              <w:pStyle w:val="Text"/>
              <w:jc w:val="both"/>
            </w:pPr>
          </w:p>
          <w:p w14:paraId="37B5F077" w14:textId="77777777" w:rsidR="00967BC2" w:rsidRDefault="00967BC2" w:rsidP="00DF1C25">
            <w:pPr>
              <w:pStyle w:val="Text"/>
              <w:jc w:val="both"/>
            </w:pPr>
          </w:p>
          <w:p w14:paraId="2232F2FB" w14:textId="77777777" w:rsidR="00967BC2" w:rsidRDefault="00967BC2" w:rsidP="00DF1C25">
            <w:pPr>
              <w:pStyle w:val="Text"/>
              <w:jc w:val="both"/>
            </w:pPr>
          </w:p>
          <w:p w14:paraId="7D5B247F" w14:textId="77777777" w:rsidR="00967BC2" w:rsidRDefault="00967BC2" w:rsidP="00DF1C25">
            <w:pPr>
              <w:pStyle w:val="Text"/>
              <w:jc w:val="both"/>
            </w:pPr>
          </w:p>
          <w:p w14:paraId="3BC92AC5" w14:textId="77777777" w:rsidR="0048047D" w:rsidRDefault="0048047D" w:rsidP="00DF1C25">
            <w:pPr>
              <w:pStyle w:val="Text"/>
              <w:jc w:val="both"/>
            </w:pPr>
          </w:p>
          <w:p w14:paraId="6E409A33" w14:textId="22789F9A" w:rsidR="0048047D" w:rsidRDefault="00D2475D" w:rsidP="00DF1C25">
            <w:pPr>
              <w:pStyle w:val="Text"/>
              <w:jc w:val="both"/>
            </w:pPr>
            <w:r w:rsidRPr="00D2475D">
              <w:t>In the use case diagram above, you can see that the intent of repeated purchases is basically based on a customer retention strategy based on pleasure value and utilitarian value. We also find that the perceived risks affect your purchase and repurchase intent. Pleasure value is made up of five key components: satisfaction, role, best offer, social aspects, and adventurous standards. In terms of utility value, we have product offerings, convenience, product information, and money savings.</w:t>
            </w:r>
          </w:p>
          <w:p w14:paraId="088F9B6F" w14:textId="084AB10E" w:rsidR="00D2475D" w:rsidRDefault="00D2475D" w:rsidP="00DF1C25">
            <w:pPr>
              <w:pStyle w:val="Text"/>
              <w:jc w:val="both"/>
            </w:pPr>
          </w:p>
          <w:p w14:paraId="34771900" w14:textId="5806EBF4" w:rsidR="00D2475D" w:rsidRDefault="00D2475D" w:rsidP="00DF1C25">
            <w:pPr>
              <w:pStyle w:val="Text"/>
              <w:jc w:val="both"/>
            </w:pPr>
          </w:p>
          <w:p w14:paraId="1C96D4C2" w14:textId="77777777" w:rsidR="00D2475D" w:rsidRDefault="00D2475D" w:rsidP="00DF1C25">
            <w:pPr>
              <w:pStyle w:val="Text"/>
              <w:jc w:val="both"/>
            </w:pPr>
          </w:p>
          <w:p w14:paraId="35843519" w14:textId="77777777" w:rsidR="0042689C" w:rsidRDefault="0042689C" w:rsidP="00DF1C25">
            <w:pPr>
              <w:pStyle w:val="Heading5"/>
              <w:jc w:val="both"/>
            </w:pPr>
          </w:p>
          <w:p w14:paraId="12991A31" w14:textId="77777777" w:rsidR="0042689C" w:rsidRDefault="0042689C" w:rsidP="00DF1C25">
            <w:pPr>
              <w:pStyle w:val="Heading5"/>
              <w:jc w:val="both"/>
            </w:pPr>
          </w:p>
          <w:p w14:paraId="7C7EA8C9" w14:textId="2BF5DFD8" w:rsidR="0048047D" w:rsidRDefault="0048047D" w:rsidP="00DF1C25">
            <w:pPr>
              <w:pStyle w:val="Heading5"/>
              <w:jc w:val="both"/>
            </w:pPr>
            <w:r>
              <w:t>Motivation for the Problem Undertaken</w:t>
            </w:r>
          </w:p>
          <w:p w14:paraId="1DC88F5F" w14:textId="77777777" w:rsidR="0048047D" w:rsidRDefault="0048047D" w:rsidP="00DF1C25">
            <w:pPr>
              <w:pStyle w:val="Text"/>
              <w:jc w:val="both"/>
            </w:pPr>
          </w:p>
          <w:p w14:paraId="58E45D04" w14:textId="77777777" w:rsidR="0042689C" w:rsidRDefault="0042689C" w:rsidP="00DF1C25">
            <w:pPr>
              <w:pStyle w:val="Text"/>
              <w:jc w:val="both"/>
            </w:pPr>
          </w:p>
          <w:p w14:paraId="4731D3DE" w14:textId="5D99D5AC" w:rsidR="0048047D" w:rsidRDefault="00D2475D" w:rsidP="00DF1C25">
            <w:pPr>
              <w:pStyle w:val="Text"/>
              <w:jc w:val="both"/>
            </w:pPr>
            <w:r w:rsidRPr="00D2475D">
              <w:t>The main goal of this project is to analyze whether users are purchasing products from e-commerce websites. How did you provide feedback to these websites based on multiple positive and negative factors, and based on user details based on factors such as age, gender, city, etc.</w:t>
            </w:r>
            <w:r>
              <w:t xml:space="preserve"> </w:t>
            </w:r>
          </w:p>
          <w:p w14:paraId="39A292EA" w14:textId="54A13317" w:rsidR="00D2475D" w:rsidRPr="00830513" w:rsidRDefault="00D2475D" w:rsidP="00DF1C25">
            <w:pPr>
              <w:pStyle w:val="Text"/>
              <w:jc w:val="both"/>
            </w:pPr>
          </w:p>
        </w:tc>
        <w:tc>
          <w:tcPr>
            <w:tcW w:w="1079" w:type="dxa"/>
          </w:tcPr>
          <w:p w14:paraId="2CEAFC57" w14:textId="77777777" w:rsidR="0048120C" w:rsidRDefault="0048120C" w:rsidP="00DF1C25">
            <w:pPr>
              <w:jc w:val="both"/>
            </w:pPr>
          </w:p>
        </w:tc>
      </w:tr>
      <w:tr w:rsidR="0048120C" w14:paraId="0A64C685" w14:textId="77777777" w:rsidTr="00185F4A">
        <w:trPr>
          <w:trHeight w:val="339"/>
        </w:trPr>
        <w:tc>
          <w:tcPr>
            <w:tcW w:w="2158" w:type="dxa"/>
            <w:gridSpan w:val="2"/>
          </w:tcPr>
          <w:p w14:paraId="0F7B5D53" w14:textId="77777777" w:rsidR="0048120C" w:rsidRDefault="0048120C" w:rsidP="00DF1C25">
            <w:pPr>
              <w:jc w:val="both"/>
            </w:pPr>
          </w:p>
        </w:tc>
        <w:tc>
          <w:tcPr>
            <w:tcW w:w="2158" w:type="dxa"/>
          </w:tcPr>
          <w:p w14:paraId="0AB7E01E" w14:textId="77777777" w:rsidR="0048120C" w:rsidRDefault="0048120C" w:rsidP="00DF1C25">
            <w:pPr>
              <w:jc w:val="both"/>
            </w:pPr>
          </w:p>
        </w:tc>
        <w:tc>
          <w:tcPr>
            <w:tcW w:w="2158" w:type="dxa"/>
          </w:tcPr>
          <w:p w14:paraId="4B1DA3C2" w14:textId="77777777" w:rsidR="0048120C" w:rsidRDefault="0048120C" w:rsidP="00DF1C25">
            <w:pPr>
              <w:jc w:val="both"/>
            </w:pPr>
          </w:p>
        </w:tc>
        <w:tc>
          <w:tcPr>
            <w:tcW w:w="2158" w:type="dxa"/>
          </w:tcPr>
          <w:p w14:paraId="4B20208B" w14:textId="77777777" w:rsidR="0048120C" w:rsidRDefault="0048120C" w:rsidP="00DF1C25">
            <w:pPr>
              <w:jc w:val="both"/>
            </w:pPr>
          </w:p>
        </w:tc>
        <w:tc>
          <w:tcPr>
            <w:tcW w:w="2158" w:type="dxa"/>
            <w:gridSpan w:val="2"/>
          </w:tcPr>
          <w:p w14:paraId="2A8D50E2" w14:textId="77777777" w:rsidR="0048120C" w:rsidRDefault="0048120C" w:rsidP="00DF1C25">
            <w:pPr>
              <w:jc w:val="both"/>
            </w:pPr>
          </w:p>
        </w:tc>
      </w:tr>
      <w:tr w:rsidR="0048120C" w14:paraId="39BD8571" w14:textId="77777777" w:rsidTr="00185F4A">
        <w:tc>
          <w:tcPr>
            <w:tcW w:w="1079" w:type="dxa"/>
          </w:tcPr>
          <w:p w14:paraId="57209CAE" w14:textId="77777777" w:rsidR="0048120C" w:rsidRDefault="0048120C" w:rsidP="00DF1C25">
            <w:pPr>
              <w:pStyle w:val="Text"/>
              <w:jc w:val="both"/>
            </w:pPr>
          </w:p>
        </w:tc>
        <w:tc>
          <w:tcPr>
            <w:tcW w:w="8632" w:type="dxa"/>
            <w:gridSpan w:val="5"/>
          </w:tcPr>
          <w:p w14:paraId="1C8D5F5E" w14:textId="2476C7E1" w:rsidR="00E02FD5" w:rsidRDefault="00DF1C25" w:rsidP="00DF1C25">
            <w:pPr>
              <w:pStyle w:val="Heading5"/>
              <w:jc w:val="both"/>
            </w:pPr>
            <w:r>
              <w:rPr>
                <w:noProof/>
              </w:rPr>
              <w:drawing>
                <wp:anchor distT="0" distB="0" distL="114300" distR="114300" simplePos="0" relativeHeight="251698176" behindDoc="1" locked="0" layoutInCell="1" allowOverlap="1" wp14:anchorId="7B525EB7" wp14:editId="0394C421">
                  <wp:simplePos x="0" y="0"/>
                  <wp:positionH relativeFrom="column">
                    <wp:posOffset>2353310</wp:posOffset>
                  </wp:positionH>
                  <wp:positionV relativeFrom="paragraph">
                    <wp:posOffset>153670</wp:posOffset>
                  </wp:positionV>
                  <wp:extent cx="3128120" cy="1501140"/>
                  <wp:effectExtent l="0" t="0" r="0" b="3810"/>
                  <wp:wrapTight wrapText="bothSides">
                    <wp:wrapPolygon edited="0">
                      <wp:start x="14865" y="0"/>
                      <wp:lineTo x="13812" y="822"/>
                      <wp:lineTo x="11971" y="3563"/>
                      <wp:lineTo x="11839" y="4660"/>
                      <wp:lineTo x="9866" y="8772"/>
                      <wp:lineTo x="0" y="10690"/>
                      <wp:lineTo x="0" y="15076"/>
                      <wp:lineTo x="12497" y="17543"/>
                      <wp:lineTo x="12497" y="18091"/>
                      <wp:lineTo x="14733" y="20832"/>
                      <wp:lineTo x="15259" y="21381"/>
                      <wp:lineTo x="17627" y="21381"/>
                      <wp:lineTo x="20390" y="18091"/>
                      <wp:lineTo x="21442" y="13706"/>
                      <wp:lineTo x="21442" y="7401"/>
                      <wp:lineTo x="20916" y="3838"/>
                      <wp:lineTo x="18680" y="274"/>
                      <wp:lineTo x="17890" y="0"/>
                      <wp:lineTo x="14865"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3135757" cy="1504805"/>
                          </a:xfrm>
                          <a:prstGeom prst="rect">
                            <a:avLst/>
                          </a:prstGeom>
                        </pic:spPr>
                      </pic:pic>
                    </a:graphicData>
                  </a:graphic>
                  <wp14:sizeRelH relativeFrom="margin">
                    <wp14:pctWidth>0</wp14:pctWidth>
                  </wp14:sizeRelH>
                  <wp14:sizeRelV relativeFrom="margin">
                    <wp14:pctHeight>0</wp14:pctHeight>
                  </wp14:sizeRelV>
                </wp:anchor>
              </w:drawing>
            </w:r>
            <w:r w:rsidR="00B07ACC">
              <w:t>Benefits of Customer Retention:</w:t>
            </w:r>
          </w:p>
          <w:p w14:paraId="4A059AC6" w14:textId="77777777" w:rsidR="00E02FD5" w:rsidRPr="00E02FD5" w:rsidRDefault="00E02FD5" w:rsidP="00DF1C25">
            <w:pPr>
              <w:jc w:val="both"/>
            </w:pPr>
          </w:p>
          <w:p w14:paraId="4B7F9B35" w14:textId="32630A42" w:rsidR="00B07ACC" w:rsidRDefault="00B07ACC" w:rsidP="00DF1C25">
            <w:pPr>
              <w:pStyle w:val="Text"/>
              <w:jc w:val="both"/>
            </w:pPr>
            <w:r>
              <w:t>1. Retention is cheaper than acquisition</w:t>
            </w:r>
          </w:p>
          <w:p w14:paraId="0148284E" w14:textId="64545D15" w:rsidR="00B07ACC" w:rsidRDefault="00B07ACC" w:rsidP="00DF1C25">
            <w:pPr>
              <w:pStyle w:val="Text"/>
              <w:numPr>
                <w:ilvl w:val="0"/>
                <w:numId w:val="2"/>
              </w:numPr>
              <w:jc w:val="both"/>
            </w:pPr>
            <w:r>
              <w:t>While the old adage about "it costs five times as much to acquire a new customer" may not be</w:t>
            </w:r>
            <w:r w:rsidR="00E02FD5">
              <w:t xml:space="preserve"> </w:t>
            </w:r>
            <w:r>
              <w:t>accurate in every case, the basic principle is spot on: it’s more cost-effective to keep someone in the</w:t>
            </w:r>
            <w:r w:rsidR="00E02FD5">
              <w:t xml:space="preserve"> </w:t>
            </w:r>
            <w:r>
              <w:t>fold than to bring in new customers.</w:t>
            </w:r>
          </w:p>
          <w:p w14:paraId="1D55E972" w14:textId="2000FF5F" w:rsidR="00B07ACC" w:rsidRDefault="00B07ACC" w:rsidP="00DF1C25">
            <w:pPr>
              <w:pStyle w:val="Text"/>
              <w:numPr>
                <w:ilvl w:val="0"/>
                <w:numId w:val="2"/>
              </w:numPr>
              <w:jc w:val="both"/>
            </w:pPr>
            <w:r>
              <w:t>Even still, if it’s data you want, there has been plenty of research into acquisition vs retention, and</w:t>
            </w:r>
            <w:r w:rsidR="00E02FD5">
              <w:t xml:space="preserve"> </w:t>
            </w:r>
            <w:r>
              <w:t>every one of them has come back with the economics favoring retention as the more economically</w:t>
            </w:r>
            <w:r w:rsidR="00E02FD5">
              <w:t xml:space="preserve"> </w:t>
            </w:r>
            <w:r>
              <w:t>viable focus.</w:t>
            </w:r>
          </w:p>
          <w:p w14:paraId="71433BEB" w14:textId="47E002EE" w:rsidR="00B07ACC" w:rsidRDefault="00B07ACC" w:rsidP="00DF1C25">
            <w:pPr>
              <w:pStyle w:val="Text"/>
              <w:numPr>
                <w:ilvl w:val="0"/>
                <w:numId w:val="2"/>
              </w:numPr>
              <w:spacing w:after="240"/>
              <w:jc w:val="both"/>
            </w:pPr>
            <w:r>
              <w:t>One caveat though: retention is cheaper than acquisition, but it isn’t necessarily easier.</w:t>
            </w:r>
          </w:p>
          <w:p w14:paraId="2F265E9C" w14:textId="3A3BD8E6" w:rsidR="00B07ACC" w:rsidRDefault="00B07ACC" w:rsidP="00DF1C25">
            <w:pPr>
              <w:pStyle w:val="Text"/>
              <w:jc w:val="both"/>
            </w:pPr>
            <w:r>
              <w:t>2. Loyal customers are more profitable</w:t>
            </w:r>
          </w:p>
          <w:p w14:paraId="4707790A" w14:textId="77777777" w:rsidR="00E02FD5" w:rsidRDefault="00B07ACC" w:rsidP="00DF1C25">
            <w:pPr>
              <w:pStyle w:val="Text"/>
              <w:numPr>
                <w:ilvl w:val="0"/>
                <w:numId w:val="3"/>
              </w:numPr>
              <w:jc w:val="both"/>
            </w:pPr>
            <w:r>
              <w:t>Not only is loyalty cheaper, it has better returns. According to research, engaged consumers</w:t>
            </w:r>
            <w:r w:rsidR="00E02FD5">
              <w:t xml:space="preserve"> </w:t>
            </w:r>
            <w:r>
              <w:t>buy 90% more frequently, spend 60% more per transaction and are five times more likely to</w:t>
            </w:r>
            <w:r w:rsidR="00E02FD5">
              <w:t xml:space="preserve"> </w:t>
            </w:r>
            <w:r>
              <w:t>indicate it is the only brand they would purchase in the future.</w:t>
            </w:r>
          </w:p>
          <w:p w14:paraId="0CD94366" w14:textId="75DDEFD4" w:rsidR="00B07ACC" w:rsidRDefault="00B07ACC" w:rsidP="00DF1C25">
            <w:pPr>
              <w:pStyle w:val="Text"/>
              <w:numPr>
                <w:ilvl w:val="0"/>
                <w:numId w:val="3"/>
              </w:numPr>
              <w:jc w:val="both"/>
            </w:pPr>
            <w:r>
              <w:t>On average, they’re delivering 23%</w:t>
            </w:r>
            <w:r w:rsidR="00E02FD5">
              <w:t xml:space="preserve"> </w:t>
            </w:r>
            <w:r>
              <w:t>more revenue and profitability over the average customer.</w:t>
            </w:r>
          </w:p>
          <w:p w14:paraId="4C962120" w14:textId="77777777" w:rsidR="00E02FD5" w:rsidRDefault="00B07ACC" w:rsidP="00DF1C25">
            <w:pPr>
              <w:pStyle w:val="Text"/>
              <w:numPr>
                <w:ilvl w:val="0"/>
                <w:numId w:val="3"/>
              </w:numPr>
              <w:jc w:val="both"/>
            </w:pPr>
            <w:r>
              <w:t>While loyal customers are more profitable, don’t take their loyalty for granted.</w:t>
            </w:r>
          </w:p>
          <w:p w14:paraId="5514D12C" w14:textId="77777777" w:rsidR="00E02FD5" w:rsidRDefault="00B07ACC" w:rsidP="00DF1C25">
            <w:pPr>
              <w:pStyle w:val="Text"/>
              <w:numPr>
                <w:ilvl w:val="0"/>
                <w:numId w:val="3"/>
              </w:numPr>
              <w:jc w:val="both"/>
            </w:pPr>
            <w:r>
              <w:lastRenderedPageBreak/>
              <w:t>They’ll be more</w:t>
            </w:r>
            <w:r w:rsidR="00E02FD5">
              <w:t xml:space="preserve"> </w:t>
            </w:r>
            <w:r>
              <w:t>open to price increases, but be cautious not to raise prices simply to see how long they’ll stick</w:t>
            </w:r>
            <w:r w:rsidR="00E02FD5">
              <w:t xml:space="preserve"> </w:t>
            </w:r>
            <w:r>
              <w:t>around.</w:t>
            </w:r>
          </w:p>
          <w:p w14:paraId="3720DEA2" w14:textId="07A3A5FD" w:rsidR="00B07ACC" w:rsidRDefault="00B07ACC" w:rsidP="00DF1C25">
            <w:pPr>
              <w:pStyle w:val="Text"/>
              <w:numPr>
                <w:ilvl w:val="0"/>
                <w:numId w:val="3"/>
              </w:numPr>
              <w:spacing w:after="240"/>
              <w:jc w:val="both"/>
            </w:pPr>
            <w:r>
              <w:t>Consider the flipside: “Actively disengaged” customers (people who oppose the brand and may be</w:t>
            </w:r>
            <w:r w:rsidR="00E02FD5">
              <w:t xml:space="preserve"> </w:t>
            </w:r>
            <w:r>
              <w:t>actively spreading that opinion) can cost a brand 13% of its revenue.</w:t>
            </w:r>
          </w:p>
          <w:p w14:paraId="0D4A8763" w14:textId="3B5E9903" w:rsidR="00B07ACC" w:rsidRDefault="00B07ACC" w:rsidP="00DF1C25">
            <w:pPr>
              <w:pStyle w:val="Text"/>
              <w:jc w:val="both"/>
            </w:pPr>
            <w:r>
              <w:t>3. Your brand will stand out from the crowd</w:t>
            </w:r>
          </w:p>
          <w:p w14:paraId="3009701E" w14:textId="77777777" w:rsidR="00E02FD5" w:rsidRDefault="00B07ACC" w:rsidP="00DF1C25">
            <w:pPr>
              <w:pStyle w:val="Text"/>
              <w:numPr>
                <w:ilvl w:val="0"/>
                <w:numId w:val="4"/>
              </w:numPr>
              <w:jc w:val="both"/>
            </w:pPr>
            <w:r>
              <w:t>Put your consumer hat on, and consider how many brands you interact with that actually seem to</w:t>
            </w:r>
            <w:r w:rsidR="00E02FD5">
              <w:t xml:space="preserve"> </w:t>
            </w:r>
            <w:r>
              <w:t>value your patronage.</w:t>
            </w:r>
          </w:p>
          <w:p w14:paraId="3983BAA3" w14:textId="24E99518" w:rsidR="00B07ACC" w:rsidRDefault="00B07ACC" w:rsidP="00DF1C25">
            <w:pPr>
              <w:pStyle w:val="Text"/>
              <w:numPr>
                <w:ilvl w:val="0"/>
                <w:numId w:val="4"/>
              </w:numPr>
              <w:jc w:val="both"/>
            </w:pPr>
            <w:r>
              <w:t>You can probably only think of one or two.</w:t>
            </w:r>
          </w:p>
          <w:p w14:paraId="0D9BCA12" w14:textId="77777777" w:rsidR="00B07ACC" w:rsidRDefault="00B07ACC" w:rsidP="00DF1C25">
            <w:pPr>
              <w:pStyle w:val="Text"/>
              <w:numPr>
                <w:ilvl w:val="0"/>
                <w:numId w:val="4"/>
              </w:numPr>
              <w:jc w:val="both"/>
            </w:pPr>
            <w:r>
              <w:t>Most brands focus on acquisition, which makes the retention-centric among us stand out even more.</w:t>
            </w:r>
          </w:p>
          <w:p w14:paraId="7C81A57B" w14:textId="77777777" w:rsidR="00E02FD5" w:rsidRDefault="00B07ACC" w:rsidP="00DF1C25">
            <w:pPr>
              <w:pStyle w:val="Text"/>
              <w:numPr>
                <w:ilvl w:val="0"/>
                <w:numId w:val="4"/>
              </w:numPr>
              <w:jc w:val="both"/>
            </w:pPr>
            <w:r>
              <w:t>People see around 10,000 marketing exposures a day, but only engage with a few of them.</w:t>
            </w:r>
          </w:p>
          <w:p w14:paraId="56B6C052" w14:textId="1827104A" w:rsidR="00B07ACC" w:rsidRDefault="00B07ACC" w:rsidP="00DF1C25">
            <w:pPr>
              <w:pStyle w:val="Text"/>
              <w:numPr>
                <w:ilvl w:val="0"/>
                <w:numId w:val="4"/>
              </w:numPr>
              <w:jc w:val="both"/>
            </w:pPr>
            <w:r>
              <w:t>The ones</w:t>
            </w:r>
            <w:r w:rsidR="00E02FD5">
              <w:t xml:space="preserve"> </w:t>
            </w:r>
            <w:r>
              <w:t>that earn continual engagement are those with whom they feel an emotional connection with on</w:t>
            </w:r>
            <w:r w:rsidR="00E02FD5">
              <w:t xml:space="preserve"> </w:t>
            </w:r>
            <w:r>
              <w:t>some level.</w:t>
            </w:r>
          </w:p>
          <w:p w14:paraId="3BFCE354" w14:textId="77777777" w:rsidR="00B07ACC" w:rsidRDefault="00B07ACC" w:rsidP="00DF1C25">
            <w:pPr>
              <w:pStyle w:val="Text"/>
              <w:numPr>
                <w:ilvl w:val="0"/>
                <w:numId w:val="4"/>
              </w:numPr>
              <w:spacing w:after="240"/>
              <w:jc w:val="both"/>
            </w:pPr>
            <w:r>
              <w:t>Forget a unique selling proposition; the best brands have a unique retention proposition.</w:t>
            </w:r>
          </w:p>
          <w:p w14:paraId="6FA9E9AD" w14:textId="6DE70D3E" w:rsidR="00B07ACC" w:rsidRDefault="00B07ACC" w:rsidP="00DF1C25">
            <w:pPr>
              <w:pStyle w:val="Text"/>
              <w:jc w:val="both"/>
            </w:pPr>
            <w:r>
              <w:t>4. You’ll earn more word-of-mouth referrals</w:t>
            </w:r>
          </w:p>
          <w:p w14:paraId="64767BB8" w14:textId="77777777" w:rsidR="00B07ACC" w:rsidRDefault="00B07ACC" w:rsidP="00DF1C25">
            <w:pPr>
              <w:pStyle w:val="Text"/>
              <w:numPr>
                <w:ilvl w:val="0"/>
                <w:numId w:val="5"/>
              </w:numPr>
              <w:jc w:val="both"/>
            </w:pPr>
            <w:r>
              <w:t>Your loyal customers will be your best source of new business.</w:t>
            </w:r>
          </w:p>
          <w:p w14:paraId="1B7F6E89" w14:textId="2233A58E" w:rsidR="00B07ACC" w:rsidRDefault="00B07ACC" w:rsidP="00DF1C25">
            <w:pPr>
              <w:pStyle w:val="Text"/>
              <w:numPr>
                <w:ilvl w:val="0"/>
                <w:numId w:val="5"/>
              </w:numPr>
              <w:jc w:val="both"/>
            </w:pPr>
            <w:r>
              <w:t>Despite all the efforts into online and mobile marketing and social media, people are still</w:t>
            </w:r>
            <w:r w:rsidR="00E02FD5">
              <w:t xml:space="preserve"> </w:t>
            </w:r>
            <w:r>
              <w:t>most strongly influenced by referrals from friends and family.</w:t>
            </w:r>
          </w:p>
          <w:p w14:paraId="2616628E" w14:textId="4710E980" w:rsidR="00B07ACC" w:rsidRDefault="00B07ACC" w:rsidP="00DF1C25">
            <w:pPr>
              <w:pStyle w:val="Text"/>
              <w:numPr>
                <w:ilvl w:val="0"/>
                <w:numId w:val="5"/>
              </w:numPr>
              <w:spacing w:after="240"/>
              <w:jc w:val="both"/>
            </w:pPr>
            <w:r>
              <w:t>Millennials in particular will spread the word of a brand’s exploits: 90% share their brand</w:t>
            </w:r>
            <w:r w:rsidR="00E02FD5">
              <w:t xml:space="preserve"> </w:t>
            </w:r>
            <w:r>
              <w:t>preferences online.</w:t>
            </w:r>
          </w:p>
          <w:p w14:paraId="43CFAC4B" w14:textId="1C752EE2" w:rsidR="00B07ACC" w:rsidRDefault="00B07ACC" w:rsidP="00DF1C25">
            <w:pPr>
              <w:pStyle w:val="Text"/>
              <w:jc w:val="both"/>
            </w:pPr>
            <w:r>
              <w:t>5. Engaged Customers Provide More Feedback</w:t>
            </w:r>
          </w:p>
          <w:p w14:paraId="11118766" w14:textId="77777777" w:rsidR="00B07ACC" w:rsidRDefault="00B07ACC" w:rsidP="00DF1C25">
            <w:pPr>
              <w:pStyle w:val="Text"/>
              <w:numPr>
                <w:ilvl w:val="0"/>
                <w:numId w:val="6"/>
              </w:numPr>
              <w:jc w:val="both"/>
            </w:pPr>
            <w:r>
              <w:t>Feedback is critical to the success of any business.</w:t>
            </w:r>
          </w:p>
          <w:p w14:paraId="1417DD3C" w14:textId="77777777" w:rsidR="00E02FD5" w:rsidRDefault="00B07ACC" w:rsidP="00DF1C25">
            <w:pPr>
              <w:pStyle w:val="Text"/>
              <w:numPr>
                <w:ilvl w:val="0"/>
                <w:numId w:val="6"/>
              </w:numPr>
              <w:jc w:val="both"/>
            </w:pPr>
            <w:r>
              <w:t>Customers who provide feedbacks are often willing to give brands the benefit of the doubt.</w:t>
            </w:r>
          </w:p>
          <w:p w14:paraId="270F6B66" w14:textId="5D6C873A" w:rsidR="00B07ACC" w:rsidRDefault="00B07ACC" w:rsidP="00DF1C25">
            <w:pPr>
              <w:pStyle w:val="Text"/>
              <w:numPr>
                <w:ilvl w:val="0"/>
                <w:numId w:val="6"/>
              </w:numPr>
              <w:jc w:val="both"/>
            </w:pPr>
            <w:r>
              <w:t>They’re</w:t>
            </w:r>
            <w:r w:rsidR="00E02FD5">
              <w:t xml:space="preserve"> </w:t>
            </w:r>
            <w:r>
              <w:t>telling you how to earn their business repeatedly. As research has shown, people who have</w:t>
            </w:r>
            <w:r w:rsidR="00E02FD5">
              <w:t xml:space="preserve"> </w:t>
            </w:r>
            <w:r>
              <w:t>complained and seen their issue resolved are 84% less likely to decrease their spend.</w:t>
            </w:r>
          </w:p>
          <w:p w14:paraId="17D002C4" w14:textId="5356C23D" w:rsidR="00B07ACC" w:rsidRDefault="00B07ACC" w:rsidP="00DF1C25">
            <w:pPr>
              <w:pStyle w:val="Text"/>
              <w:numPr>
                <w:ilvl w:val="0"/>
                <w:numId w:val="6"/>
              </w:numPr>
              <w:jc w:val="both"/>
            </w:pPr>
            <w:r>
              <w:t>Need help dealing with the customers who are providing nasty feedback?</w:t>
            </w:r>
          </w:p>
          <w:p w14:paraId="034882F9" w14:textId="4433F1CC" w:rsidR="00B07ACC" w:rsidRDefault="00B07ACC" w:rsidP="00DF1C25">
            <w:pPr>
              <w:pStyle w:val="Text"/>
              <w:jc w:val="both"/>
            </w:pPr>
            <w:r>
              <w:t>6. Customers will explore your brand</w:t>
            </w:r>
          </w:p>
          <w:p w14:paraId="6EE5B761" w14:textId="77777777" w:rsidR="00E02FD5" w:rsidRDefault="00B07ACC" w:rsidP="00DF1C25">
            <w:pPr>
              <w:pStyle w:val="Text"/>
              <w:numPr>
                <w:ilvl w:val="0"/>
                <w:numId w:val="7"/>
              </w:numPr>
              <w:jc w:val="both"/>
            </w:pPr>
            <w:r>
              <w:t xml:space="preserve">That’s a nice way of saying you’ll be able to sell them more stuff. </w:t>
            </w:r>
          </w:p>
          <w:p w14:paraId="723CE3CD" w14:textId="2297B6C8" w:rsidR="00B07ACC" w:rsidRDefault="00B07ACC" w:rsidP="00DF1C25">
            <w:pPr>
              <w:pStyle w:val="Text"/>
              <w:numPr>
                <w:ilvl w:val="0"/>
                <w:numId w:val="7"/>
              </w:numPr>
              <w:jc w:val="both"/>
            </w:pPr>
            <w:r>
              <w:t>Once a brand has proven itself</w:t>
            </w:r>
            <w:r w:rsidR="00E02FD5">
              <w:t xml:space="preserve"> </w:t>
            </w:r>
            <w:r>
              <w:t>with one product or service, customers are six times more likely to say they would try a new</w:t>
            </w:r>
            <w:r w:rsidR="00E02FD5">
              <w:t xml:space="preserve"> </w:t>
            </w:r>
            <w:r>
              <w:lastRenderedPageBreak/>
              <w:t>product or service from the brand as soon as it becomes available.</w:t>
            </w:r>
          </w:p>
          <w:p w14:paraId="75AD4ECB" w14:textId="57FBD02D" w:rsidR="00B07ACC" w:rsidRDefault="00B07ACC" w:rsidP="00DF1C25">
            <w:pPr>
              <w:pStyle w:val="Text"/>
              <w:numPr>
                <w:ilvl w:val="0"/>
                <w:numId w:val="7"/>
              </w:numPr>
              <w:jc w:val="both"/>
            </w:pPr>
            <w:r>
              <w:t>That’s not just valuable for sales, but these folks can be utilized to help with #5 above as beta</w:t>
            </w:r>
            <w:r w:rsidR="00E02FD5">
              <w:t xml:space="preserve"> </w:t>
            </w:r>
            <w:r>
              <w:t>testers - a critical element in product development.</w:t>
            </w:r>
          </w:p>
          <w:p w14:paraId="14B4BF54" w14:textId="1838FE96" w:rsidR="00B07ACC" w:rsidRDefault="00B07ACC" w:rsidP="00DF1C25">
            <w:pPr>
              <w:pStyle w:val="Text"/>
              <w:jc w:val="both"/>
            </w:pPr>
            <w:r>
              <w:t>7. Loyal Customers are more forgiving</w:t>
            </w:r>
          </w:p>
          <w:p w14:paraId="01AB7392" w14:textId="41EC70D7" w:rsidR="00E02FD5" w:rsidRDefault="00B07ACC" w:rsidP="00DF1C25">
            <w:pPr>
              <w:pStyle w:val="Text"/>
              <w:numPr>
                <w:ilvl w:val="0"/>
                <w:numId w:val="8"/>
              </w:numPr>
              <w:jc w:val="both"/>
            </w:pPr>
            <w:r>
              <w:t>An Accenture study states over $1.6 trillion is lost each year due to customers bailing after a poor</w:t>
            </w:r>
            <w:r w:rsidR="00E02FD5">
              <w:t xml:space="preserve"> </w:t>
            </w:r>
            <w:r>
              <w:t xml:space="preserve">service experience. </w:t>
            </w:r>
          </w:p>
          <w:p w14:paraId="6A9DC17E" w14:textId="15442107" w:rsidR="00B07ACC" w:rsidRDefault="00B07ACC" w:rsidP="00DF1C25">
            <w:pPr>
              <w:pStyle w:val="Text"/>
              <w:numPr>
                <w:ilvl w:val="0"/>
                <w:numId w:val="8"/>
              </w:numPr>
              <w:jc w:val="both"/>
            </w:pPr>
            <w:r>
              <w:t>We've gone so far as to claim that it's the top reason people will ditch a brand.</w:t>
            </w:r>
          </w:p>
          <w:p w14:paraId="59D7B8E9" w14:textId="67911497" w:rsidR="00B07ACC" w:rsidRDefault="00B07ACC" w:rsidP="00DF1C25">
            <w:pPr>
              <w:pStyle w:val="Text"/>
              <w:numPr>
                <w:ilvl w:val="0"/>
                <w:numId w:val="8"/>
              </w:numPr>
              <w:jc w:val="both"/>
            </w:pPr>
            <w:r>
              <w:t>But customers who consider themselves loyal will let some misdeeds slide - just don't let it happen</w:t>
            </w:r>
            <w:r w:rsidR="00E02FD5">
              <w:t xml:space="preserve"> </w:t>
            </w:r>
            <w:r>
              <w:t>too often.</w:t>
            </w:r>
          </w:p>
          <w:p w14:paraId="43DDA507" w14:textId="05A21D3B" w:rsidR="00B07ACC" w:rsidRDefault="00B07ACC" w:rsidP="00DF1C25">
            <w:pPr>
              <w:pStyle w:val="Text"/>
              <w:jc w:val="both"/>
            </w:pPr>
            <w:r>
              <w:t>8. Customers will welcome your marketing</w:t>
            </w:r>
          </w:p>
          <w:p w14:paraId="596811F9" w14:textId="73AE3EEA" w:rsidR="00E02FD5" w:rsidRDefault="00B07ACC" w:rsidP="00DF1C25">
            <w:pPr>
              <w:pStyle w:val="Text"/>
              <w:numPr>
                <w:ilvl w:val="0"/>
                <w:numId w:val="9"/>
              </w:numPr>
              <w:jc w:val="both"/>
            </w:pPr>
            <w:r>
              <w:t xml:space="preserve">No one likes being marketed to. </w:t>
            </w:r>
          </w:p>
          <w:p w14:paraId="2910C3FA" w14:textId="61A8A25F" w:rsidR="00B07ACC" w:rsidRDefault="00B07ACC" w:rsidP="00DF1C25">
            <w:pPr>
              <w:pStyle w:val="Text"/>
              <w:numPr>
                <w:ilvl w:val="0"/>
                <w:numId w:val="9"/>
              </w:numPr>
              <w:jc w:val="both"/>
            </w:pPr>
            <w:r>
              <w:t>Except for loyal customers!</w:t>
            </w:r>
          </w:p>
          <w:p w14:paraId="4C4A9CFE" w14:textId="60AB481D" w:rsidR="00B07ACC" w:rsidRDefault="00B07ACC" w:rsidP="00C64C5A">
            <w:pPr>
              <w:pStyle w:val="Text"/>
              <w:numPr>
                <w:ilvl w:val="0"/>
                <w:numId w:val="9"/>
              </w:numPr>
              <w:jc w:val="both"/>
            </w:pPr>
            <w:r>
              <w:t>Those folks are four times more likely to say they “appreciate when this brand reaches out to me”</w:t>
            </w:r>
            <w:r w:rsidR="00E02FD5">
              <w:t xml:space="preserve"> </w:t>
            </w:r>
            <w:r>
              <w:t>and seven times more likely to “always respond to this brand’s promotional offers.</w:t>
            </w:r>
          </w:p>
          <w:p w14:paraId="6BA2217B" w14:textId="4DCDA690" w:rsidR="00B07ACC" w:rsidRDefault="00B07ACC" w:rsidP="00DF1C25">
            <w:pPr>
              <w:pStyle w:val="Text"/>
              <w:jc w:val="both"/>
            </w:pPr>
          </w:p>
          <w:p w14:paraId="1356DC01" w14:textId="178C7635" w:rsidR="00B07ACC" w:rsidRDefault="00B07ACC" w:rsidP="00DF1C25">
            <w:pPr>
              <w:pStyle w:val="Text"/>
              <w:jc w:val="both"/>
            </w:pPr>
            <w:r>
              <w:t>9. You earn wiggle room to try new things</w:t>
            </w:r>
          </w:p>
          <w:p w14:paraId="7CA0D5DA" w14:textId="52C8F852" w:rsidR="00E02FD5" w:rsidRDefault="00B07ACC" w:rsidP="00DF1C25">
            <w:pPr>
              <w:pStyle w:val="Text"/>
              <w:numPr>
                <w:ilvl w:val="0"/>
                <w:numId w:val="10"/>
              </w:numPr>
              <w:jc w:val="both"/>
            </w:pPr>
            <w:r>
              <w:t xml:space="preserve">Loyalty is fickle, so too many changes could chase people away. </w:t>
            </w:r>
          </w:p>
          <w:p w14:paraId="7F43F990" w14:textId="5E372E7A" w:rsidR="00E02FD5" w:rsidRDefault="00B07ACC" w:rsidP="00DF1C25">
            <w:pPr>
              <w:pStyle w:val="Text"/>
              <w:numPr>
                <w:ilvl w:val="0"/>
                <w:numId w:val="10"/>
              </w:numPr>
              <w:jc w:val="both"/>
            </w:pPr>
            <w:r>
              <w:t>But once you’ve established a</w:t>
            </w:r>
            <w:r w:rsidR="00E02FD5">
              <w:t xml:space="preserve"> </w:t>
            </w:r>
            <w:r>
              <w:t xml:space="preserve">core base of proven customers, your brand can expand its boundaries. </w:t>
            </w:r>
          </w:p>
          <w:p w14:paraId="5171519C" w14:textId="505572B3" w:rsidR="00B07ACC" w:rsidRDefault="00B07ACC" w:rsidP="00DF1C25">
            <w:pPr>
              <w:pStyle w:val="Text"/>
              <w:numPr>
                <w:ilvl w:val="0"/>
                <w:numId w:val="10"/>
              </w:numPr>
              <w:jc w:val="both"/>
            </w:pPr>
            <w:r>
              <w:t>Maybe it’s new messaging or</w:t>
            </w:r>
            <w:r w:rsidR="00E02FD5">
              <w:t xml:space="preserve"> </w:t>
            </w:r>
            <w:r>
              <w:t>a new product line, or even a new logo. The bottom line is as long as you maintain the basic</w:t>
            </w:r>
            <w:r w:rsidR="00E02FD5">
              <w:t xml:space="preserve"> </w:t>
            </w:r>
            <w:r>
              <w:t>premises that keep people in your corner; they’ll stick with you through thin and thin.</w:t>
            </w:r>
          </w:p>
          <w:p w14:paraId="3C2B3786" w14:textId="423C8167" w:rsidR="00E02FD5" w:rsidRDefault="00DF1C25" w:rsidP="00DF1C25">
            <w:pPr>
              <w:pStyle w:val="Text"/>
              <w:numPr>
                <w:ilvl w:val="0"/>
                <w:numId w:val="10"/>
              </w:numPr>
              <w:jc w:val="both"/>
            </w:pPr>
            <w:r w:rsidRPr="00AF0E9A">
              <w:rPr>
                <w:b/>
                <w:bCs/>
                <w:noProof/>
                <w:color w:val="FF0000"/>
              </w:rPr>
              <w:drawing>
                <wp:anchor distT="0" distB="0" distL="114300" distR="114300" simplePos="0" relativeHeight="251697152" behindDoc="1" locked="0" layoutInCell="1" allowOverlap="1" wp14:anchorId="0E510A5D" wp14:editId="0262B937">
                  <wp:simplePos x="0" y="0"/>
                  <wp:positionH relativeFrom="column">
                    <wp:posOffset>635</wp:posOffset>
                  </wp:positionH>
                  <wp:positionV relativeFrom="paragraph">
                    <wp:posOffset>42545</wp:posOffset>
                  </wp:positionV>
                  <wp:extent cx="2524125" cy="1889760"/>
                  <wp:effectExtent l="0" t="0" r="9525" b="0"/>
                  <wp:wrapTight wrapText="bothSides">
                    <wp:wrapPolygon edited="0">
                      <wp:start x="0" y="0"/>
                      <wp:lineTo x="0" y="21339"/>
                      <wp:lineTo x="21518" y="21339"/>
                      <wp:lineTo x="2151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524125" cy="188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7ACC">
              <w:t xml:space="preserve">In fact, some of them will be excited to see what you can do. </w:t>
            </w:r>
          </w:p>
          <w:p w14:paraId="7424CB98" w14:textId="56DA6B18" w:rsidR="0048120C" w:rsidRDefault="00B07ACC" w:rsidP="00DF1C25">
            <w:pPr>
              <w:pStyle w:val="Text"/>
              <w:numPr>
                <w:ilvl w:val="0"/>
                <w:numId w:val="10"/>
              </w:numPr>
              <w:jc w:val="both"/>
            </w:pPr>
            <w:r>
              <w:t>Existing customers are 50% more</w:t>
            </w:r>
            <w:r w:rsidR="00E02FD5">
              <w:t xml:space="preserve"> </w:t>
            </w:r>
            <w:r>
              <w:t>likely to try new products, according to a study.</w:t>
            </w:r>
          </w:p>
          <w:p w14:paraId="2ED6A24C" w14:textId="16D35FD1" w:rsidR="00AF0E9A" w:rsidRDefault="00AF0E9A" w:rsidP="00DF1C25">
            <w:pPr>
              <w:pStyle w:val="Text"/>
              <w:jc w:val="both"/>
              <w:rPr>
                <w:b/>
                <w:bCs/>
                <w:color w:val="FF0000"/>
              </w:rPr>
            </w:pPr>
          </w:p>
          <w:p w14:paraId="25A66DA0" w14:textId="77777777" w:rsidR="00AF0E9A" w:rsidRDefault="00AF0E9A" w:rsidP="00DF1C25">
            <w:pPr>
              <w:pStyle w:val="Text"/>
              <w:jc w:val="both"/>
              <w:rPr>
                <w:b/>
                <w:bCs/>
                <w:color w:val="FF0000"/>
              </w:rPr>
            </w:pPr>
          </w:p>
          <w:p w14:paraId="3CA09073" w14:textId="7B1D1473" w:rsidR="00AF0E9A" w:rsidRPr="00AF0E9A" w:rsidRDefault="00AF0E9A" w:rsidP="00DF1C25">
            <w:pPr>
              <w:pStyle w:val="Text"/>
              <w:jc w:val="both"/>
              <w:rPr>
                <w:b/>
                <w:bCs/>
                <w:color w:val="0070C0"/>
              </w:rPr>
            </w:pPr>
            <w:r w:rsidRPr="00AF0E9A">
              <w:rPr>
                <w:b/>
                <w:bCs/>
                <w:color w:val="0070C0"/>
              </w:rPr>
              <w:t>Lifetime revenue is the end goal, not just today’s revenue.</w:t>
            </w:r>
          </w:p>
          <w:p w14:paraId="0592A6EB" w14:textId="77777777" w:rsidR="00AF0E9A" w:rsidRDefault="00AF0E9A" w:rsidP="00DF1C25">
            <w:pPr>
              <w:pStyle w:val="Text"/>
              <w:jc w:val="both"/>
              <w:rPr>
                <w:b/>
                <w:bCs/>
                <w:color w:val="FF0000"/>
              </w:rPr>
            </w:pPr>
          </w:p>
          <w:p w14:paraId="6421AA4F" w14:textId="77777777" w:rsidR="00DF1C25" w:rsidRDefault="00DF1C25" w:rsidP="00DF1C25">
            <w:pPr>
              <w:pStyle w:val="Heading5"/>
              <w:jc w:val="both"/>
            </w:pPr>
          </w:p>
          <w:p w14:paraId="7170ED05" w14:textId="77777777" w:rsidR="00DF1C25" w:rsidRDefault="00DF1C25" w:rsidP="00DF1C25">
            <w:pPr>
              <w:pStyle w:val="Heading5"/>
              <w:jc w:val="both"/>
            </w:pPr>
          </w:p>
          <w:p w14:paraId="796965AD" w14:textId="73FE9E70" w:rsidR="00AF0E9A" w:rsidRDefault="00DF1C25" w:rsidP="00DF1C25">
            <w:pPr>
              <w:pStyle w:val="Heading5"/>
              <w:jc w:val="both"/>
            </w:pPr>
            <w:r w:rsidRPr="0038223D">
              <w:rPr>
                <w:noProof/>
              </w:rPr>
              <w:drawing>
                <wp:anchor distT="0" distB="0" distL="114300" distR="114300" simplePos="0" relativeHeight="251669504" behindDoc="1" locked="0" layoutInCell="1" allowOverlap="1" wp14:anchorId="6BB1C57B" wp14:editId="3B904A82">
                  <wp:simplePos x="0" y="0"/>
                  <wp:positionH relativeFrom="column">
                    <wp:posOffset>635</wp:posOffset>
                  </wp:positionH>
                  <wp:positionV relativeFrom="paragraph">
                    <wp:posOffset>205740</wp:posOffset>
                  </wp:positionV>
                  <wp:extent cx="3385185" cy="2842260"/>
                  <wp:effectExtent l="0" t="0" r="5715" b="0"/>
                  <wp:wrapTight wrapText="bothSides">
                    <wp:wrapPolygon edited="0">
                      <wp:start x="0" y="0"/>
                      <wp:lineTo x="0" y="21426"/>
                      <wp:lineTo x="21515" y="21426"/>
                      <wp:lineTo x="2151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385185" cy="284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223D" w:rsidRPr="0038223D">
              <w:t>Need for Customer Retention:</w:t>
            </w:r>
          </w:p>
          <w:p w14:paraId="3DA98AC8" w14:textId="77777777" w:rsidR="0038223D" w:rsidRDefault="0038223D" w:rsidP="00DF1C25">
            <w:pPr>
              <w:pStyle w:val="Text"/>
              <w:jc w:val="both"/>
            </w:pPr>
          </w:p>
          <w:p w14:paraId="059E763C" w14:textId="77777777" w:rsidR="0038223D" w:rsidRDefault="0038223D" w:rsidP="00DF1C25">
            <w:pPr>
              <w:pStyle w:val="Text"/>
              <w:jc w:val="both"/>
            </w:pPr>
            <w:r>
              <w:t>Keeping current customers happy is generally more cost-effective than acquiring first-time customers. According to the Harvard Business Review, acquiring a new customer can be five to 25 times more expensive than holding on to an existing one.</w:t>
            </w:r>
          </w:p>
          <w:p w14:paraId="2B2A8D7A" w14:textId="6ACCBEFF" w:rsidR="0038223D" w:rsidRDefault="0038223D" w:rsidP="00DF1C25">
            <w:pPr>
              <w:pStyle w:val="Text"/>
              <w:jc w:val="both"/>
            </w:pPr>
            <w:r>
              <w:t>Companies don’t need to spend big on marketing, advertising, or sales outreach. It is easier to turn existing customers into repeating ones, since they already trust your brand from previous purchases. New customers, however, often require more convincing when it comes to that initial sale.</w:t>
            </w:r>
          </w:p>
          <w:p w14:paraId="4BC835F2" w14:textId="77777777" w:rsidR="0038223D" w:rsidRDefault="0038223D" w:rsidP="00DF1C25">
            <w:pPr>
              <w:pStyle w:val="Text"/>
              <w:jc w:val="both"/>
            </w:pPr>
          </w:p>
          <w:p w14:paraId="1A824535" w14:textId="5ACA61C0" w:rsidR="0038223D" w:rsidRDefault="0038223D" w:rsidP="00DF1C25">
            <w:pPr>
              <w:pStyle w:val="Text"/>
              <w:jc w:val="both"/>
            </w:pPr>
            <w:r>
              <w:t>Customer loyalty won’t just give companies repeat business. Loyal customers are more likely to give free recommendations to their colleagues, friends, and family. Creating that cycle of retained customers and buzz marketing is one way a company can cultivate customer loyalty for long-term success.</w:t>
            </w:r>
          </w:p>
          <w:p w14:paraId="2114DE9D" w14:textId="77777777" w:rsidR="0038223D" w:rsidRDefault="0038223D" w:rsidP="00DF1C25">
            <w:pPr>
              <w:pStyle w:val="Text"/>
              <w:jc w:val="both"/>
            </w:pPr>
          </w:p>
          <w:p w14:paraId="27AA164B" w14:textId="77777777" w:rsidR="0038223D" w:rsidRDefault="0038223D" w:rsidP="00DF1C25">
            <w:pPr>
              <w:pStyle w:val="Text"/>
              <w:jc w:val="both"/>
            </w:pPr>
            <w:r>
              <w:t>Improving customer retention means improving the customer experience. In fact, 77 percent of customers surveyed in a 2021 Customer Experience Trend Report being more loyal to a company that offers a good customer experience if they have an issue. 72 percent are willing to spend more from a company the offers good customer experiences. And 50 percent say that customer experience is more important to them now compared to a year ago.</w:t>
            </w:r>
          </w:p>
          <w:p w14:paraId="5B4791B1" w14:textId="2E2F9F4A" w:rsidR="0038223D" w:rsidRDefault="0038223D" w:rsidP="00DF1C25">
            <w:pPr>
              <w:pStyle w:val="Text"/>
              <w:jc w:val="both"/>
            </w:pPr>
          </w:p>
          <w:p w14:paraId="19279A2D" w14:textId="60040A7B" w:rsidR="0038223D" w:rsidRPr="00AF0E9A" w:rsidRDefault="0038223D" w:rsidP="00DF1C25">
            <w:pPr>
              <w:pStyle w:val="Text"/>
              <w:jc w:val="both"/>
            </w:pPr>
          </w:p>
        </w:tc>
        <w:tc>
          <w:tcPr>
            <w:tcW w:w="1079" w:type="dxa"/>
          </w:tcPr>
          <w:p w14:paraId="1F527775" w14:textId="77777777" w:rsidR="0048120C" w:rsidRDefault="0048120C" w:rsidP="00DF1C25">
            <w:pPr>
              <w:pStyle w:val="Text"/>
              <w:jc w:val="both"/>
            </w:pPr>
          </w:p>
        </w:tc>
      </w:tr>
      <w:tr w:rsidR="0038223D" w14:paraId="2F2CCFC8" w14:textId="77777777" w:rsidTr="00185F4A">
        <w:tc>
          <w:tcPr>
            <w:tcW w:w="1079" w:type="dxa"/>
          </w:tcPr>
          <w:p w14:paraId="054CB51D" w14:textId="77777777" w:rsidR="0038223D" w:rsidRDefault="0038223D" w:rsidP="00DF1C25">
            <w:pPr>
              <w:pStyle w:val="Text"/>
              <w:jc w:val="both"/>
            </w:pPr>
          </w:p>
          <w:p w14:paraId="411E7008" w14:textId="15579D4E" w:rsidR="0038223D" w:rsidRDefault="0038223D" w:rsidP="00DF1C25">
            <w:pPr>
              <w:pStyle w:val="Text"/>
              <w:jc w:val="both"/>
            </w:pPr>
          </w:p>
        </w:tc>
        <w:tc>
          <w:tcPr>
            <w:tcW w:w="8632" w:type="dxa"/>
            <w:gridSpan w:val="5"/>
          </w:tcPr>
          <w:p w14:paraId="610A0F84" w14:textId="77777777" w:rsidR="00B43DD4" w:rsidRDefault="00B43DD4" w:rsidP="00DF1C25">
            <w:pPr>
              <w:pStyle w:val="Text"/>
              <w:jc w:val="both"/>
            </w:pPr>
          </w:p>
          <w:p w14:paraId="1EA4ED3F" w14:textId="77777777" w:rsidR="0038223D" w:rsidRDefault="00B43DD4" w:rsidP="00DF1C25">
            <w:pPr>
              <w:pStyle w:val="Text"/>
              <w:jc w:val="both"/>
            </w:pPr>
            <w:r w:rsidRPr="00B43DD4">
              <w:lastRenderedPageBreak/>
              <w:t>Since the cost of getting a new customer is an estimated five to ten times more than keeping an old one, nurturing loyal customers is a powerful strategy that helps businesses grow.</w:t>
            </w:r>
          </w:p>
          <w:p w14:paraId="62481B32" w14:textId="77777777" w:rsidR="00B43DD4" w:rsidRDefault="00B43DD4" w:rsidP="00DF1C25">
            <w:pPr>
              <w:pStyle w:val="Text"/>
              <w:jc w:val="both"/>
            </w:pPr>
          </w:p>
          <w:p w14:paraId="2B9E3EA7" w14:textId="77777777" w:rsidR="00B43DD4" w:rsidRDefault="00B43DD4" w:rsidP="00DF1C25">
            <w:pPr>
              <w:pStyle w:val="Heading5"/>
              <w:jc w:val="both"/>
            </w:pPr>
            <w:r>
              <w:t>Dataset Details:</w:t>
            </w:r>
          </w:p>
          <w:p w14:paraId="6C01FC94" w14:textId="77777777" w:rsidR="00B43DD4" w:rsidRDefault="00B43DD4" w:rsidP="00DF1C25">
            <w:pPr>
              <w:pStyle w:val="Text"/>
              <w:jc w:val="both"/>
            </w:pPr>
          </w:p>
          <w:p w14:paraId="3E72D627" w14:textId="761600BC" w:rsidR="00B43DD4" w:rsidRDefault="00B43DD4" w:rsidP="00DF1C25">
            <w:pPr>
              <w:pStyle w:val="Text"/>
              <w:jc w:val="both"/>
            </w:pPr>
            <w:r>
              <w:t>First, I imported all the necessary libraries and dependencies to create a detailed data analysis in Python.</w:t>
            </w:r>
          </w:p>
          <w:p w14:paraId="333A9994" w14:textId="77777777" w:rsidR="00B43DD4" w:rsidRDefault="00B43DD4" w:rsidP="00DF1C25">
            <w:pPr>
              <w:pStyle w:val="Text"/>
              <w:jc w:val="both"/>
            </w:pPr>
          </w:p>
          <w:p w14:paraId="4E0186CA" w14:textId="77777777" w:rsidR="00B43DD4" w:rsidRDefault="00B43DD4" w:rsidP="00DF1C25">
            <w:pPr>
              <w:pStyle w:val="Text"/>
              <w:jc w:val="both"/>
            </w:pPr>
            <w:r w:rsidRPr="00B43DD4">
              <w:rPr>
                <w:noProof/>
              </w:rPr>
              <w:drawing>
                <wp:inline distT="0" distB="0" distL="0" distR="0" wp14:anchorId="4531FC83" wp14:editId="70099331">
                  <wp:extent cx="5001323" cy="1250330"/>
                  <wp:effectExtent l="0" t="0" r="889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001323" cy="1250330"/>
                          </a:xfrm>
                          <a:prstGeom prst="rect">
                            <a:avLst/>
                          </a:prstGeom>
                        </pic:spPr>
                      </pic:pic>
                    </a:graphicData>
                  </a:graphic>
                </wp:inline>
              </w:drawing>
            </w:r>
          </w:p>
          <w:p w14:paraId="37746CA9" w14:textId="77777777" w:rsidR="00B43DD4" w:rsidRDefault="00B43DD4" w:rsidP="00DF1C25">
            <w:pPr>
              <w:pStyle w:val="Text"/>
              <w:jc w:val="both"/>
            </w:pPr>
          </w:p>
          <w:p w14:paraId="5819E282" w14:textId="77777777" w:rsidR="00B43DD4" w:rsidRDefault="00B43DD4" w:rsidP="00DF1C25">
            <w:pPr>
              <w:pStyle w:val="Text"/>
              <w:jc w:val="both"/>
            </w:pPr>
            <w:r>
              <w:t xml:space="preserve">Then I separated the sheets present in our Excel spreadsheet and stored them in 2 different </w:t>
            </w:r>
            <w:proofErr w:type="spellStart"/>
            <w:r>
              <w:t>dataframe</w:t>
            </w:r>
            <w:proofErr w:type="spellEnd"/>
            <w:r>
              <w:t xml:space="preserve"> variables.</w:t>
            </w:r>
          </w:p>
          <w:p w14:paraId="297BC6A2" w14:textId="77777777" w:rsidR="00B43DD4" w:rsidRDefault="00B43DD4" w:rsidP="00DF1C25">
            <w:pPr>
              <w:pStyle w:val="Text"/>
              <w:jc w:val="both"/>
            </w:pPr>
          </w:p>
          <w:p w14:paraId="42CDD8A8" w14:textId="77777777" w:rsidR="00B43DD4" w:rsidRDefault="00B43DD4" w:rsidP="00DF1C25">
            <w:pPr>
              <w:pStyle w:val="Text"/>
              <w:jc w:val="both"/>
            </w:pPr>
            <w:r w:rsidRPr="00B43DD4">
              <w:rPr>
                <w:noProof/>
              </w:rPr>
              <w:drawing>
                <wp:inline distT="0" distB="0" distL="0" distR="0" wp14:anchorId="1CEC6E76" wp14:editId="4D568ABA">
                  <wp:extent cx="5270500" cy="57912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5292952" cy="581587"/>
                          </a:xfrm>
                          <a:prstGeom prst="rect">
                            <a:avLst/>
                          </a:prstGeom>
                        </pic:spPr>
                      </pic:pic>
                    </a:graphicData>
                  </a:graphic>
                </wp:inline>
              </w:drawing>
            </w:r>
          </w:p>
          <w:p w14:paraId="2FE7EEF9" w14:textId="77777777" w:rsidR="00B43DD4" w:rsidRDefault="00B43DD4" w:rsidP="00DF1C25">
            <w:pPr>
              <w:pStyle w:val="Text"/>
              <w:jc w:val="both"/>
            </w:pPr>
          </w:p>
          <w:p w14:paraId="50869121" w14:textId="77D1A1CA" w:rsidR="00B43DD4" w:rsidRDefault="00B43DD4" w:rsidP="00DF1C25">
            <w:pPr>
              <w:pStyle w:val="Heading5"/>
              <w:jc w:val="both"/>
            </w:pPr>
            <w:r w:rsidRPr="00B43DD4">
              <w:t>Exploratory Data Analysis (EDA)</w:t>
            </w:r>
            <w:r>
              <w:t>:</w:t>
            </w:r>
          </w:p>
          <w:p w14:paraId="2CCFA670" w14:textId="26F147C7" w:rsidR="00DF1C25" w:rsidRPr="00DF1C25" w:rsidRDefault="00A2181E" w:rsidP="00DF1C25">
            <w:pPr>
              <w:spacing w:before="240"/>
              <w:jc w:val="both"/>
              <w:rPr>
                <w:sz w:val="28"/>
                <w:szCs w:val="28"/>
              </w:rPr>
            </w:pPr>
            <w:r>
              <w:rPr>
                <w:noProof/>
                <w:sz w:val="28"/>
                <w:szCs w:val="28"/>
              </w:rPr>
              <w:drawing>
                <wp:anchor distT="0" distB="0" distL="114300" distR="114300" simplePos="0" relativeHeight="251699200" behindDoc="1" locked="0" layoutInCell="1" allowOverlap="1" wp14:anchorId="115B636E" wp14:editId="5092483C">
                  <wp:simplePos x="0" y="0"/>
                  <wp:positionH relativeFrom="column">
                    <wp:posOffset>635</wp:posOffset>
                  </wp:positionH>
                  <wp:positionV relativeFrom="paragraph">
                    <wp:posOffset>149225</wp:posOffset>
                  </wp:positionV>
                  <wp:extent cx="2397125" cy="1348740"/>
                  <wp:effectExtent l="0" t="0" r="3175" b="3810"/>
                  <wp:wrapTight wrapText="bothSides">
                    <wp:wrapPolygon edited="0">
                      <wp:start x="0" y="0"/>
                      <wp:lineTo x="0" y="21356"/>
                      <wp:lineTo x="21457" y="21356"/>
                      <wp:lineTo x="2145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97125" cy="1348740"/>
                          </a:xfrm>
                          <a:prstGeom prst="rect">
                            <a:avLst/>
                          </a:prstGeom>
                        </pic:spPr>
                      </pic:pic>
                    </a:graphicData>
                  </a:graphic>
                  <wp14:sizeRelH relativeFrom="margin">
                    <wp14:pctWidth>0</wp14:pctWidth>
                  </wp14:sizeRelH>
                  <wp14:sizeRelV relativeFrom="margin">
                    <wp14:pctHeight>0</wp14:pctHeight>
                  </wp14:sizeRelV>
                </wp:anchor>
              </w:drawing>
            </w:r>
            <w:r w:rsidR="00DF1C25" w:rsidRPr="00DF1C25">
              <w:rPr>
                <w:sz w:val="28"/>
                <w:szCs w:val="28"/>
              </w:rPr>
              <w:t>Exploratory Data Analysis, or EDA, is an important step in any Data Analysis or Data Science project. EDA is the process of investigating the dataset to discover patterns, and anomalies (outliers), and form hypotheses based on our understanding of the dataset.</w:t>
            </w:r>
          </w:p>
          <w:p w14:paraId="3A47BB8D" w14:textId="77777777" w:rsidR="00DF1C25" w:rsidRPr="00DF1C25" w:rsidRDefault="00DF1C25" w:rsidP="00DF1C25"/>
          <w:p w14:paraId="5862D8B3" w14:textId="77777777" w:rsidR="00B43DD4" w:rsidRDefault="00B43DD4" w:rsidP="00DF1C25">
            <w:pPr>
              <w:pStyle w:val="Text"/>
              <w:jc w:val="both"/>
            </w:pPr>
          </w:p>
          <w:p w14:paraId="7FC8FA36" w14:textId="0C434AAA" w:rsidR="00B43DD4" w:rsidRDefault="00B43DD4" w:rsidP="00DF1C25">
            <w:pPr>
              <w:pStyle w:val="Text"/>
              <w:jc w:val="both"/>
            </w:pPr>
            <w:r>
              <w:t xml:space="preserve">After I got the dataset in our </w:t>
            </w:r>
            <w:proofErr w:type="spellStart"/>
            <w:r>
              <w:t>Jupyter</w:t>
            </w:r>
            <w:proofErr w:type="spellEnd"/>
            <w:r>
              <w:t xml:space="preserve"> Notebook I was able to notice that due to large number of rows and columns the information was truncated. Therefore, to overcome this challenge I used the pandas code as shown below.</w:t>
            </w:r>
          </w:p>
          <w:p w14:paraId="50E294E9" w14:textId="77777777" w:rsidR="00B43DD4" w:rsidRDefault="00B43DD4" w:rsidP="00DF1C25">
            <w:pPr>
              <w:pStyle w:val="Text"/>
              <w:jc w:val="both"/>
            </w:pPr>
          </w:p>
          <w:p w14:paraId="1830B216" w14:textId="77777777" w:rsidR="00B43DD4" w:rsidRDefault="00B43DD4" w:rsidP="00DF1C25">
            <w:pPr>
              <w:pStyle w:val="Text"/>
              <w:jc w:val="both"/>
            </w:pPr>
            <w:r w:rsidRPr="00B43DD4">
              <w:rPr>
                <w:noProof/>
              </w:rPr>
              <w:lastRenderedPageBreak/>
              <w:drawing>
                <wp:inline distT="0" distB="0" distL="0" distR="0" wp14:anchorId="1CC7F7AB" wp14:editId="3E752E11">
                  <wp:extent cx="5481320" cy="4787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1320" cy="478790"/>
                          </a:xfrm>
                          <a:prstGeom prst="rect">
                            <a:avLst/>
                          </a:prstGeom>
                        </pic:spPr>
                      </pic:pic>
                    </a:graphicData>
                  </a:graphic>
                </wp:inline>
              </w:drawing>
            </w:r>
          </w:p>
          <w:p w14:paraId="0E461F97" w14:textId="77777777" w:rsidR="00B43DD4" w:rsidRDefault="00B43DD4" w:rsidP="00DF1C25">
            <w:pPr>
              <w:pStyle w:val="Text"/>
              <w:jc w:val="both"/>
            </w:pPr>
          </w:p>
          <w:p w14:paraId="3D0E87DA" w14:textId="205ECA97" w:rsidR="00B43DD4" w:rsidRDefault="003A71F1" w:rsidP="00DF1C25">
            <w:pPr>
              <w:pStyle w:val="Text"/>
              <w:jc w:val="both"/>
            </w:pPr>
            <w:r>
              <w:t xml:space="preserve">I made sure to rename the column names that were ill formatted and quite long which made no sense to me. </w:t>
            </w:r>
            <w:r w:rsidRPr="003A71F1">
              <w:t>With the help of rename I was able to change the names of columns that were too lengthy and could have been accommodated in shorter formats.</w:t>
            </w:r>
          </w:p>
          <w:p w14:paraId="631C1641" w14:textId="77777777" w:rsidR="003A71F1" w:rsidRDefault="003A71F1" w:rsidP="00DF1C25">
            <w:pPr>
              <w:pStyle w:val="Text"/>
              <w:jc w:val="both"/>
            </w:pPr>
            <w:r>
              <w:t>Now was the time to take a look at any kind of missing values or null value that might have been present in our dataset.</w:t>
            </w:r>
          </w:p>
          <w:p w14:paraId="45922318" w14:textId="77777777" w:rsidR="003A71F1" w:rsidRDefault="003A71F1" w:rsidP="00DF1C25">
            <w:pPr>
              <w:pStyle w:val="Text"/>
              <w:jc w:val="both"/>
            </w:pPr>
          </w:p>
          <w:p w14:paraId="4E53D6C3" w14:textId="77777777" w:rsidR="003A71F1" w:rsidRDefault="003A71F1" w:rsidP="00DF1C25">
            <w:pPr>
              <w:pStyle w:val="Text"/>
              <w:jc w:val="both"/>
            </w:pPr>
            <w:r w:rsidRPr="003A71F1">
              <w:rPr>
                <w:noProof/>
              </w:rPr>
              <w:drawing>
                <wp:inline distT="0" distB="0" distL="0" distR="0" wp14:anchorId="439AC9B2" wp14:editId="0CA1B0D4">
                  <wp:extent cx="4236720" cy="9180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300720" cy="931966"/>
                          </a:xfrm>
                          <a:prstGeom prst="rect">
                            <a:avLst/>
                          </a:prstGeom>
                        </pic:spPr>
                      </pic:pic>
                    </a:graphicData>
                  </a:graphic>
                </wp:inline>
              </w:drawing>
            </w:r>
          </w:p>
          <w:p w14:paraId="4D26F321" w14:textId="77777777" w:rsidR="00EE3A31" w:rsidRDefault="00EE3A31" w:rsidP="00DF1C25">
            <w:pPr>
              <w:pStyle w:val="Text"/>
              <w:jc w:val="both"/>
            </w:pPr>
          </w:p>
          <w:p w14:paraId="69738838" w14:textId="59E54F7A" w:rsidR="00F63E00" w:rsidRDefault="003A71F1" w:rsidP="00DF1C25">
            <w:pPr>
              <w:pStyle w:val="Text"/>
              <w:jc w:val="both"/>
            </w:pPr>
            <w:r>
              <w:t xml:space="preserve">I went ahead to take a look into each record information </w:t>
            </w:r>
            <w:r w:rsidR="00F63E00">
              <w:t xml:space="preserve">by making use of describe, info and </w:t>
            </w:r>
            <w:proofErr w:type="spellStart"/>
            <w:r w:rsidR="00F63E00">
              <w:t>nunique</w:t>
            </w:r>
            <w:proofErr w:type="spellEnd"/>
            <w:r w:rsidR="00F63E00">
              <w:t xml:space="preserve"> methods.</w:t>
            </w:r>
          </w:p>
          <w:p w14:paraId="2CE2D3C9" w14:textId="77777777" w:rsidR="00F63E00" w:rsidRDefault="00F63E00" w:rsidP="00DF1C25">
            <w:pPr>
              <w:pStyle w:val="Text"/>
              <w:jc w:val="both"/>
            </w:pPr>
          </w:p>
          <w:p w14:paraId="49C7AC01" w14:textId="387F73D0" w:rsidR="00F63E00" w:rsidRDefault="00F63E00" w:rsidP="00DF1C25">
            <w:pPr>
              <w:pStyle w:val="Text"/>
              <w:jc w:val="both"/>
            </w:pPr>
            <w:r w:rsidRPr="00F63E00">
              <w:rPr>
                <w:noProof/>
              </w:rPr>
              <w:drawing>
                <wp:inline distT="0" distB="0" distL="0" distR="0" wp14:anchorId="47025FBF" wp14:editId="72C6322A">
                  <wp:extent cx="4469765" cy="4724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2">
                            <a:extLst>
                              <a:ext uri="{28A0092B-C50C-407E-A947-70E740481C1C}">
                                <a14:useLocalDpi xmlns:a14="http://schemas.microsoft.com/office/drawing/2010/main" val="0"/>
                              </a:ext>
                            </a:extLst>
                          </a:blip>
                          <a:srcRect l="1499" t="7069" r="58537" b="20052"/>
                          <a:stretch/>
                        </pic:blipFill>
                        <pic:spPr bwMode="auto">
                          <a:xfrm>
                            <a:off x="0" y="0"/>
                            <a:ext cx="4560092" cy="481987"/>
                          </a:xfrm>
                          <a:prstGeom prst="rect">
                            <a:avLst/>
                          </a:prstGeom>
                          <a:ln>
                            <a:noFill/>
                          </a:ln>
                          <a:extLst>
                            <a:ext uri="{53640926-AAD7-44D8-BBD7-CCE9431645EC}">
                              <a14:shadowObscured xmlns:a14="http://schemas.microsoft.com/office/drawing/2010/main"/>
                            </a:ext>
                          </a:extLst>
                        </pic:spPr>
                      </pic:pic>
                    </a:graphicData>
                  </a:graphic>
                </wp:inline>
              </w:drawing>
            </w:r>
          </w:p>
          <w:p w14:paraId="584A6E6D" w14:textId="2D56E994" w:rsidR="00F63E00" w:rsidRDefault="00F63E00" w:rsidP="00DF1C25">
            <w:pPr>
              <w:pStyle w:val="Text"/>
              <w:jc w:val="both"/>
            </w:pPr>
          </w:p>
          <w:p w14:paraId="130C381C" w14:textId="77777777" w:rsidR="00F63E00" w:rsidRDefault="00F63E00" w:rsidP="00DF1C25">
            <w:pPr>
              <w:pStyle w:val="Text"/>
              <w:jc w:val="both"/>
            </w:pPr>
            <w:r w:rsidRPr="00F63E00">
              <w:rPr>
                <w:noProof/>
              </w:rPr>
              <w:drawing>
                <wp:inline distT="0" distB="0" distL="0" distR="0" wp14:anchorId="4BCFF87E" wp14:editId="73DF7C1E">
                  <wp:extent cx="4371340" cy="5409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3">
                            <a:extLst>
                              <a:ext uri="{28A0092B-C50C-407E-A947-70E740481C1C}">
                                <a14:useLocalDpi xmlns:a14="http://schemas.microsoft.com/office/drawing/2010/main" val="0"/>
                              </a:ext>
                            </a:extLst>
                          </a:blip>
                          <a:srcRect l="1881"/>
                          <a:stretch/>
                        </pic:blipFill>
                        <pic:spPr bwMode="auto">
                          <a:xfrm>
                            <a:off x="0" y="0"/>
                            <a:ext cx="4480368" cy="554450"/>
                          </a:xfrm>
                          <a:prstGeom prst="rect">
                            <a:avLst/>
                          </a:prstGeom>
                          <a:ln>
                            <a:noFill/>
                          </a:ln>
                          <a:extLst>
                            <a:ext uri="{53640926-AAD7-44D8-BBD7-CCE9431645EC}">
                              <a14:shadowObscured xmlns:a14="http://schemas.microsoft.com/office/drawing/2010/main"/>
                            </a:ext>
                          </a:extLst>
                        </pic:spPr>
                      </pic:pic>
                    </a:graphicData>
                  </a:graphic>
                </wp:inline>
              </w:drawing>
            </w:r>
          </w:p>
          <w:p w14:paraId="35C66900" w14:textId="77777777" w:rsidR="00F63E00" w:rsidRDefault="00F63E00" w:rsidP="00DF1C25">
            <w:pPr>
              <w:pStyle w:val="Text"/>
              <w:jc w:val="both"/>
            </w:pPr>
          </w:p>
          <w:p w14:paraId="7C0DDFC1" w14:textId="33C71105" w:rsidR="00F63E00" w:rsidRDefault="00F63E00" w:rsidP="00DF1C25">
            <w:pPr>
              <w:pStyle w:val="Text"/>
              <w:jc w:val="both"/>
            </w:pPr>
            <w:r>
              <w:t>I used a for loop to take a look at all the unique values present in the categorical columns covering the number of rows in the dataset.</w:t>
            </w:r>
          </w:p>
          <w:p w14:paraId="38220554" w14:textId="77777777" w:rsidR="00F63E00" w:rsidRDefault="00F63E00" w:rsidP="00DF1C25">
            <w:pPr>
              <w:pStyle w:val="Text"/>
              <w:jc w:val="both"/>
            </w:pPr>
          </w:p>
          <w:p w14:paraId="2C2E4B44" w14:textId="77777777" w:rsidR="00D30289" w:rsidRDefault="00D30289" w:rsidP="00DF1C25">
            <w:pPr>
              <w:pStyle w:val="Text"/>
              <w:jc w:val="both"/>
              <w:rPr>
                <w:noProof/>
              </w:rPr>
            </w:pPr>
          </w:p>
          <w:p w14:paraId="3DE01828" w14:textId="6B3976C8" w:rsidR="003A71F1" w:rsidRDefault="00F63E00" w:rsidP="00DF1C25">
            <w:pPr>
              <w:pStyle w:val="Text"/>
              <w:jc w:val="both"/>
            </w:pPr>
            <w:r w:rsidRPr="00F63E00">
              <w:rPr>
                <w:noProof/>
              </w:rPr>
              <w:drawing>
                <wp:inline distT="0" distB="0" distL="0" distR="0" wp14:anchorId="2B21C8AC" wp14:editId="00992A77">
                  <wp:extent cx="5733879" cy="76835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a:extLst>
                              <a:ext uri="{28A0092B-C50C-407E-A947-70E740481C1C}">
                                <a14:useLocalDpi xmlns:a14="http://schemas.microsoft.com/office/drawing/2010/main" val="0"/>
                              </a:ext>
                            </a:extLst>
                          </a:blip>
                          <a:srcRect t="24574" r="49612" b="849"/>
                          <a:stretch/>
                        </pic:blipFill>
                        <pic:spPr bwMode="auto">
                          <a:xfrm>
                            <a:off x="0" y="0"/>
                            <a:ext cx="5772915" cy="77358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8A97372" w14:textId="77777777" w:rsidR="00975E4A" w:rsidRDefault="00975E4A" w:rsidP="00DF1C25">
            <w:pPr>
              <w:pStyle w:val="Heading5"/>
              <w:jc w:val="both"/>
              <w:rPr>
                <w:sz w:val="44"/>
                <w:szCs w:val="44"/>
              </w:rPr>
            </w:pPr>
          </w:p>
          <w:p w14:paraId="35F06080" w14:textId="77777777" w:rsidR="00975E4A" w:rsidRDefault="00975E4A" w:rsidP="00DF1C25">
            <w:pPr>
              <w:pStyle w:val="Heading5"/>
              <w:jc w:val="both"/>
              <w:rPr>
                <w:sz w:val="44"/>
                <w:szCs w:val="44"/>
              </w:rPr>
            </w:pPr>
          </w:p>
          <w:p w14:paraId="45EEF9FA" w14:textId="07BE9896" w:rsidR="00D30289" w:rsidRPr="00D30289" w:rsidRDefault="00F63E00" w:rsidP="00DF1C25">
            <w:pPr>
              <w:pStyle w:val="Heading5"/>
              <w:jc w:val="both"/>
              <w:rPr>
                <w:sz w:val="44"/>
                <w:szCs w:val="44"/>
              </w:rPr>
            </w:pPr>
            <w:r w:rsidRPr="00D30289">
              <w:rPr>
                <w:sz w:val="44"/>
                <w:szCs w:val="44"/>
              </w:rPr>
              <w:lastRenderedPageBreak/>
              <w:t>Visualization:</w:t>
            </w:r>
            <w:r w:rsidR="00D30289">
              <w:rPr>
                <w:sz w:val="44"/>
                <w:szCs w:val="44"/>
              </w:rPr>
              <w:t xml:space="preserve"> </w:t>
            </w:r>
          </w:p>
          <w:p w14:paraId="76CA81CB" w14:textId="5ED29525" w:rsidR="00F63E00" w:rsidRDefault="00D30289" w:rsidP="00DF1C25">
            <w:pPr>
              <w:pStyle w:val="Text"/>
              <w:jc w:val="both"/>
            </w:pPr>
            <w:r>
              <w:rPr>
                <w:noProof/>
                <w:sz w:val="44"/>
                <w:szCs w:val="44"/>
              </w:rPr>
              <w:drawing>
                <wp:anchor distT="0" distB="0" distL="114300" distR="114300" simplePos="0" relativeHeight="251670528" behindDoc="1" locked="0" layoutInCell="1" allowOverlap="1" wp14:anchorId="01C9E528" wp14:editId="53288DDE">
                  <wp:simplePos x="0" y="0"/>
                  <wp:positionH relativeFrom="column">
                    <wp:posOffset>38735</wp:posOffset>
                  </wp:positionH>
                  <wp:positionV relativeFrom="paragraph">
                    <wp:posOffset>93345</wp:posOffset>
                  </wp:positionV>
                  <wp:extent cx="2065020" cy="1405890"/>
                  <wp:effectExtent l="0" t="0" r="0" b="3810"/>
                  <wp:wrapTight wrapText="bothSides">
                    <wp:wrapPolygon edited="0">
                      <wp:start x="0" y="0"/>
                      <wp:lineTo x="0" y="21366"/>
                      <wp:lineTo x="21321" y="21366"/>
                      <wp:lineTo x="2132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5" cstate="print">
                            <a:extLst>
                              <a:ext uri="{28A0092B-C50C-407E-A947-70E740481C1C}">
                                <a14:useLocalDpi xmlns:a14="http://schemas.microsoft.com/office/drawing/2010/main" val="0"/>
                              </a:ext>
                            </a:extLst>
                          </a:blip>
                          <a:srcRect l="7507" t="8712" r="4912" b="11770"/>
                          <a:stretch/>
                        </pic:blipFill>
                        <pic:spPr bwMode="auto">
                          <a:xfrm>
                            <a:off x="0" y="0"/>
                            <a:ext cx="2065020"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827760" w14:textId="419EBA06" w:rsidR="00F63E00" w:rsidRPr="00D30289" w:rsidRDefault="00F63E00" w:rsidP="00DF1C25">
            <w:pPr>
              <w:pStyle w:val="Text"/>
              <w:jc w:val="both"/>
              <w:rPr>
                <w:b/>
                <w:bCs/>
                <w:sz w:val="32"/>
                <w:szCs w:val="32"/>
              </w:rPr>
            </w:pPr>
            <w:r w:rsidRPr="00D30289">
              <w:rPr>
                <w:b/>
                <w:bCs/>
                <w:sz w:val="32"/>
                <w:szCs w:val="32"/>
              </w:rPr>
              <w:t xml:space="preserve">What is Data Visualization? </w:t>
            </w:r>
          </w:p>
          <w:p w14:paraId="4FCFB926" w14:textId="3F6274D6" w:rsidR="00D30289" w:rsidRDefault="00F63E00" w:rsidP="00DF1C25">
            <w:pPr>
              <w:pStyle w:val="Text"/>
              <w:jc w:val="both"/>
            </w:pPr>
            <w:r>
              <w:t>Data visualization is defined as a graphical representation that contains the information and the data.</w:t>
            </w:r>
          </w:p>
          <w:p w14:paraId="4D621126" w14:textId="77777777" w:rsidR="00F63E00" w:rsidRDefault="00F63E00" w:rsidP="00DF1C25">
            <w:pPr>
              <w:pStyle w:val="Text"/>
              <w:jc w:val="both"/>
            </w:pPr>
          </w:p>
          <w:p w14:paraId="79112433" w14:textId="77777777" w:rsidR="00F63E00" w:rsidRPr="00D30289" w:rsidRDefault="00F63E00" w:rsidP="00DF1C25">
            <w:pPr>
              <w:pStyle w:val="Text"/>
              <w:jc w:val="both"/>
              <w:rPr>
                <w:b/>
                <w:bCs/>
              </w:rPr>
            </w:pPr>
            <w:r w:rsidRPr="00D30289">
              <w:rPr>
                <w:b/>
                <w:bCs/>
              </w:rPr>
              <w:t xml:space="preserve">Benefits of Good Data Visualization? </w:t>
            </w:r>
          </w:p>
          <w:p w14:paraId="4396A380" w14:textId="0B2A83DB" w:rsidR="00F63E00" w:rsidRDefault="00F63E00" w:rsidP="00DF1C25">
            <w:pPr>
              <w:pStyle w:val="Text"/>
              <w:jc w:val="both"/>
            </w:pPr>
            <w:r>
              <w:t>Data visualization is another technique of visual art that grabs our interest and keeps our main focus on the message captured with the help of eyes.</w:t>
            </w:r>
          </w:p>
          <w:p w14:paraId="0C0FE116" w14:textId="77777777" w:rsidR="00F63E00" w:rsidRDefault="00F63E00" w:rsidP="00DF1C25">
            <w:pPr>
              <w:pStyle w:val="Text"/>
              <w:jc w:val="both"/>
            </w:pPr>
          </w:p>
          <w:p w14:paraId="7815AF70" w14:textId="37AE252E" w:rsidR="00F63E00" w:rsidRDefault="00F63E00" w:rsidP="00DF1C25">
            <w:pPr>
              <w:pStyle w:val="Text"/>
              <w:jc w:val="both"/>
            </w:pPr>
            <w:r>
              <w:t>Different Types of Analysis for Data Visualization are:</w:t>
            </w:r>
          </w:p>
          <w:p w14:paraId="7F530923" w14:textId="77777777" w:rsidR="00F63E00" w:rsidRDefault="00F63E00" w:rsidP="00DF1C25">
            <w:pPr>
              <w:pStyle w:val="Text"/>
              <w:numPr>
                <w:ilvl w:val="0"/>
                <w:numId w:val="15"/>
              </w:numPr>
              <w:jc w:val="both"/>
            </w:pPr>
            <w:r>
              <w:t>Univariate Analysis: In the univariate analysis, we will be using a single feature to analyze almost all of its properties.</w:t>
            </w:r>
          </w:p>
          <w:p w14:paraId="47295D16" w14:textId="77777777" w:rsidR="00F63E00" w:rsidRDefault="00F63E00" w:rsidP="00DF1C25">
            <w:pPr>
              <w:pStyle w:val="Text"/>
              <w:numPr>
                <w:ilvl w:val="0"/>
                <w:numId w:val="15"/>
              </w:numPr>
              <w:jc w:val="both"/>
            </w:pPr>
            <w:r>
              <w:t>Bivariate Analysis: When we compare the data between exactly 2 features then it is known as bivariate analysis.</w:t>
            </w:r>
          </w:p>
          <w:p w14:paraId="427E37D6" w14:textId="2ED516C0" w:rsidR="00F63E00" w:rsidRDefault="00F63E00" w:rsidP="00DF1C25">
            <w:pPr>
              <w:pStyle w:val="Text"/>
              <w:numPr>
                <w:ilvl w:val="0"/>
                <w:numId w:val="15"/>
              </w:numPr>
              <w:jc w:val="both"/>
            </w:pPr>
            <w:r>
              <w:t>Multivariate Analysis: In the multivariate analysis, we will be comparing more than 2 variables.</w:t>
            </w:r>
          </w:p>
          <w:p w14:paraId="3FD690B4" w14:textId="257A11C6" w:rsidR="00F63E00" w:rsidRDefault="00F63E00" w:rsidP="00DF1C25">
            <w:pPr>
              <w:pStyle w:val="Text"/>
              <w:jc w:val="both"/>
            </w:pPr>
          </w:p>
          <w:p w14:paraId="49550CE4" w14:textId="77777777" w:rsidR="00F63E00" w:rsidRDefault="00F63E00" w:rsidP="00DF1C25">
            <w:pPr>
              <w:pStyle w:val="Text"/>
              <w:jc w:val="both"/>
            </w:pPr>
          </w:p>
          <w:p w14:paraId="03581A0D" w14:textId="77777777" w:rsidR="00AC3DAA" w:rsidRPr="00104C8F" w:rsidRDefault="00F63E00" w:rsidP="00DF1C25">
            <w:pPr>
              <w:pStyle w:val="Text"/>
              <w:jc w:val="both"/>
              <w:rPr>
                <w:b/>
                <w:bCs/>
              </w:rPr>
            </w:pPr>
            <w:r w:rsidRPr="00104C8F">
              <w:rPr>
                <w:b/>
                <w:bCs/>
              </w:rPr>
              <w:t>Univariate Analysis:</w:t>
            </w:r>
          </w:p>
          <w:p w14:paraId="06A8F308" w14:textId="6E03C625" w:rsidR="00F63E00" w:rsidRDefault="00F63E00" w:rsidP="00DF1C25">
            <w:pPr>
              <w:pStyle w:val="Text"/>
              <w:jc w:val="both"/>
            </w:pPr>
          </w:p>
          <w:p w14:paraId="21D578BF" w14:textId="51FEAE22" w:rsidR="00AC3DAA" w:rsidRDefault="000A3A72" w:rsidP="00DF1C25">
            <w:pPr>
              <w:pStyle w:val="Text"/>
              <w:jc w:val="both"/>
            </w:pPr>
            <w:r>
              <w:t>I</w:t>
            </w:r>
            <w:r w:rsidRPr="000A3A72">
              <w:t xml:space="preserve"> used two for loops to generate a count chart for all columns, showing the percentage of data coverage and the observations after each chart as user input</w:t>
            </w:r>
            <w:r w:rsidR="00AC3DAA">
              <w:t>.</w:t>
            </w:r>
          </w:p>
          <w:p w14:paraId="7AAB9787" w14:textId="23E10F5B" w:rsidR="00AC3DAA" w:rsidRDefault="00AC3DAA" w:rsidP="00DF1C25">
            <w:pPr>
              <w:pStyle w:val="Text"/>
              <w:jc w:val="both"/>
            </w:pPr>
          </w:p>
          <w:p w14:paraId="0C16CC89" w14:textId="3D942010" w:rsidR="00AC3DAA" w:rsidRDefault="00AC3DAA" w:rsidP="00DF1C25">
            <w:pPr>
              <w:pStyle w:val="Text"/>
              <w:jc w:val="both"/>
            </w:pPr>
            <w:r w:rsidRPr="00AC3DAA">
              <w:rPr>
                <w:noProof/>
              </w:rPr>
              <w:lastRenderedPageBreak/>
              <w:drawing>
                <wp:inline distT="0" distB="0" distL="0" distR="0" wp14:anchorId="769EE7F7" wp14:editId="17600DAA">
                  <wp:extent cx="5824855" cy="3962400"/>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6">
                            <a:extLst>
                              <a:ext uri="{28A0092B-C50C-407E-A947-70E740481C1C}">
                                <a14:useLocalDpi xmlns:a14="http://schemas.microsoft.com/office/drawing/2010/main" val="0"/>
                              </a:ext>
                            </a:extLst>
                          </a:blip>
                          <a:stretch>
                            <a:fillRect/>
                          </a:stretch>
                        </pic:blipFill>
                        <pic:spPr>
                          <a:xfrm>
                            <a:off x="0" y="0"/>
                            <a:ext cx="5854112" cy="3982302"/>
                          </a:xfrm>
                          <a:prstGeom prst="rect">
                            <a:avLst/>
                          </a:prstGeom>
                        </pic:spPr>
                      </pic:pic>
                    </a:graphicData>
                  </a:graphic>
                </wp:inline>
              </w:drawing>
            </w:r>
          </w:p>
          <w:p w14:paraId="31A3A528" w14:textId="34D15BEF" w:rsidR="00AC3DAA" w:rsidRDefault="00AC3DAA" w:rsidP="00DF1C25">
            <w:pPr>
              <w:pStyle w:val="Text"/>
              <w:jc w:val="both"/>
            </w:pPr>
          </w:p>
          <w:p w14:paraId="71799F28" w14:textId="77777777" w:rsidR="00A560F3" w:rsidRDefault="00A560F3" w:rsidP="00DF1C25">
            <w:pPr>
              <w:pStyle w:val="Text"/>
              <w:jc w:val="both"/>
            </w:pPr>
          </w:p>
          <w:p w14:paraId="46E917F1" w14:textId="77777777" w:rsidR="00A560F3" w:rsidRDefault="00A560F3" w:rsidP="00DF1C25">
            <w:pPr>
              <w:pStyle w:val="Text"/>
              <w:jc w:val="both"/>
            </w:pPr>
          </w:p>
          <w:p w14:paraId="2A34D308" w14:textId="77777777" w:rsidR="00A560F3" w:rsidRDefault="00A560F3" w:rsidP="00DF1C25">
            <w:pPr>
              <w:pStyle w:val="Text"/>
              <w:jc w:val="both"/>
            </w:pPr>
          </w:p>
          <w:p w14:paraId="12165D0D" w14:textId="77777777" w:rsidR="00A560F3" w:rsidRDefault="00A560F3" w:rsidP="00DF1C25">
            <w:pPr>
              <w:pStyle w:val="Text"/>
              <w:jc w:val="both"/>
            </w:pPr>
          </w:p>
          <w:p w14:paraId="33E5BFFA" w14:textId="1A7A13E7" w:rsidR="00AC3DAA" w:rsidRDefault="00AC3DAA" w:rsidP="00DF1C25">
            <w:pPr>
              <w:pStyle w:val="Text"/>
              <w:tabs>
                <w:tab w:val="left" w:pos="5244"/>
              </w:tabs>
              <w:jc w:val="both"/>
            </w:pPr>
            <w:r>
              <w:t>This piece of code generated multiple count plot images as displayed below</w:t>
            </w:r>
            <w:r w:rsidR="00A560F3">
              <w:t>:</w:t>
            </w:r>
            <w:r w:rsidR="00075797">
              <w:rPr>
                <w:noProof/>
              </w:rPr>
              <w:lastRenderedPageBreak/>
              <w:drawing>
                <wp:inline distT="0" distB="0" distL="0" distR="0" wp14:anchorId="3DE59E06" wp14:editId="4CE77100">
                  <wp:extent cx="5230683" cy="3657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7">
                            <a:extLst>
                              <a:ext uri="{28A0092B-C50C-407E-A947-70E740481C1C}">
                                <a14:useLocalDpi xmlns:a14="http://schemas.microsoft.com/office/drawing/2010/main" val="0"/>
                              </a:ext>
                            </a:extLst>
                          </a:blip>
                          <a:stretch>
                            <a:fillRect/>
                          </a:stretch>
                        </pic:blipFill>
                        <pic:spPr>
                          <a:xfrm>
                            <a:off x="0" y="0"/>
                            <a:ext cx="5230683" cy="3657600"/>
                          </a:xfrm>
                          <a:prstGeom prst="rect">
                            <a:avLst/>
                          </a:prstGeom>
                        </pic:spPr>
                      </pic:pic>
                    </a:graphicData>
                  </a:graphic>
                </wp:inline>
              </w:drawing>
            </w:r>
            <w:r w:rsidR="00075797">
              <w:rPr>
                <w:noProof/>
              </w:rPr>
              <w:drawing>
                <wp:inline distT="0" distB="0" distL="0" distR="0" wp14:anchorId="59FA2B8A" wp14:editId="77835195">
                  <wp:extent cx="5304200" cy="4297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8">
                            <a:extLst>
                              <a:ext uri="{28A0092B-C50C-407E-A947-70E740481C1C}">
                                <a14:useLocalDpi xmlns:a14="http://schemas.microsoft.com/office/drawing/2010/main" val="0"/>
                              </a:ext>
                            </a:extLst>
                          </a:blip>
                          <a:stretch>
                            <a:fillRect/>
                          </a:stretch>
                        </pic:blipFill>
                        <pic:spPr>
                          <a:xfrm>
                            <a:off x="0" y="0"/>
                            <a:ext cx="5304200" cy="4297680"/>
                          </a:xfrm>
                          <a:prstGeom prst="rect">
                            <a:avLst/>
                          </a:prstGeom>
                        </pic:spPr>
                      </pic:pic>
                    </a:graphicData>
                  </a:graphic>
                </wp:inline>
              </w:drawing>
            </w:r>
            <w:r w:rsidR="00075797">
              <w:rPr>
                <w:noProof/>
              </w:rPr>
              <w:lastRenderedPageBreak/>
              <w:drawing>
                <wp:inline distT="0" distB="0" distL="0" distR="0" wp14:anchorId="3D87FD92" wp14:editId="0ED39368">
                  <wp:extent cx="5129091"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9">
                            <a:extLst>
                              <a:ext uri="{28A0092B-C50C-407E-A947-70E740481C1C}">
                                <a14:useLocalDpi xmlns:a14="http://schemas.microsoft.com/office/drawing/2010/main" val="0"/>
                              </a:ext>
                            </a:extLst>
                          </a:blip>
                          <a:stretch>
                            <a:fillRect/>
                          </a:stretch>
                        </pic:blipFill>
                        <pic:spPr>
                          <a:xfrm>
                            <a:off x="0" y="0"/>
                            <a:ext cx="5129091" cy="4114800"/>
                          </a:xfrm>
                          <a:prstGeom prst="rect">
                            <a:avLst/>
                          </a:prstGeom>
                        </pic:spPr>
                      </pic:pic>
                    </a:graphicData>
                  </a:graphic>
                </wp:inline>
              </w:drawing>
            </w:r>
            <w:r w:rsidR="00075797">
              <w:rPr>
                <w:noProof/>
              </w:rPr>
              <w:drawing>
                <wp:inline distT="0" distB="0" distL="0" distR="0" wp14:anchorId="01E416C0" wp14:editId="75EE1EA1">
                  <wp:extent cx="5141697" cy="39319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0">
                            <a:extLst>
                              <a:ext uri="{28A0092B-C50C-407E-A947-70E740481C1C}">
                                <a14:useLocalDpi xmlns:a14="http://schemas.microsoft.com/office/drawing/2010/main" val="0"/>
                              </a:ext>
                            </a:extLst>
                          </a:blip>
                          <a:stretch>
                            <a:fillRect/>
                          </a:stretch>
                        </pic:blipFill>
                        <pic:spPr>
                          <a:xfrm>
                            <a:off x="0" y="0"/>
                            <a:ext cx="5141697" cy="3931920"/>
                          </a:xfrm>
                          <a:prstGeom prst="rect">
                            <a:avLst/>
                          </a:prstGeom>
                        </pic:spPr>
                      </pic:pic>
                    </a:graphicData>
                  </a:graphic>
                </wp:inline>
              </w:drawing>
            </w:r>
            <w:r w:rsidR="00075797">
              <w:rPr>
                <w:noProof/>
              </w:rPr>
              <w:lastRenderedPageBreak/>
              <w:drawing>
                <wp:inline distT="0" distB="0" distL="0" distR="0" wp14:anchorId="37074B76" wp14:editId="51E788F3">
                  <wp:extent cx="5481320" cy="405701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1">
                            <a:extLst>
                              <a:ext uri="{28A0092B-C50C-407E-A947-70E740481C1C}">
                                <a14:useLocalDpi xmlns:a14="http://schemas.microsoft.com/office/drawing/2010/main" val="0"/>
                              </a:ext>
                            </a:extLst>
                          </a:blip>
                          <a:stretch>
                            <a:fillRect/>
                          </a:stretch>
                        </pic:blipFill>
                        <pic:spPr>
                          <a:xfrm>
                            <a:off x="0" y="0"/>
                            <a:ext cx="5481320" cy="4057015"/>
                          </a:xfrm>
                          <a:prstGeom prst="rect">
                            <a:avLst/>
                          </a:prstGeom>
                        </pic:spPr>
                      </pic:pic>
                    </a:graphicData>
                  </a:graphic>
                </wp:inline>
              </w:drawing>
            </w:r>
            <w:r w:rsidR="00075797">
              <w:rPr>
                <w:noProof/>
              </w:rPr>
              <w:drawing>
                <wp:inline distT="0" distB="0" distL="0" distR="0" wp14:anchorId="6A85B665" wp14:editId="01973434">
                  <wp:extent cx="5481320" cy="397637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2">
                            <a:extLst>
                              <a:ext uri="{28A0092B-C50C-407E-A947-70E740481C1C}">
                                <a14:useLocalDpi xmlns:a14="http://schemas.microsoft.com/office/drawing/2010/main" val="0"/>
                              </a:ext>
                            </a:extLst>
                          </a:blip>
                          <a:stretch>
                            <a:fillRect/>
                          </a:stretch>
                        </pic:blipFill>
                        <pic:spPr>
                          <a:xfrm>
                            <a:off x="0" y="0"/>
                            <a:ext cx="5481320" cy="3976370"/>
                          </a:xfrm>
                          <a:prstGeom prst="rect">
                            <a:avLst/>
                          </a:prstGeom>
                        </pic:spPr>
                      </pic:pic>
                    </a:graphicData>
                  </a:graphic>
                </wp:inline>
              </w:drawing>
            </w:r>
            <w:r w:rsidR="00075797">
              <w:rPr>
                <w:noProof/>
              </w:rPr>
              <w:lastRenderedPageBreak/>
              <w:drawing>
                <wp:inline distT="0" distB="0" distL="0" distR="0" wp14:anchorId="753D75BC" wp14:editId="168FD6EF">
                  <wp:extent cx="5481320" cy="4183380"/>
                  <wp:effectExtent l="0" t="0" r="508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3">
                            <a:extLst>
                              <a:ext uri="{28A0092B-C50C-407E-A947-70E740481C1C}">
                                <a14:useLocalDpi xmlns:a14="http://schemas.microsoft.com/office/drawing/2010/main" val="0"/>
                              </a:ext>
                            </a:extLst>
                          </a:blip>
                          <a:stretch>
                            <a:fillRect/>
                          </a:stretch>
                        </pic:blipFill>
                        <pic:spPr>
                          <a:xfrm>
                            <a:off x="0" y="0"/>
                            <a:ext cx="5481320" cy="4183380"/>
                          </a:xfrm>
                          <a:prstGeom prst="rect">
                            <a:avLst/>
                          </a:prstGeom>
                        </pic:spPr>
                      </pic:pic>
                    </a:graphicData>
                  </a:graphic>
                </wp:inline>
              </w:drawing>
            </w:r>
            <w:r w:rsidR="00075797">
              <w:rPr>
                <w:noProof/>
              </w:rPr>
              <w:lastRenderedPageBreak/>
              <w:drawing>
                <wp:anchor distT="0" distB="0" distL="114300" distR="114300" simplePos="0" relativeHeight="251671552" behindDoc="1" locked="0" layoutInCell="1" allowOverlap="1" wp14:anchorId="43FE9DA4" wp14:editId="0BEF90A4">
                  <wp:simplePos x="0" y="0"/>
                  <wp:positionH relativeFrom="column">
                    <wp:posOffset>0</wp:posOffset>
                  </wp:positionH>
                  <wp:positionV relativeFrom="paragraph">
                    <wp:posOffset>0</wp:posOffset>
                  </wp:positionV>
                  <wp:extent cx="5481320" cy="4191635"/>
                  <wp:effectExtent l="0" t="0" r="5080" b="0"/>
                  <wp:wrapTight wrapText="bothSides">
                    <wp:wrapPolygon edited="0">
                      <wp:start x="9083" y="98"/>
                      <wp:lineTo x="1501" y="1571"/>
                      <wp:lineTo x="1426" y="1963"/>
                      <wp:lineTo x="601" y="3436"/>
                      <wp:lineTo x="601" y="3534"/>
                      <wp:lineTo x="1426" y="5007"/>
                      <wp:lineTo x="150" y="6381"/>
                      <wp:lineTo x="0" y="6675"/>
                      <wp:lineTo x="75" y="12075"/>
                      <wp:lineTo x="751" y="12860"/>
                      <wp:lineTo x="1501" y="12860"/>
                      <wp:lineTo x="901" y="13253"/>
                      <wp:lineTo x="901" y="13645"/>
                      <wp:lineTo x="1501" y="14431"/>
                      <wp:lineTo x="1501" y="16001"/>
                      <wp:lineTo x="1051" y="16688"/>
                      <wp:lineTo x="1201" y="17081"/>
                      <wp:lineTo x="3753" y="17572"/>
                      <wp:lineTo x="3678" y="20615"/>
                      <wp:lineTo x="4054" y="20713"/>
                      <wp:lineTo x="10660" y="20713"/>
                      <wp:lineTo x="10735" y="21400"/>
                      <wp:lineTo x="12161" y="21400"/>
                      <wp:lineTo x="12462" y="20811"/>
                      <wp:lineTo x="17566" y="20713"/>
                      <wp:lineTo x="19293" y="20419"/>
                      <wp:lineTo x="19143" y="17572"/>
                      <wp:lineTo x="20344" y="17572"/>
                      <wp:lineTo x="21545" y="16787"/>
                      <wp:lineTo x="21545" y="1571"/>
                      <wp:lineTo x="12537" y="98"/>
                      <wp:lineTo x="9083" y="98"/>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4">
                            <a:extLst>
                              <a:ext uri="{28A0092B-C50C-407E-A947-70E740481C1C}">
                                <a14:useLocalDpi xmlns:a14="http://schemas.microsoft.com/office/drawing/2010/main" val="0"/>
                              </a:ext>
                            </a:extLst>
                          </a:blip>
                          <a:stretch>
                            <a:fillRect/>
                          </a:stretch>
                        </pic:blipFill>
                        <pic:spPr>
                          <a:xfrm>
                            <a:off x="0" y="0"/>
                            <a:ext cx="5481320" cy="4191635"/>
                          </a:xfrm>
                          <a:prstGeom prst="rect">
                            <a:avLst/>
                          </a:prstGeom>
                        </pic:spPr>
                      </pic:pic>
                    </a:graphicData>
                  </a:graphic>
                </wp:anchor>
              </w:drawing>
            </w:r>
            <w:r w:rsidR="00075797">
              <w:rPr>
                <w:noProof/>
              </w:rPr>
              <w:drawing>
                <wp:inline distT="0" distB="0" distL="0" distR="0" wp14:anchorId="3B351D2B" wp14:editId="39033A77">
                  <wp:extent cx="5481320" cy="434340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5">
                            <a:extLst>
                              <a:ext uri="{28A0092B-C50C-407E-A947-70E740481C1C}">
                                <a14:useLocalDpi xmlns:a14="http://schemas.microsoft.com/office/drawing/2010/main" val="0"/>
                              </a:ext>
                            </a:extLst>
                          </a:blip>
                          <a:stretch>
                            <a:fillRect/>
                          </a:stretch>
                        </pic:blipFill>
                        <pic:spPr>
                          <a:xfrm>
                            <a:off x="0" y="0"/>
                            <a:ext cx="5481320" cy="4343400"/>
                          </a:xfrm>
                          <a:prstGeom prst="rect">
                            <a:avLst/>
                          </a:prstGeom>
                        </pic:spPr>
                      </pic:pic>
                    </a:graphicData>
                  </a:graphic>
                </wp:inline>
              </w:drawing>
            </w:r>
            <w:r w:rsidR="00075797">
              <w:rPr>
                <w:noProof/>
              </w:rPr>
              <w:lastRenderedPageBreak/>
              <w:drawing>
                <wp:inline distT="0" distB="0" distL="0" distR="0" wp14:anchorId="1D8852F3" wp14:editId="6CC65583">
                  <wp:extent cx="5481320" cy="421449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6">
                            <a:extLst>
                              <a:ext uri="{28A0092B-C50C-407E-A947-70E740481C1C}">
                                <a14:useLocalDpi xmlns:a14="http://schemas.microsoft.com/office/drawing/2010/main" val="0"/>
                              </a:ext>
                            </a:extLst>
                          </a:blip>
                          <a:stretch>
                            <a:fillRect/>
                          </a:stretch>
                        </pic:blipFill>
                        <pic:spPr>
                          <a:xfrm>
                            <a:off x="0" y="0"/>
                            <a:ext cx="5481320" cy="4214495"/>
                          </a:xfrm>
                          <a:prstGeom prst="rect">
                            <a:avLst/>
                          </a:prstGeom>
                        </pic:spPr>
                      </pic:pic>
                    </a:graphicData>
                  </a:graphic>
                </wp:inline>
              </w:drawing>
            </w:r>
            <w:r w:rsidR="00075797">
              <w:rPr>
                <w:noProof/>
              </w:rPr>
              <w:lastRenderedPageBreak/>
              <w:drawing>
                <wp:inline distT="0" distB="0" distL="0" distR="0" wp14:anchorId="1C0DE7FD" wp14:editId="37B5200E">
                  <wp:extent cx="5481320" cy="40767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7">
                            <a:extLst>
                              <a:ext uri="{28A0092B-C50C-407E-A947-70E740481C1C}">
                                <a14:useLocalDpi xmlns:a14="http://schemas.microsoft.com/office/drawing/2010/main" val="0"/>
                              </a:ext>
                            </a:extLst>
                          </a:blip>
                          <a:stretch>
                            <a:fillRect/>
                          </a:stretch>
                        </pic:blipFill>
                        <pic:spPr>
                          <a:xfrm>
                            <a:off x="0" y="0"/>
                            <a:ext cx="5481320" cy="4076700"/>
                          </a:xfrm>
                          <a:prstGeom prst="rect">
                            <a:avLst/>
                          </a:prstGeom>
                        </pic:spPr>
                      </pic:pic>
                    </a:graphicData>
                  </a:graphic>
                </wp:inline>
              </w:drawing>
            </w:r>
            <w:r w:rsidR="00075797">
              <w:rPr>
                <w:noProof/>
              </w:rPr>
              <w:lastRenderedPageBreak/>
              <w:drawing>
                <wp:inline distT="0" distB="0" distL="0" distR="0" wp14:anchorId="286CEA74" wp14:editId="1C6ACB7A">
                  <wp:extent cx="5481320" cy="4297680"/>
                  <wp:effectExtent l="0" t="0" r="508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8">
                            <a:extLst>
                              <a:ext uri="{28A0092B-C50C-407E-A947-70E740481C1C}">
                                <a14:useLocalDpi xmlns:a14="http://schemas.microsoft.com/office/drawing/2010/main" val="0"/>
                              </a:ext>
                            </a:extLst>
                          </a:blip>
                          <a:stretch>
                            <a:fillRect/>
                          </a:stretch>
                        </pic:blipFill>
                        <pic:spPr>
                          <a:xfrm>
                            <a:off x="0" y="0"/>
                            <a:ext cx="5481320" cy="4297680"/>
                          </a:xfrm>
                          <a:prstGeom prst="rect">
                            <a:avLst/>
                          </a:prstGeom>
                        </pic:spPr>
                      </pic:pic>
                    </a:graphicData>
                  </a:graphic>
                </wp:inline>
              </w:drawing>
            </w:r>
            <w:r w:rsidR="00075797">
              <w:rPr>
                <w:noProof/>
              </w:rPr>
              <w:lastRenderedPageBreak/>
              <w:drawing>
                <wp:inline distT="0" distB="0" distL="0" distR="0" wp14:anchorId="37E09531" wp14:editId="6F0A8B37">
                  <wp:extent cx="5481320" cy="41529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9">
                            <a:extLst>
                              <a:ext uri="{28A0092B-C50C-407E-A947-70E740481C1C}">
                                <a14:useLocalDpi xmlns:a14="http://schemas.microsoft.com/office/drawing/2010/main" val="0"/>
                              </a:ext>
                            </a:extLst>
                          </a:blip>
                          <a:stretch>
                            <a:fillRect/>
                          </a:stretch>
                        </pic:blipFill>
                        <pic:spPr>
                          <a:xfrm>
                            <a:off x="0" y="0"/>
                            <a:ext cx="5481320" cy="4152900"/>
                          </a:xfrm>
                          <a:prstGeom prst="rect">
                            <a:avLst/>
                          </a:prstGeom>
                        </pic:spPr>
                      </pic:pic>
                    </a:graphicData>
                  </a:graphic>
                </wp:inline>
              </w:drawing>
            </w:r>
            <w:r w:rsidR="00075797">
              <w:rPr>
                <w:noProof/>
              </w:rPr>
              <w:drawing>
                <wp:inline distT="0" distB="0" distL="0" distR="0" wp14:anchorId="4B57F244" wp14:editId="0D8E6817">
                  <wp:extent cx="5481320" cy="402336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0">
                            <a:extLst>
                              <a:ext uri="{28A0092B-C50C-407E-A947-70E740481C1C}">
                                <a14:useLocalDpi xmlns:a14="http://schemas.microsoft.com/office/drawing/2010/main" val="0"/>
                              </a:ext>
                            </a:extLst>
                          </a:blip>
                          <a:stretch>
                            <a:fillRect/>
                          </a:stretch>
                        </pic:blipFill>
                        <pic:spPr>
                          <a:xfrm>
                            <a:off x="0" y="0"/>
                            <a:ext cx="5481320" cy="4023360"/>
                          </a:xfrm>
                          <a:prstGeom prst="rect">
                            <a:avLst/>
                          </a:prstGeom>
                        </pic:spPr>
                      </pic:pic>
                    </a:graphicData>
                  </a:graphic>
                </wp:inline>
              </w:drawing>
            </w:r>
            <w:r w:rsidR="00075797">
              <w:rPr>
                <w:noProof/>
              </w:rPr>
              <w:lastRenderedPageBreak/>
              <w:drawing>
                <wp:inline distT="0" distB="0" distL="0" distR="0" wp14:anchorId="3E27592D" wp14:editId="22B9D225">
                  <wp:extent cx="5481320" cy="445135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1">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00075797">
              <w:rPr>
                <w:noProof/>
              </w:rPr>
              <w:lastRenderedPageBreak/>
              <w:drawing>
                <wp:inline distT="0" distB="0" distL="0" distR="0" wp14:anchorId="0434674C" wp14:editId="27B5CFE3">
                  <wp:extent cx="5481320" cy="398526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2">
                            <a:extLst>
                              <a:ext uri="{28A0092B-C50C-407E-A947-70E740481C1C}">
                                <a14:useLocalDpi xmlns:a14="http://schemas.microsoft.com/office/drawing/2010/main" val="0"/>
                              </a:ext>
                            </a:extLst>
                          </a:blip>
                          <a:stretch>
                            <a:fillRect/>
                          </a:stretch>
                        </pic:blipFill>
                        <pic:spPr>
                          <a:xfrm>
                            <a:off x="0" y="0"/>
                            <a:ext cx="5481320" cy="3985260"/>
                          </a:xfrm>
                          <a:prstGeom prst="rect">
                            <a:avLst/>
                          </a:prstGeom>
                        </pic:spPr>
                      </pic:pic>
                    </a:graphicData>
                  </a:graphic>
                </wp:inline>
              </w:drawing>
            </w:r>
            <w:r w:rsidR="00075797">
              <w:rPr>
                <w:noProof/>
              </w:rPr>
              <w:lastRenderedPageBreak/>
              <w:drawing>
                <wp:inline distT="0" distB="0" distL="0" distR="0" wp14:anchorId="0E7D87C6" wp14:editId="2EA78D2B">
                  <wp:extent cx="5481320" cy="445135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3">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00075797">
              <w:rPr>
                <w:noProof/>
              </w:rPr>
              <w:lastRenderedPageBreak/>
              <w:drawing>
                <wp:inline distT="0" distB="0" distL="0" distR="0" wp14:anchorId="07388B9C" wp14:editId="18148B1A">
                  <wp:extent cx="5481320" cy="39700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4">
                            <a:extLst>
                              <a:ext uri="{28A0092B-C50C-407E-A947-70E740481C1C}">
                                <a14:useLocalDpi xmlns:a14="http://schemas.microsoft.com/office/drawing/2010/main" val="0"/>
                              </a:ext>
                            </a:extLst>
                          </a:blip>
                          <a:stretch>
                            <a:fillRect/>
                          </a:stretch>
                        </pic:blipFill>
                        <pic:spPr>
                          <a:xfrm>
                            <a:off x="0" y="0"/>
                            <a:ext cx="5481320" cy="3970020"/>
                          </a:xfrm>
                          <a:prstGeom prst="rect">
                            <a:avLst/>
                          </a:prstGeom>
                        </pic:spPr>
                      </pic:pic>
                    </a:graphicData>
                  </a:graphic>
                </wp:inline>
              </w:drawing>
            </w:r>
            <w:r w:rsidR="00075797">
              <w:rPr>
                <w:noProof/>
              </w:rPr>
              <w:lastRenderedPageBreak/>
              <w:drawing>
                <wp:inline distT="0" distB="0" distL="0" distR="0" wp14:anchorId="1359A445" wp14:editId="3257E881">
                  <wp:extent cx="5481320" cy="445135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5">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00075797">
              <w:rPr>
                <w:noProof/>
              </w:rPr>
              <w:lastRenderedPageBreak/>
              <w:drawing>
                <wp:inline distT="0" distB="0" distL="0" distR="0" wp14:anchorId="5867ABBC" wp14:editId="6B9CAB02">
                  <wp:extent cx="5481320" cy="3832860"/>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6">
                            <a:extLst>
                              <a:ext uri="{28A0092B-C50C-407E-A947-70E740481C1C}">
                                <a14:useLocalDpi xmlns:a14="http://schemas.microsoft.com/office/drawing/2010/main" val="0"/>
                              </a:ext>
                            </a:extLst>
                          </a:blip>
                          <a:stretch>
                            <a:fillRect/>
                          </a:stretch>
                        </pic:blipFill>
                        <pic:spPr>
                          <a:xfrm>
                            <a:off x="0" y="0"/>
                            <a:ext cx="5481320" cy="3832860"/>
                          </a:xfrm>
                          <a:prstGeom prst="rect">
                            <a:avLst/>
                          </a:prstGeom>
                        </pic:spPr>
                      </pic:pic>
                    </a:graphicData>
                  </a:graphic>
                </wp:inline>
              </w:drawing>
            </w:r>
            <w:r w:rsidR="00075797">
              <w:rPr>
                <w:noProof/>
              </w:rPr>
              <w:lastRenderedPageBreak/>
              <w:drawing>
                <wp:inline distT="0" distB="0" distL="0" distR="0" wp14:anchorId="67EF1DC7" wp14:editId="185B3870">
                  <wp:extent cx="5481320" cy="445135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7">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00075797">
              <w:rPr>
                <w:noProof/>
              </w:rPr>
              <w:drawing>
                <wp:inline distT="0" distB="0" distL="0" distR="0" wp14:anchorId="6BA218A5" wp14:editId="1FE5B9A9">
                  <wp:extent cx="5481320" cy="374904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8">
                            <a:extLst>
                              <a:ext uri="{28A0092B-C50C-407E-A947-70E740481C1C}">
                                <a14:useLocalDpi xmlns:a14="http://schemas.microsoft.com/office/drawing/2010/main" val="0"/>
                              </a:ext>
                            </a:extLst>
                          </a:blip>
                          <a:stretch>
                            <a:fillRect/>
                          </a:stretch>
                        </pic:blipFill>
                        <pic:spPr>
                          <a:xfrm>
                            <a:off x="0" y="0"/>
                            <a:ext cx="5481320" cy="3749040"/>
                          </a:xfrm>
                          <a:prstGeom prst="rect">
                            <a:avLst/>
                          </a:prstGeom>
                        </pic:spPr>
                      </pic:pic>
                    </a:graphicData>
                  </a:graphic>
                </wp:inline>
              </w:drawing>
            </w:r>
            <w:r w:rsidR="00075797">
              <w:rPr>
                <w:noProof/>
              </w:rPr>
              <w:lastRenderedPageBreak/>
              <w:drawing>
                <wp:anchor distT="0" distB="0" distL="114300" distR="114300" simplePos="0" relativeHeight="251684864" behindDoc="1" locked="0" layoutInCell="1" allowOverlap="1" wp14:anchorId="4211E230" wp14:editId="68A2C076">
                  <wp:simplePos x="0" y="0"/>
                  <wp:positionH relativeFrom="column">
                    <wp:posOffset>635</wp:posOffset>
                  </wp:positionH>
                  <wp:positionV relativeFrom="paragraph">
                    <wp:posOffset>22860</wp:posOffset>
                  </wp:positionV>
                  <wp:extent cx="5214174" cy="4114800"/>
                  <wp:effectExtent l="0" t="0" r="5715" b="0"/>
                  <wp:wrapTight wrapText="bothSides">
                    <wp:wrapPolygon edited="0">
                      <wp:start x="9628" y="0"/>
                      <wp:lineTo x="7655" y="200"/>
                      <wp:lineTo x="1421" y="1400"/>
                      <wp:lineTo x="1421" y="1800"/>
                      <wp:lineTo x="631" y="2300"/>
                      <wp:lineTo x="631" y="2700"/>
                      <wp:lineTo x="1421" y="3400"/>
                      <wp:lineTo x="631" y="4200"/>
                      <wp:lineTo x="631" y="4600"/>
                      <wp:lineTo x="1421" y="5000"/>
                      <wp:lineTo x="0" y="6400"/>
                      <wp:lineTo x="0" y="11600"/>
                      <wp:lineTo x="1263" y="13000"/>
                      <wp:lineTo x="868" y="14100"/>
                      <wp:lineTo x="868" y="14600"/>
                      <wp:lineTo x="1421" y="14600"/>
                      <wp:lineTo x="1026" y="16200"/>
                      <wp:lineTo x="1026" y="16400"/>
                      <wp:lineTo x="3472" y="17800"/>
                      <wp:lineTo x="3788" y="17800"/>
                      <wp:lineTo x="3709" y="19300"/>
                      <wp:lineTo x="3946" y="19400"/>
                      <wp:lineTo x="8760" y="19400"/>
                      <wp:lineTo x="8681" y="20300"/>
                      <wp:lineTo x="8918" y="21000"/>
                      <wp:lineTo x="9155" y="21300"/>
                      <wp:lineTo x="13337" y="21500"/>
                      <wp:lineTo x="13653" y="21500"/>
                      <wp:lineTo x="13732" y="21300"/>
                      <wp:lineTo x="19177" y="19800"/>
                      <wp:lineTo x="19177" y="17800"/>
                      <wp:lineTo x="21545" y="16300"/>
                      <wp:lineTo x="21545" y="1500"/>
                      <wp:lineTo x="14837" y="0"/>
                      <wp:lineTo x="9628"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9">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anchor>
              </w:drawing>
            </w:r>
            <w:r w:rsidR="00075797">
              <w:rPr>
                <w:noProof/>
              </w:rPr>
              <w:drawing>
                <wp:inline distT="0" distB="0" distL="0" distR="0" wp14:anchorId="2B51E1E6" wp14:editId="0F02DC9D">
                  <wp:extent cx="5292094" cy="4297680"/>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0">
                            <a:extLst>
                              <a:ext uri="{28A0092B-C50C-407E-A947-70E740481C1C}">
                                <a14:useLocalDpi xmlns:a14="http://schemas.microsoft.com/office/drawing/2010/main" val="0"/>
                              </a:ext>
                            </a:extLst>
                          </a:blip>
                          <a:stretch>
                            <a:fillRect/>
                          </a:stretch>
                        </pic:blipFill>
                        <pic:spPr>
                          <a:xfrm>
                            <a:off x="0" y="0"/>
                            <a:ext cx="5292094" cy="4297680"/>
                          </a:xfrm>
                          <a:prstGeom prst="rect">
                            <a:avLst/>
                          </a:prstGeom>
                        </pic:spPr>
                      </pic:pic>
                    </a:graphicData>
                  </a:graphic>
                </wp:inline>
              </w:drawing>
            </w:r>
            <w:r w:rsidR="00075797">
              <w:rPr>
                <w:noProof/>
              </w:rPr>
              <w:lastRenderedPageBreak/>
              <w:drawing>
                <wp:anchor distT="0" distB="0" distL="114300" distR="114300" simplePos="0" relativeHeight="251685888" behindDoc="1" locked="0" layoutInCell="1" allowOverlap="1" wp14:anchorId="0EB65099" wp14:editId="08189347">
                  <wp:simplePos x="0" y="0"/>
                  <wp:positionH relativeFrom="column">
                    <wp:posOffset>635</wp:posOffset>
                  </wp:positionH>
                  <wp:positionV relativeFrom="paragraph">
                    <wp:posOffset>0</wp:posOffset>
                  </wp:positionV>
                  <wp:extent cx="5214174" cy="4114800"/>
                  <wp:effectExtent l="0" t="0" r="5715" b="0"/>
                  <wp:wrapTight wrapText="bothSides">
                    <wp:wrapPolygon edited="0">
                      <wp:start x="8602" y="0"/>
                      <wp:lineTo x="6550" y="200"/>
                      <wp:lineTo x="1421" y="1400"/>
                      <wp:lineTo x="1421" y="1800"/>
                      <wp:lineTo x="631" y="2900"/>
                      <wp:lineTo x="631" y="3400"/>
                      <wp:lineTo x="1421" y="3400"/>
                      <wp:lineTo x="552" y="5000"/>
                      <wp:lineTo x="316" y="5800"/>
                      <wp:lineTo x="0" y="6500"/>
                      <wp:lineTo x="0" y="11800"/>
                      <wp:lineTo x="1105" y="13000"/>
                      <wp:lineTo x="1421" y="13000"/>
                      <wp:lineTo x="789" y="14400"/>
                      <wp:lineTo x="1026" y="16400"/>
                      <wp:lineTo x="4183" y="17800"/>
                      <wp:lineTo x="4577" y="17800"/>
                      <wp:lineTo x="4498" y="18700"/>
                      <wp:lineTo x="7576" y="19400"/>
                      <wp:lineTo x="11128" y="19400"/>
                      <wp:lineTo x="8286" y="20800"/>
                      <wp:lineTo x="8286" y="21200"/>
                      <wp:lineTo x="8523" y="21300"/>
                      <wp:lineTo x="9391" y="21500"/>
                      <wp:lineTo x="10102" y="21500"/>
                      <wp:lineTo x="14837" y="21300"/>
                      <wp:lineTo x="15310" y="21000"/>
                      <wp:lineTo x="18309" y="19700"/>
                      <wp:lineTo x="18467" y="17800"/>
                      <wp:lineTo x="21545" y="16300"/>
                      <wp:lineTo x="21545" y="1300"/>
                      <wp:lineTo x="16494" y="300"/>
                      <wp:lineTo x="13890" y="0"/>
                      <wp:lineTo x="8602"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anchor>
              </w:drawing>
            </w:r>
            <w:r w:rsidR="00075797">
              <w:rPr>
                <w:noProof/>
              </w:rPr>
              <w:drawing>
                <wp:inline distT="0" distB="0" distL="0" distR="0" wp14:anchorId="74BA9A39" wp14:editId="47BC562B">
                  <wp:extent cx="5179496" cy="420624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2">
                            <a:extLst>
                              <a:ext uri="{28A0092B-C50C-407E-A947-70E740481C1C}">
                                <a14:useLocalDpi xmlns:a14="http://schemas.microsoft.com/office/drawing/2010/main" val="0"/>
                              </a:ext>
                            </a:extLst>
                          </a:blip>
                          <a:stretch>
                            <a:fillRect/>
                          </a:stretch>
                        </pic:blipFill>
                        <pic:spPr>
                          <a:xfrm>
                            <a:off x="0" y="0"/>
                            <a:ext cx="5179496" cy="4206240"/>
                          </a:xfrm>
                          <a:prstGeom prst="rect">
                            <a:avLst/>
                          </a:prstGeom>
                        </pic:spPr>
                      </pic:pic>
                    </a:graphicData>
                  </a:graphic>
                </wp:inline>
              </w:drawing>
            </w:r>
            <w:r w:rsidR="00075797">
              <w:rPr>
                <w:noProof/>
              </w:rPr>
              <w:lastRenderedPageBreak/>
              <w:drawing>
                <wp:anchor distT="0" distB="0" distL="114300" distR="114300" simplePos="0" relativeHeight="251686912" behindDoc="1" locked="0" layoutInCell="1" allowOverlap="1" wp14:anchorId="2E8F1813" wp14:editId="0D6C507E">
                  <wp:simplePos x="0" y="0"/>
                  <wp:positionH relativeFrom="column">
                    <wp:posOffset>635</wp:posOffset>
                  </wp:positionH>
                  <wp:positionV relativeFrom="paragraph">
                    <wp:posOffset>22860</wp:posOffset>
                  </wp:positionV>
                  <wp:extent cx="5066898" cy="4114800"/>
                  <wp:effectExtent l="0" t="0" r="635" b="0"/>
                  <wp:wrapTight wrapText="bothSides">
                    <wp:wrapPolygon edited="0">
                      <wp:start x="7147" y="0"/>
                      <wp:lineTo x="5847" y="200"/>
                      <wp:lineTo x="1462" y="1500"/>
                      <wp:lineTo x="650" y="2800"/>
                      <wp:lineTo x="650" y="3100"/>
                      <wp:lineTo x="1462" y="3400"/>
                      <wp:lineTo x="1462" y="5000"/>
                      <wp:lineTo x="650" y="5400"/>
                      <wp:lineTo x="0" y="6100"/>
                      <wp:lineTo x="0" y="11400"/>
                      <wp:lineTo x="1381" y="14600"/>
                      <wp:lineTo x="1056" y="15900"/>
                      <wp:lineTo x="1218" y="16100"/>
                      <wp:lineTo x="3249" y="16200"/>
                      <wp:lineTo x="3249" y="19100"/>
                      <wp:lineTo x="4061" y="19400"/>
                      <wp:lineTo x="7228" y="19400"/>
                      <wp:lineTo x="7228" y="19900"/>
                      <wp:lineTo x="7553" y="21000"/>
                      <wp:lineTo x="7715" y="21300"/>
                      <wp:lineTo x="13969" y="21500"/>
                      <wp:lineTo x="15106" y="21500"/>
                      <wp:lineTo x="15431" y="21000"/>
                      <wp:lineTo x="15837" y="20000"/>
                      <wp:lineTo x="15755" y="19400"/>
                      <wp:lineTo x="18517" y="19400"/>
                      <wp:lineTo x="19816" y="18900"/>
                      <wp:lineTo x="19654" y="16200"/>
                      <wp:lineTo x="21034" y="16200"/>
                      <wp:lineTo x="21521" y="15800"/>
                      <wp:lineTo x="21521" y="1600"/>
                      <wp:lineTo x="19248" y="900"/>
                      <wp:lineTo x="16892" y="0"/>
                      <wp:lineTo x="7147"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3">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anchor>
              </w:drawing>
            </w:r>
            <w:r w:rsidR="00075797">
              <w:rPr>
                <w:noProof/>
              </w:rPr>
              <w:drawing>
                <wp:inline distT="0" distB="0" distL="0" distR="0" wp14:anchorId="634E291A" wp14:editId="15CAAFF2">
                  <wp:extent cx="5017510" cy="4114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4">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00075797">
              <w:rPr>
                <w:noProof/>
              </w:rPr>
              <w:lastRenderedPageBreak/>
              <w:drawing>
                <wp:anchor distT="0" distB="0" distL="114300" distR="114300" simplePos="0" relativeHeight="251687936" behindDoc="1" locked="0" layoutInCell="1" allowOverlap="1" wp14:anchorId="2353157A" wp14:editId="5390650C">
                  <wp:simplePos x="0" y="0"/>
                  <wp:positionH relativeFrom="column">
                    <wp:posOffset>635</wp:posOffset>
                  </wp:positionH>
                  <wp:positionV relativeFrom="paragraph">
                    <wp:posOffset>0</wp:posOffset>
                  </wp:positionV>
                  <wp:extent cx="5214174" cy="4114800"/>
                  <wp:effectExtent l="0" t="0" r="5715" b="0"/>
                  <wp:wrapTight wrapText="bothSides">
                    <wp:wrapPolygon edited="0">
                      <wp:start x="9312" y="0"/>
                      <wp:lineTo x="7339" y="200"/>
                      <wp:lineTo x="1421" y="1400"/>
                      <wp:lineTo x="1421" y="1800"/>
                      <wp:lineTo x="631" y="2700"/>
                      <wp:lineTo x="631" y="3100"/>
                      <wp:lineTo x="1421" y="3400"/>
                      <wp:lineTo x="552" y="4700"/>
                      <wp:lineTo x="0" y="6600"/>
                      <wp:lineTo x="0" y="11600"/>
                      <wp:lineTo x="1263" y="13000"/>
                      <wp:lineTo x="947" y="14100"/>
                      <wp:lineTo x="789" y="14400"/>
                      <wp:lineTo x="1026" y="16400"/>
                      <wp:lineTo x="3472" y="17800"/>
                      <wp:lineTo x="3788" y="17800"/>
                      <wp:lineTo x="3709" y="19600"/>
                      <wp:lineTo x="9155" y="21300"/>
                      <wp:lineTo x="10259" y="21500"/>
                      <wp:lineTo x="13969" y="21500"/>
                      <wp:lineTo x="14205" y="19400"/>
                      <wp:lineTo x="17046" y="19400"/>
                      <wp:lineTo x="19335" y="18700"/>
                      <wp:lineTo x="19256" y="17800"/>
                      <wp:lineTo x="21545" y="16300"/>
                      <wp:lineTo x="21545" y="1500"/>
                      <wp:lineTo x="15547" y="0"/>
                      <wp:lineTo x="9312"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5">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anchor>
              </w:drawing>
            </w:r>
            <w:r w:rsidR="00075797">
              <w:rPr>
                <w:noProof/>
              </w:rPr>
              <w:drawing>
                <wp:inline distT="0" distB="0" distL="0" distR="0" wp14:anchorId="0AD84756" wp14:editId="27F04886">
                  <wp:extent cx="5330045" cy="4206240"/>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6">
                            <a:extLst>
                              <a:ext uri="{28A0092B-C50C-407E-A947-70E740481C1C}">
                                <a14:useLocalDpi xmlns:a14="http://schemas.microsoft.com/office/drawing/2010/main" val="0"/>
                              </a:ext>
                            </a:extLst>
                          </a:blip>
                          <a:stretch>
                            <a:fillRect/>
                          </a:stretch>
                        </pic:blipFill>
                        <pic:spPr>
                          <a:xfrm>
                            <a:off x="0" y="0"/>
                            <a:ext cx="5330045" cy="4206240"/>
                          </a:xfrm>
                          <a:prstGeom prst="rect">
                            <a:avLst/>
                          </a:prstGeom>
                        </pic:spPr>
                      </pic:pic>
                    </a:graphicData>
                  </a:graphic>
                </wp:inline>
              </w:drawing>
            </w:r>
            <w:r w:rsidR="00075797">
              <w:rPr>
                <w:noProof/>
              </w:rPr>
              <w:lastRenderedPageBreak/>
              <w:drawing>
                <wp:anchor distT="0" distB="0" distL="114300" distR="114300" simplePos="0" relativeHeight="251688960" behindDoc="1" locked="0" layoutInCell="1" allowOverlap="1" wp14:anchorId="588044B5" wp14:editId="02AD1222">
                  <wp:simplePos x="0" y="0"/>
                  <wp:positionH relativeFrom="column">
                    <wp:posOffset>635</wp:posOffset>
                  </wp:positionH>
                  <wp:positionV relativeFrom="paragraph">
                    <wp:posOffset>0</wp:posOffset>
                  </wp:positionV>
                  <wp:extent cx="5066898" cy="4114800"/>
                  <wp:effectExtent l="0" t="0" r="635" b="0"/>
                  <wp:wrapTight wrapText="bothSides">
                    <wp:wrapPolygon edited="0">
                      <wp:start x="8771" y="0"/>
                      <wp:lineTo x="568" y="1400"/>
                      <wp:lineTo x="568" y="1800"/>
                      <wp:lineTo x="1381" y="3400"/>
                      <wp:lineTo x="1462" y="3400"/>
                      <wp:lineTo x="650" y="3800"/>
                      <wp:lineTo x="650" y="4200"/>
                      <wp:lineTo x="1462" y="5000"/>
                      <wp:lineTo x="406" y="5800"/>
                      <wp:lineTo x="0" y="6200"/>
                      <wp:lineTo x="0" y="11400"/>
                      <wp:lineTo x="1381" y="13000"/>
                      <wp:lineTo x="1462" y="13000"/>
                      <wp:lineTo x="893" y="13200"/>
                      <wp:lineTo x="893" y="13600"/>
                      <wp:lineTo x="1462" y="14600"/>
                      <wp:lineTo x="1056" y="15900"/>
                      <wp:lineTo x="1218" y="16100"/>
                      <wp:lineTo x="3249" y="16200"/>
                      <wp:lineTo x="3249" y="18100"/>
                      <wp:lineTo x="6578" y="19400"/>
                      <wp:lineTo x="7228" y="19400"/>
                      <wp:lineTo x="7228" y="20100"/>
                      <wp:lineTo x="8284" y="21000"/>
                      <wp:lineTo x="9502" y="21500"/>
                      <wp:lineTo x="11532" y="21500"/>
                      <wp:lineTo x="18598" y="21000"/>
                      <wp:lineTo x="19897" y="20700"/>
                      <wp:lineTo x="19654" y="16200"/>
                      <wp:lineTo x="21034" y="16200"/>
                      <wp:lineTo x="21521" y="15800"/>
                      <wp:lineTo x="21521" y="1500"/>
                      <wp:lineTo x="15349" y="0"/>
                      <wp:lineTo x="8771"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7">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anchor>
              </w:drawing>
            </w:r>
            <w:r w:rsidR="00075797">
              <w:rPr>
                <w:noProof/>
              </w:rPr>
              <w:drawing>
                <wp:inline distT="0" distB="0" distL="0" distR="0" wp14:anchorId="04B9EBF9" wp14:editId="6FB96AD1">
                  <wp:extent cx="5214174" cy="411480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8">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00075797">
              <w:rPr>
                <w:noProof/>
              </w:rPr>
              <w:lastRenderedPageBreak/>
              <w:drawing>
                <wp:anchor distT="0" distB="0" distL="114300" distR="114300" simplePos="0" relativeHeight="251689984" behindDoc="1" locked="0" layoutInCell="1" allowOverlap="1" wp14:anchorId="5CECD64E" wp14:editId="07BBDF31">
                  <wp:simplePos x="0" y="0"/>
                  <wp:positionH relativeFrom="column">
                    <wp:posOffset>635</wp:posOffset>
                  </wp:positionH>
                  <wp:positionV relativeFrom="paragraph">
                    <wp:posOffset>0</wp:posOffset>
                  </wp:positionV>
                  <wp:extent cx="5214174" cy="4114800"/>
                  <wp:effectExtent l="0" t="0" r="5715" b="0"/>
                  <wp:wrapTight wrapText="bothSides">
                    <wp:wrapPolygon edited="0">
                      <wp:start x="10496" y="0"/>
                      <wp:lineTo x="8523" y="200"/>
                      <wp:lineTo x="1421" y="1500"/>
                      <wp:lineTo x="631" y="2200"/>
                      <wp:lineTo x="631" y="2600"/>
                      <wp:lineTo x="1421" y="3400"/>
                      <wp:lineTo x="631" y="4000"/>
                      <wp:lineTo x="631" y="4500"/>
                      <wp:lineTo x="1421" y="5000"/>
                      <wp:lineTo x="0" y="6400"/>
                      <wp:lineTo x="0" y="11600"/>
                      <wp:lineTo x="1263" y="13000"/>
                      <wp:lineTo x="868" y="14100"/>
                      <wp:lineTo x="868" y="14600"/>
                      <wp:lineTo x="1421" y="14600"/>
                      <wp:lineTo x="1026" y="16200"/>
                      <wp:lineTo x="1026" y="16400"/>
                      <wp:lineTo x="4183" y="17800"/>
                      <wp:lineTo x="4577" y="17800"/>
                      <wp:lineTo x="4498" y="20600"/>
                      <wp:lineTo x="5682" y="21000"/>
                      <wp:lineTo x="9865" y="21000"/>
                      <wp:lineTo x="9944" y="21400"/>
                      <wp:lineTo x="13100" y="21400"/>
                      <wp:lineTo x="13100" y="21000"/>
                      <wp:lineTo x="13653" y="21000"/>
                      <wp:lineTo x="18309" y="19600"/>
                      <wp:lineTo x="18467" y="17800"/>
                      <wp:lineTo x="21545" y="16300"/>
                      <wp:lineTo x="21545" y="1500"/>
                      <wp:lineTo x="14442" y="0"/>
                      <wp:lineTo x="10496"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9">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anchor>
              </w:drawing>
            </w:r>
            <w:r w:rsidR="00075797">
              <w:rPr>
                <w:noProof/>
              </w:rPr>
              <w:drawing>
                <wp:inline distT="0" distB="0" distL="0" distR="0" wp14:anchorId="4A579784" wp14:editId="5DD60838">
                  <wp:extent cx="5214174" cy="411480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60">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00075797">
              <w:rPr>
                <w:noProof/>
              </w:rPr>
              <w:lastRenderedPageBreak/>
              <w:drawing>
                <wp:anchor distT="0" distB="0" distL="114300" distR="114300" simplePos="0" relativeHeight="251691008" behindDoc="1" locked="0" layoutInCell="1" allowOverlap="1" wp14:anchorId="2824B1B4" wp14:editId="1D8D5948">
                  <wp:simplePos x="0" y="0"/>
                  <wp:positionH relativeFrom="column">
                    <wp:posOffset>635</wp:posOffset>
                  </wp:positionH>
                  <wp:positionV relativeFrom="paragraph">
                    <wp:posOffset>0</wp:posOffset>
                  </wp:positionV>
                  <wp:extent cx="5066898" cy="4114800"/>
                  <wp:effectExtent l="0" t="0" r="635" b="0"/>
                  <wp:wrapTight wrapText="bothSides">
                    <wp:wrapPolygon edited="0">
                      <wp:start x="7959" y="0"/>
                      <wp:lineTo x="6578" y="200"/>
                      <wp:lineTo x="1462" y="1500"/>
                      <wp:lineTo x="650" y="2300"/>
                      <wp:lineTo x="650" y="2800"/>
                      <wp:lineTo x="1462" y="3400"/>
                      <wp:lineTo x="650" y="4500"/>
                      <wp:lineTo x="650" y="5000"/>
                      <wp:lineTo x="1462" y="5000"/>
                      <wp:lineTo x="406" y="5800"/>
                      <wp:lineTo x="0" y="6200"/>
                      <wp:lineTo x="0" y="11400"/>
                      <wp:lineTo x="1381" y="13000"/>
                      <wp:lineTo x="893" y="13300"/>
                      <wp:lineTo x="893" y="13700"/>
                      <wp:lineTo x="1462" y="14600"/>
                      <wp:lineTo x="1056" y="15900"/>
                      <wp:lineTo x="1218" y="16100"/>
                      <wp:lineTo x="3249" y="16200"/>
                      <wp:lineTo x="3249" y="20100"/>
                      <wp:lineTo x="6091" y="21000"/>
                      <wp:lineTo x="8365" y="21000"/>
                      <wp:lineTo x="8446" y="21400"/>
                      <wp:lineTo x="14537" y="21400"/>
                      <wp:lineTo x="14781" y="21000"/>
                      <wp:lineTo x="11776" y="19400"/>
                      <wp:lineTo x="18111" y="19400"/>
                      <wp:lineTo x="19816" y="19100"/>
                      <wp:lineTo x="19654" y="16200"/>
                      <wp:lineTo x="21034" y="16200"/>
                      <wp:lineTo x="21521" y="15800"/>
                      <wp:lineTo x="21521" y="1500"/>
                      <wp:lineTo x="15674" y="0"/>
                      <wp:lineTo x="7959"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1">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anchor>
              </w:drawing>
            </w:r>
            <w:r w:rsidR="00075797">
              <w:rPr>
                <w:noProof/>
              </w:rPr>
              <w:drawing>
                <wp:inline distT="0" distB="0" distL="0" distR="0" wp14:anchorId="67DC357C" wp14:editId="4BB44195">
                  <wp:extent cx="5214174" cy="411480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2">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00075797">
              <w:rPr>
                <w:noProof/>
              </w:rPr>
              <w:lastRenderedPageBreak/>
              <w:drawing>
                <wp:anchor distT="0" distB="0" distL="114300" distR="114300" simplePos="0" relativeHeight="251692032" behindDoc="1" locked="0" layoutInCell="1" allowOverlap="1" wp14:anchorId="2C856A1A" wp14:editId="020A266A">
                  <wp:simplePos x="0" y="0"/>
                  <wp:positionH relativeFrom="column">
                    <wp:posOffset>635</wp:posOffset>
                  </wp:positionH>
                  <wp:positionV relativeFrom="paragraph">
                    <wp:posOffset>0</wp:posOffset>
                  </wp:positionV>
                  <wp:extent cx="5214174" cy="4114800"/>
                  <wp:effectExtent l="0" t="0" r="5715" b="0"/>
                  <wp:wrapTight wrapText="bothSides">
                    <wp:wrapPolygon edited="0">
                      <wp:start x="9233" y="0"/>
                      <wp:lineTo x="7261" y="200"/>
                      <wp:lineTo x="631" y="1500"/>
                      <wp:lineTo x="631" y="2000"/>
                      <wp:lineTo x="1342" y="3400"/>
                      <wp:lineTo x="1421" y="3400"/>
                      <wp:lineTo x="631" y="3700"/>
                      <wp:lineTo x="631" y="4100"/>
                      <wp:lineTo x="1421" y="5000"/>
                      <wp:lineTo x="631" y="5700"/>
                      <wp:lineTo x="0" y="6400"/>
                      <wp:lineTo x="0" y="11600"/>
                      <wp:lineTo x="1263" y="13000"/>
                      <wp:lineTo x="868" y="14000"/>
                      <wp:lineTo x="868" y="14500"/>
                      <wp:lineTo x="1421" y="14600"/>
                      <wp:lineTo x="1026" y="16200"/>
                      <wp:lineTo x="1026" y="16400"/>
                      <wp:lineTo x="3472" y="17800"/>
                      <wp:lineTo x="3788" y="17800"/>
                      <wp:lineTo x="3788" y="19800"/>
                      <wp:lineTo x="7655" y="21000"/>
                      <wp:lineTo x="8839" y="21000"/>
                      <wp:lineTo x="8839" y="21400"/>
                      <wp:lineTo x="14047" y="21400"/>
                      <wp:lineTo x="14205" y="20900"/>
                      <wp:lineTo x="12943" y="20400"/>
                      <wp:lineTo x="9391" y="19400"/>
                      <wp:lineTo x="18704" y="19400"/>
                      <wp:lineTo x="19414" y="19300"/>
                      <wp:lineTo x="19256" y="17800"/>
                      <wp:lineTo x="21545" y="16300"/>
                      <wp:lineTo x="21545" y="1600"/>
                      <wp:lineTo x="20598" y="1300"/>
                      <wp:lineTo x="15863" y="0"/>
                      <wp:lineTo x="9233"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3">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anchor>
              </w:drawing>
            </w:r>
            <w:r w:rsidR="00075797">
              <w:rPr>
                <w:noProof/>
              </w:rPr>
              <w:drawing>
                <wp:inline distT="0" distB="0" distL="0" distR="0" wp14:anchorId="3AFE3C6A" wp14:editId="4FA736BA">
                  <wp:extent cx="5214174" cy="41148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4">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00075797">
              <w:rPr>
                <w:noProof/>
              </w:rPr>
              <w:lastRenderedPageBreak/>
              <w:drawing>
                <wp:anchor distT="0" distB="0" distL="114300" distR="114300" simplePos="0" relativeHeight="251693056" behindDoc="1" locked="0" layoutInCell="1" allowOverlap="1" wp14:anchorId="111433E0" wp14:editId="61048F1E">
                  <wp:simplePos x="0" y="0"/>
                  <wp:positionH relativeFrom="column">
                    <wp:posOffset>635</wp:posOffset>
                  </wp:positionH>
                  <wp:positionV relativeFrom="paragraph">
                    <wp:posOffset>0</wp:posOffset>
                  </wp:positionV>
                  <wp:extent cx="5248935" cy="4142232"/>
                  <wp:effectExtent l="0" t="0" r="8890" b="0"/>
                  <wp:wrapTight wrapText="bothSides">
                    <wp:wrapPolygon edited="0">
                      <wp:start x="8466" y="0"/>
                      <wp:lineTo x="6350" y="199"/>
                      <wp:lineTo x="1489" y="1291"/>
                      <wp:lineTo x="1489" y="1788"/>
                      <wp:lineTo x="627" y="1887"/>
                      <wp:lineTo x="627" y="2285"/>
                      <wp:lineTo x="1489" y="3378"/>
                      <wp:lineTo x="627" y="3874"/>
                      <wp:lineTo x="627" y="4470"/>
                      <wp:lineTo x="1489" y="4967"/>
                      <wp:lineTo x="706" y="5662"/>
                      <wp:lineTo x="0" y="6358"/>
                      <wp:lineTo x="0" y="11524"/>
                      <wp:lineTo x="1333" y="12914"/>
                      <wp:lineTo x="862" y="14007"/>
                      <wp:lineTo x="862" y="14504"/>
                      <wp:lineTo x="1489" y="14504"/>
                      <wp:lineTo x="1019" y="16093"/>
                      <wp:lineTo x="1019" y="16391"/>
                      <wp:lineTo x="3998" y="17683"/>
                      <wp:lineTo x="4625" y="17683"/>
                      <wp:lineTo x="4625" y="19769"/>
                      <wp:lineTo x="6663" y="20663"/>
                      <wp:lineTo x="8466" y="21259"/>
                      <wp:lineTo x="9799" y="21458"/>
                      <wp:lineTo x="10191" y="21458"/>
                      <wp:lineTo x="14189" y="21259"/>
                      <wp:lineTo x="15052" y="21160"/>
                      <wp:lineTo x="18501" y="20564"/>
                      <wp:lineTo x="18344" y="17683"/>
                      <wp:lineTo x="18658" y="17683"/>
                      <wp:lineTo x="21558" y="16292"/>
                      <wp:lineTo x="21558" y="1391"/>
                      <wp:lineTo x="16227" y="199"/>
                      <wp:lineTo x="14503" y="0"/>
                      <wp:lineTo x="8466"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5">
                            <a:extLst>
                              <a:ext uri="{28A0092B-C50C-407E-A947-70E740481C1C}">
                                <a14:useLocalDpi xmlns:a14="http://schemas.microsoft.com/office/drawing/2010/main" val="0"/>
                              </a:ext>
                            </a:extLst>
                          </a:blip>
                          <a:stretch>
                            <a:fillRect/>
                          </a:stretch>
                        </pic:blipFill>
                        <pic:spPr>
                          <a:xfrm>
                            <a:off x="0" y="0"/>
                            <a:ext cx="5248935" cy="4142232"/>
                          </a:xfrm>
                          <a:prstGeom prst="rect">
                            <a:avLst/>
                          </a:prstGeom>
                        </pic:spPr>
                      </pic:pic>
                    </a:graphicData>
                  </a:graphic>
                </wp:anchor>
              </w:drawing>
            </w:r>
            <w:r w:rsidR="00075797">
              <w:rPr>
                <w:noProof/>
              </w:rPr>
              <w:drawing>
                <wp:inline distT="0" distB="0" distL="0" distR="0" wp14:anchorId="131FDE82" wp14:editId="31011D7E">
                  <wp:extent cx="5066898" cy="41148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6">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00075797">
              <w:rPr>
                <w:noProof/>
              </w:rPr>
              <w:lastRenderedPageBreak/>
              <w:drawing>
                <wp:anchor distT="0" distB="0" distL="114300" distR="114300" simplePos="0" relativeHeight="251694080" behindDoc="1" locked="0" layoutInCell="1" allowOverlap="1" wp14:anchorId="175DB481" wp14:editId="3F3712D8">
                  <wp:simplePos x="0" y="0"/>
                  <wp:positionH relativeFrom="column">
                    <wp:posOffset>635</wp:posOffset>
                  </wp:positionH>
                  <wp:positionV relativeFrom="paragraph">
                    <wp:posOffset>0</wp:posOffset>
                  </wp:positionV>
                  <wp:extent cx="5066898" cy="4114800"/>
                  <wp:effectExtent l="0" t="0" r="635" b="0"/>
                  <wp:wrapTight wrapText="bothSides">
                    <wp:wrapPolygon edited="0">
                      <wp:start x="10152" y="0"/>
                      <wp:lineTo x="8527" y="200"/>
                      <wp:lineTo x="1462" y="1500"/>
                      <wp:lineTo x="650" y="2100"/>
                      <wp:lineTo x="650" y="2500"/>
                      <wp:lineTo x="1462" y="3400"/>
                      <wp:lineTo x="812" y="5000"/>
                      <wp:lineTo x="162" y="6000"/>
                      <wp:lineTo x="0" y="6300"/>
                      <wp:lineTo x="0" y="11400"/>
                      <wp:lineTo x="1462" y="14600"/>
                      <wp:lineTo x="1056" y="15900"/>
                      <wp:lineTo x="1218" y="16100"/>
                      <wp:lineTo x="3249" y="16200"/>
                      <wp:lineTo x="3249" y="18300"/>
                      <wp:lineTo x="8446" y="19400"/>
                      <wp:lineTo x="11126" y="19400"/>
                      <wp:lineTo x="10233" y="21000"/>
                      <wp:lineTo x="10233" y="21400"/>
                      <wp:lineTo x="12750" y="21400"/>
                      <wp:lineTo x="12750" y="21000"/>
                      <wp:lineTo x="15106" y="21000"/>
                      <wp:lineTo x="15837" y="20600"/>
                      <wp:lineTo x="15755" y="19400"/>
                      <wp:lineTo x="18517" y="19400"/>
                      <wp:lineTo x="19816" y="18900"/>
                      <wp:lineTo x="19654" y="16200"/>
                      <wp:lineTo x="21034" y="16200"/>
                      <wp:lineTo x="21521" y="15800"/>
                      <wp:lineTo x="21521" y="1500"/>
                      <wp:lineTo x="12994" y="0"/>
                      <wp:lineTo x="10152"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7">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anchor>
              </w:drawing>
            </w:r>
            <w:r w:rsidR="00075797">
              <w:rPr>
                <w:noProof/>
              </w:rPr>
              <w:drawing>
                <wp:inline distT="0" distB="0" distL="0" distR="0" wp14:anchorId="6A0606A2" wp14:editId="79524677">
                  <wp:extent cx="5066898" cy="411480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8">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00075797">
              <w:rPr>
                <w:noProof/>
              </w:rPr>
              <w:lastRenderedPageBreak/>
              <w:drawing>
                <wp:inline distT="0" distB="0" distL="0" distR="0" wp14:anchorId="47AE8447" wp14:editId="65AFC3ED">
                  <wp:extent cx="5017510" cy="4114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9">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00075797">
              <w:rPr>
                <w:noProof/>
              </w:rPr>
              <w:drawing>
                <wp:inline distT="0" distB="0" distL="0" distR="0" wp14:anchorId="4AFF1CC5" wp14:editId="3F6FAA98">
                  <wp:extent cx="5098303" cy="4023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0">
                            <a:extLst>
                              <a:ext uri="{28A0092B-C50C-407E-A947-70E740481C1C}">
                                <a14:useLocalDpi xmlns:a14="http://schemas.microsoft.com/office/drawing/2010/main" val="0"/>
                              </a:ext>
                            </a:extLst>
                          </a:blip>
                          <a:stretch>
                            <a:fillRect/>
                          </a:stretch>
                        </pic:blipFill>
                        <pic:spPr>
                          <a:xfrm>
                            <a:off x="0" y="0"/>
                            <a:ext cx="5098303" cy="4023360"/>
                          </a:xfrm>
                          <a:prstGeom prst="rect">
                            <a:avLst/>
                          </a:prstGeom>
                        </pic:spPr>
                      </pic:pic>
                    </a:graphicData>
                  </a:graphic>
                </wp:inline>
              </w:drawing>
            </w:r>
            <w:r w:rsidR="00075797">
              <w:rPr>
                <w:noProof/>
              </w:rPr>
              <w:lastRenderedPageBreak/>
              <w:drawing>
                <wp:anchor distT="0" distB="0" distL="114300" distR="114300" simplePos="0" relativeHeight="251664384" behindDoc="1" locked="0" layoutInCell="1" allowOverlap="1" wp14:anchorId="550728FE" wp14:editId="6ABC426C">
                  <wp:simplePos x="0" y="0"/>
                  <wp:positionH relativeFrom="column">
                    <wp:posOffset>635</wp:posOffset>
                  </wp:positionH>
                  <wp:positionV relativeFrom="paragraph">
                    <wp:posOffset>0</wp:posOffset>
                  </wp:positionV>
                  <wp:extent cx="4968240" cy="3977640"/>
                  <wp:effectExtent l="0" t="0" r="3810" b="3810"/>
                  <wp:wrapTight wrapText="bothSides">
                    <wp:wrapPolygon edited="0">
                      <wp:start x="7951" y="0"/>
                      <wp:lineTo x="5052" y="207"/>
                      <wp:lineTo x="580" y="1138"/>
                      <wp:lineTo x="580" y="2586"/>
                      <wp:lineTo x="911" y="3414"/>
                      <wp:lineTo x="1242" y="3414"/>
                      <wp:lineTo x="166" y="4138"/>
                      <wp:lineTo x="0" y="4345"/>
                      <wp:lineTo x="0" y="7759"/>
                      <wp:lineTo x="497" y="8379"/>
                      <wp:lineTo x="663" y="10034"/>
                      <wp:lineTo x="1242" y="10034"/>
                      <wp:lineTo x="828" y="10862"/>
                      <wp:lineTo x="911" y="11069"/>
                      <wp:lineTo x="2236" y="11690"/>
                      <wp:lineTo x="2153" y="14586"/>
                      <wp:lineTo x="2733" y="15000"/>
                      <wp:lineTo x="4390" y="15000"/>
                      <wp:lineTo x="4390" y="19138"/>
                      <wp:lineTo x="6709" y="19966"/>
                      <wp:lineTo x="8862" y="19966"/>
                      <wp:lineTo x="8365" y="21207"/>
                      <wp:lineTo x="8531" y="21414"/>
                      <wp:lineTo x="11429" y="21517"/>
                      <wp:lineTo x="12589" y="21517"/>
                      <wp:lineTo x="14411" y="21414"/>
                      <wp:lineTo x="14245" y="21000"/>
                      <wp:lineTo x="9442" y="19966"/>
                      <wp:lineTo x="10270" y="19966"/>
                      <wp:lineTo x="11678" y="18931"/>
                      <wp:lineTo x="11595" y="18310"/>
                      <wp:lineTo x="12506" y="18310"/>
                      <wp:lineTo x="20457" y="16862"/>
                      <wp:lineTo x="20457" y="11690"/>
                      <wp:lineTo x="20954" y="11690"/>
                      <wp:lineTo x="21534" y="10862"/>
                      <wp:lineTo x="21534" y="1034"/>
                      <wp:lineTo x="19546" y="414"/>
                      <wp:lineTo x="15819" y="0"/>
                      <wp:lineTo x="7951"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1">
                            <a:extLst>
                              <a:ext uri="{28A0092B-C50C-407E-A947-70E740481C1C}">
                                <a14:useLocalDpi xmlns:a14="http://schemas.microsoft.com/office/drawing/2010/main" val="0"/>
                              </a:ext>
                            </a:extLst>
                          </a:blip>
                          <a:stretch>
                            <a:fillRect/>
                          </a:stretch>
                        </pic:blipFill>
                        <pic:spPr>
                          <a:xfrm>
                            <a:off x="0" y="0"/>
                            <a:ext cx="4968240" cy="3977640"/>
                          </a:xfrm>
                          <a:prstGeom prst="rect">
                            <a:avLst/>
                          </a:prstGeom>
                        </pic:spPr>
                      </pic:pic>
                    </a:graphicData>
                  </a:graphic>
                  <wp14:sizeRelH relativeFrom="margin">
                    <wp14:pctWidth>0</wp14:pctWidth>
                  </wp14:sizeRelH>
                  <wp14:sizeRelV relativeFrom="margin">
                    <wp14:pctHeight>0</wp14:pctHeight>
                  </wp14:sizeRelV>
                </wp:anchor>
              </w:drawing>
            </w:r>
            <w:r w:rsidR="00075797">
              <w:rPr>
                <w:noProof/>
              </w:rPr>
              <w:drawing>
                <wp:inline distT="0" distB="0" distL="0" distR="0" wp14:anchorId="30E5DEF1" wp14:editId="182063BD">
                  <wp:extent cx="4991100" cy="403034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2">
                            <a:extLst>
                              <a:ext uri="{28A0092B-C50C-407E-A947-70E740481C1C}">
                                <a14:useLocalDpi xmlns:a14="http://schemas.microsoft.com/office/drawing/2010/main" val="0"/>
                              </a:ext>
                            </a:extLst>
                          </a:blip>
                          <a:stretch>
                            <a:fillRect/>
                          </a:stretch>
                        </pic:blipFill>
                        <pic:spPr>
                          <a:xfrm>
                            <a:off x="0" y="0"/>
                            <a:ext cx="4993694" cy="4032440"/>
                          </a:xfrm>
                          <a:prstGeom prst="rect">
                            <a:avLst/>
                          </a:prstGeom>
                        </pic:spPr>
                      </pic:pic>
                    </a:graphicData>
                  </a:graphic>
                </wp:inline>
              </w:drawing>
            </w:r>
            <w:r w:rsidR="00075797">
              <w:rPr>
                <w:noProof/>
              </w:rPr>
              <w:lastRenderedPageBreak/>
              <w:drawing>
                <wp:inline distT="0" distB="0" distL="0" distR="0" wp14:anchorId="61F168F7" wp14:editId="6BCE6043">
                  <wp:extent cx="5311140" cy="4114140"/>
                  <wp:effectExtent l="0" t="0" r="381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3">
                            <a:extLst>
                              <a:ext uri="{28A0092B-C50C-407E-A947-70E740481C1C}">
                                <a14:useLocalDpi xmlns:a14="http://schemas.microsoft.com/office/drawing/2010/main" val="0"/>
                              </a:ext>
                            </a:extLst>
                          </a:blip>
                          <a:stretch>
                            <a:fillRect/>
                          </a:stretch>
                        </pic:blipFill>
                        <pic:spPr>
                          <a:xfrm>
                            <a:off x="0" y="0"/>
                            <a:ext cx="5334091" cy="4131919"/>
                          </a:xfrm>
                          <a:prstGeom prst="rect">
                            <a:avLst/>
                          </a:prstGeom>
                        </pic:spPr>
                      </pic:pic>
                    </a:graphicData>
                  </a:graphic>
                </wp:inline>
              </w:drawing>
            </w:r>
            <w:r w:rsidR="00075797">
              <w:rPr>
                <w:noProof/>
              </w:rPr>
              <w:drawing>
                <wp:inline distT="0" distB="0" distL="0" distR="0" wp14:anchorId="572C3134" wp14:editId="31C256C7">
                  <wp:extent cx="5387340" cy="3840414"/>
                  <wp:effectExtent l="0" t="0" r="381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4">
                            <a:extLst>
                              <a:ext uri="{28A0092B-C50C-407E-A947-70E740481C1C}">
                                <a14:useLocalDpi xmlns:a14="http://schemas.microsoft.com/office/drawing/2010/main" val="0"/>
                              </a:ext>
                            </a:extLst>
                          </a:blip>
                          <a:stretch>
                            <a:fillRect/>
                          </a:stretch>
                        </pic:blipFill>
                        <pic:spPr>
                          <a:xfrm>
                            <a:off x="0" y="0"/>
                            <a:ext cx="5400220" cy="3849595"/>
                          </a:xfrm>
                          <a:prstGeom prst="rect">
                            <a:avLst/>
                          </a:prstGeom>
                        </pic:spPr>
                      </pic:pic>
                    </a:graphicData>
                  </a:graphic>
                </wp:inline>
              </w:drawing>
            </w:r>
            <w:r w:rsidR="00075797">
              <w:rPr>
                <w:noProof/>
              </w:rPr>
              <w:lastRenderedPageBreak/>
              <w:drawing>
                <wp:inline distT="0" distB="0" distL="0" distR="0" wp14:anchorId="5C9A8018" wp14:editId="36AD2531">
                  <wp:extent cx="5311140" cy="3947122"/>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5">
                            <a:extLst>
                              <a:ext uri="{28A0092B-C50C-407E-A947-70E740481C1C}">
                                <a14:useLocalDpi xmlns:a14="http://schemas.microsoft.com/office/drawing/2010/main" val="0"/>
                              </a:ext>
                            </a:extLst>
                          </a:blip>
                          <a:stretch>
                            <a:fillRect/>
                          </a:stretch>
                        </pic:blipFill>
                        <pic:spPr>
                          <a:xfrm>
                            <a:off x="0" y="0"/>
                            <a:ext cx="5347607" cy="3974223"/>
                          </a:xfrm>
                          <a:prstGeom prst="rect">
                            <a:avLst/>
                          </a:prstGeom>
                        </pic:spPr>
                      </pic:pic>
                    </a:graphicData>
                  </a:graphic>
                </wp:inline>
              </w:drawing>
            </w:r>
            <w:r w:rsidR="00075797">
              <w:rPr>
                <w:noProof/>
              </w:rPr>
              <w:drawing>
                <wp:inline distT="0" distB="0" distL="0" distR="0" wp14:anchorId="72FCA70F" wp14:editId="34D7FBC3">
                  <wp:extent cx="5356764" cy="41757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6">
                            <a:extLst>
                              <a:ext uri="{28A0092B-C50C-407E-A947-70E740481C1C}">
                                <a14:useLocalDpi xmlns:a14="http://schemas.microsoft.com/office/drawing/2010/main" val="0"/>
                              </a:ext>
                            </a:extLst>
                          </a:blip>
                          <a:stretch>
                            <a:fillRect/>
                          </a:stretch>
                        </pic:blipFill>
                        <pic:spPr>
                          <a:xfrm>
                            <a:off x="0" y="0"/>
                            <a:ext cx="5366552" cy="4183390"/>
                          </a:xfrm>
                          <a:prstGeom prst="rect">
                            <a:avLst/>
                          </a:prstGeom>
                        </pic:spPr>
                      </pic:pic>
                    </a:graphicData>
                  </a:graphic>
                </wp:inline>
              </w:drawing>
            </w:r>
            <w:r w:rsidR="00075797">
              <w:rPr>
                <w:noProof/>
              </w:rPr>
              <w:lastRenderedPageBreak/>
              <w:drawing>
                <wp:inline distT="0" distB="0" distL="0" distR="0" wp14:anchorId="46255839" wp14:editId="7B7D1A52">
                  <wp:extent cx="5081837" cy="392430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7">
                            <a:extLst>
                              <a:ext uri="{28A0092B-C50C-407E-A947-70E740481C1C}">
                                <a14:useLocalDpi xmlns:a14="http://schemas.microsoft.com/office/drawing/2010/main" val="0"/>
                              </a:ext>
                            </a:extLst>
                          </a:blip>
                          <a:stretch>
                            <a:fillRect/>
                          </a:stretch>
                        </pic:blipFill>
                        <pic:spPr>
                          <a:xfrm>
                            <a:off x="0" y="0"/>
                            <a:ext cx="5085942" cy="3927470"/>
                          </a:xfrm>
                          <a:prstGeom prst="rect">
                            <a:avLst/>
                          </a:prstGeom>
                        </pic:spPr>
                      </pic:pic>
                    </a:graphicData>
                  </a:graphic>
                </wp:inline>
              </w:drawing>
            </w:r>
            <w:r w:rsidR="00075797">
              <w:rPr>
                <w:noProof/>
              </w:rPr>
              <w:drawing>
                <wp:inline distT="0" distB="0" distL="0" distR="0" wp14:anchorId="1B888733" wp14:editId="765CE274">
                  <wp:extent cx="5120005" cy="4137176"/>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8">
                            <a:extLst>
                              <a:ext uri="{28A0092B-C50C-407E-A947-70E740481C1C}">
                                <a14:useLocalDpi xmlns:a14="http://schemas.microsoft.com/office/drawing/2010/main" val="0"/>
                              </a:ext>
                            </a:extLst>
                          </a:blip>
                          <a:stretch>
                            <a:fillRect/>
                          </a:stretch>
                        </pic:blipFill>
                        <pic:spPr>
                          <a:xfrm>
                            <a:off x="0" y="0"/>
                            <a:ext cx="5131561" cy="4146513"/>
                          </a:xfrm>
                          <a:prstGeom prst="rect">
                            <a:avLst/>
                          </a:prstGeom>
                        </pic:spPr>
                      </pic:pic>
                    </a:graphicData>
                  </a:graphic>
                </wp:inline>
              </w:drawing>
            </w:r>
            <w:r w:rsidR="00075797">
              <w:rPr>
                <w:noProof/>
              </w:rPr>
              <w:lastRenderedPageBreak/>
              <w:drawing>
                <wp:inline distT="0" distB="0" distL="0" distR="0" wp14:anchorId="06633EA7" wp14:editId="18514E41">
                  <wp:extent cx="5097545" cy="4297680"/>
                  <wp:effectExtent l="0" t="0" r="825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9">
                            <a:extLst>
                              <a:ext uri="{28A0092B-C50C-407E-A947-70E740481C1C}">
                                <a14:useLocalDpi xmlns:a14="http://schemas.microsoft.com/office/drawing/2010/main" val="0"/>
                              </a:ext>
                            </a:extLst>
                          </a:blip>
                          <a:stretch>
                            <a:fillRect/>
                          </a:stretch>
                        </pic:blipFill>
                        <pic:spPr>
                          <a:xfrm>
                            <a:off x="0" y="0"/>
                            <a:ext cx="5109075" cy="4307401"/>
                          </a:xfrm>
                          <a:prstGeom prst="rect">
                            <a:avLst/>
                          </a:prstGeom>
                        </pic:spPr>
                      </pic:pic>
                    </a:graphicData>
                  </a:graphic>
                </wp:inline>
              </w:drawing>
            </w:r>
            <w:r w:rsidR="00075797">
              <w:rPr>
                <w:noProof/>
              </w:rPr>
              <w:drawing>
                <wp:inline distT="0" distB="0" distL="0" distR="0" wp14:anchorId="5A0E72CC" wp14:editId="47BF309E">
                  <wp:extent cx="5142880" cy="3771265"/>
                  <wp:effectExtent l="0" t="0" r="63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0">
                            <a:extLst>
                              <a:ext uri="{28A0092B-C50C-407E-A947-70E740481C1C}">
                                <a14:useLocalDpi xmlns:a14="http://schemas.microsoft.com/office/drawing/2010/main" val="0"/>
                              </a:ext>
                            </a:extLst>
                          </a:blip>
                          <a:stretch>
                            <a:fillRect/>
                          </a:stretch>
                        </pic:blipFill>
                        <pic:spPr>
                          <a:xfrm>
                            <a:off x="0" y="0"/>
                            <a:ext cx="5143755" cy="3771907"/>
                          </a:xfrm>
                          <a:prstGeom prst="rect">
                            <a:avLst/>
                          </a:prstGeom>
                        </pic:spPr>
                      </pic:pic>
                    </a:graphicData>
                  </a:graphic>
                </wp:inline>
              </w:drawing>
            </w:r>
            <w:r w:rsidR="00075797">
              <w:rPr>
                <w:noProof/>
              </w:rPr>
              <w:lastRenderedPageBreak/>
              <w:drawing>
                <wp:inline distT="0" distB="0" distL="0" distR="0" wp14:anchorId="3970B212" wp14:editId="63BEF8BF">
                  <wp:extent cx="5135789" cy="3962400"/>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1">
                            <a:extLst>
                              <a:ext uri="{28A0092B-C50C-407E-A947-70E740481C1C}">
                                <a14:useLocalDpi xmlns:a14="http://schemas.microsoft.com/office/drawing/2010/main" val="0"/>
                              </a:ext>
                            </a:extLst>
                          </a:blip>
                          <a:stretch>
                            <a:fillRect/>
                          </a:stretch>
                        </pic:blipFill>
                        <pic:spPr>
                          <a:xfrm>
                            <a:off x="0" y="0"/>
                            <a:ext cx="5142723" cy="3967750"/>
                          </a:xfrm>
                          <a:prstGeom prst="rect">
                            <a:avLst/>
                          </a:prstGeom>
                        </pic:spPr>
                      </pic:pic>
                    </a:graphicData>
                  </a:graphic>
                </wp:inline>
              </w:drawing>
            </w:r>
            <w:r w:rsidR="00075797">
              <w:rPr>
                <w:noProof/>
              </w:rPr>
              <w:drawing>
                <wp:inline distT="0" distB="0" distL="0" distR="0" wp14:anchorId="66220273" wp14:editId="4B086946">
                  <wp:extent cx="5074828" cy="40843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2">
                            <a:extLst>
                              <a:ext uri="{28A0092B-C50C-407E-A947-70E740481C1C}">
                                <a14:useLocalDpi xmlns:a14="http://schemas.microsoft.com/office/drawing/2010/main" val="0"/>
                              </a:ext>
                            </a:extLst>
                          </a:blip>
                          <a:stretch>
                            <a:fillRect/>
                          </a:stretch>
                        </pic:blipFill>
                        <pic:spPr>
                          <a:xfrm>
                            <a:off x="0" y="0"/>
                            <a:ext cx="5081653" cy="4089813"/>
                          </a:xfrm>
                          <a:prstGeom prst="rect">
                            <a:avLst/>
                          </a:prstGeom>
                        </pic:spPr>
                      </pic:pic>
                    </a:graphicData>
                  </a:graphic>
                </wp:inline>
              </w:drawing>
            </w:r>
            <w:r w:rsidR="00075797">
              <w:rPr>
                <w:noProof/>
              </w:rPr>
              <w:lastRenderedPageBreak/>
              <w:drawing>
                <wp:inline distT="0" distB="0" distL="0" distR="0" wp14:anchorId="40A56902" wp14:editId="62CA6FA6">
                  <wp:extent cx="5082449" cy="4030980"/>
                  <wp:effectExtent l="0" t="0" r="4445"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3">
                            <a:extLst>
                              <a:ext uri="{28A0092B-C50C-407E-A947-70E740481C1C}">
                                <a14:useLocalDpi xmlns:a14="http://schemas.microsoft.com/office/drawing/2010/main" val="0"/>
                              </a:ext>
                            </a:extLst>
                          </a:blip>
                          <a:stretch>
                            <a:fillRect/>
                          </a:stretch>
                        </pic:blipFill>
                        <pic:spPr>
                          <a:xfrm>
                            <a:off x="0" y="0"/>
                            <a:ext cx="5090292" cy="4037200"/>
                          </a:xfrm>
                          <a:prstGeom prst="rect">
                            <a:avLst/>
                          </a:prstGeom>
                        </pic:spPr>
                      </pic:pic>
                    </a:graphicData>
                  </a:graphic>
                </wp:inline>
              </w:drawing>
            </w:r>
            <w:r w:rsidR="00075797">
              <w:rPr>
                <w:noProof/>
              </w:rPr>
              <w:drawing>
                <wp:inline distT="0" distB="0" distL="0" distR="0" wp14:anchorId="65C2B0FE" wp14:editId="126E50BA">
                  <wp:extent cx="5028758" cy="4168140"/>
                  <wp:effectExtent l="0" t="0" r="635"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4">
                            <a:extLst>
                              <a:ext uri="{28A0092B-C50C-407E-A947-70E740481C1C}">
                                <a14:useLocalDpi xmlns:a14="http://schemas.microsoft.com/office/drawing/2010/main" val="0"/>
                              </a:ext>
                            </a:extLst>
                          </a:blip>
                          <a:stretch>
                            <a:fillRect/>
                          </a:stretch>
                        </pic:blipFill>
                        <pic:spPr>
                          <a:xfrm>
                            <a:off x="0" y="0"/>
                            <a:ext cx="5038103" cy="4175886"/>
                          </a:xfrm>
                          <a:prstGeom prst="rect">
                            <a:avLst/>
                          </a:prstGeom>
                        </pic:spPr>
                      </pic:pic>
                    </a:graphicData>
                  </a:graphic>
                </wp:inline>
              </w:drawing>
            </w:r>
            <w:r w:rsidR="00075797">
              <w:rPr>
                <w:noProof/>
              </w:rPr>
              <w:lastRenderedPageBreak/>
              <w:drawing>
                <wp:anchor distT="0" distB="0" distL="114300" distR="114300" simplePos="0" relativeHeight="251672576" behindDoc="1" locked="0" layoutInCell="1" allowOverlap="1" wp14:anchorId="398F1CF1" wp14:editId="78D18315">
                  <wp:simplePos x="0" y="0"/>
                  <wp:positionH relativeFrom="column">
                    <wp:posOffset>635</wp:posOffset>
                  </wp:positionH>
                  <wp:positionV relativeFrom="paragraph">
                    <wp:posOffset>0</wp:posOffset>
                  </wp:positionV>
                  <wp:extent cx="5067300" cy="4114165"/>
                  <wp:effectExtent l="0" t="0" r="0" b="635"/>
                  <wp:wrapTight wrapText="bothSides">
                    <wp:wrapPolygon edited="0">
                      <wp:start x="5197" y="0"/>
                      <wp:lineTo x="1218" y="1300"/>
                      <wp:lineTo x="1218" y="1800"/>
                      <wp:lineTo x="568" y="3401"/>
                      <wp:lineTo x="1218" y="5001"/>
                      <wp:lineTo x="81" y="5001"/>
                      <wp:lineTo x="0" y="9401"/>
                      <wp:lineTo x="325" y="9802"/>
                      <wp:lineTo x="1218" y="9802"/>
                      <wp:lineTo x="893" y="10502"/>
                      <wp:lineTo x="568" y="11402"/>
                      <wp:lineTo x="893" y="13002"/>
                      <wp:lineTo x="893" y="13302"/>
                      <wp:lineTo x="1868" y="14602"/>
                      <wp:lineTo x="2111" y="15402"/>
                      <wp:lineTo x="3086" y="16203"/>
                      <wp:lineTo x="4060" y="16203"/>
                      <wp:lineTo x="4060" y="18003"/>
                      <wp:lineTo x="11450" y="19403"/>
                      <wp:lineTo x="12262" y="19403"/>
                      <wp:lineTo x="7389" y="20903"/>
                      <wp:lineTo x="7389" y="21203"/>
                      <wp:lineTo x="8202" y="21503"/>
                      <wp:lineTo x="15185" y="21503"/>
                      <wp:lineTo x="15266" y="21003"/>
                      <wp:lineTo x="14617" y="19403"/>
                      <wp:lineTo x="14617" y="17803"/>
                      <wp:lineTo x="18352" y="17803"/>
                      <wp:lineTo x="18758" y="17603"/>
                      <wp:lineTo x="18595" y="16203"/>
                      <wp:lineTo x="20057" y="16203"/>
                      <wp:lineTo x="20707" y="15702"/>
                      <wp:lineTo x="20626" y="14602"/>
                      <wp:lineTo x="21519" y="13102"/>
                      <wp:lineTo x="21519" y="1300"/>
                      <wp:lineTo x="18677" y="400"/>
                      <wp:lineTo x="16890" y="0"/>
                      <wp:lineTo x="5197"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5">
                            <a:extLst>
                              <a:ext uri="{28A0092B-C50C-407E-A947-70E740481C1C}">
                                <a14:useLocalDpi xmlns:a14="http://schemas.microsoft.com/office/drawing/2010/main" val="0"/>
                              </a:ext>
                            </a:extLst>
                          </a:blip>
                          <a:stretch>
                            <a:fillRect/>
                          </a:stretch>
                        </pic:blipFill>
                        <pic:spPr>
                          <a:xfrm>
                            <a:off x="0" y="0"/>
                            <a:ext cx="5067300" cy="4114165"/>
                          </a:xfrm>
                          <a:prstGeom prst="rect">
                            <a:avLst/>
                          </a:prstGeom>
                        </pic:spPr>
                      </pic:pic>
                    </a:graphicData>
                  </a:graphic>
                  <wp14:sizeRelH relativeFrom="margin">
                    <wp14:pctWidth>0</wp14:pctWidth>
                  </wp14:sizeRelH>
                </wp:anchor>
              </w:drawing>
            </w:r>
            <w:r w:rsidR="00075797">
              <w:rPr>
                <w:noProof/>
              </w:rPr>
              <w:drawing>
                <wp:inline distT="0" distB="0" distL="0" distR="0" wp14:anchorId="3590E50B" wp14:editId="5B82DAB0">
                  <wp:extent cx="5280660" cy="4114780"/>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6">
                            <a:extLst>
                              <a:ext uri="{28A0092B-C50C-407E-A947-70E740481C1C}">
                                <a14:useLocalDpi xmlns:a14="http://schemas.microsoft.com/office/drawing/2010/main" val="0"/>
                              </a:ext>
                            </a:extLst>
                          </a:blip>
                          <a:stretch>
                            <a:fillRect/>
                          </a:stretch>
                        </pic:blipFill>
                        <pic:spPr>
                          <a:xfrm>
                            <a:off x="0" y="0"/>
                            <a:ext cx="5294119" cy="4125268"/>
                          </a:xfrm>
                          <a:prstGeom prst="rect">
                            <a:avLst/>
                          </a:prstGeom>
                        </pic:spPr>
                      </pic:pic>
                    </a:graphicData>
                  </a:graphic>
                </wp:inline>
              </w:drawing>
            </w:r>
            <w:r w:rsidR="00075797">
              <w:rPr>
                <w:noProof/>
              </w:rPr>
              <w:lastRenderedPageBreak/>
              <w:drawing>
                <wp:anchor distT="0" distB="0" distL="114300" distR="114300" simplePos="0" relativeHeight="251673600" behindDoc="1" locked="0" layoutInCell="1" allowOverlap="1" wp14:anchorId="67155053" wp14:editId="1D3C7FB2">
                  <wp:simplePos x="0" y="0"/>
                  <wp:positionH relativeFrom="column">
                    <wp:posOffset>635</wp:posOffset>
                  </wp:positionH>
                  <wp:positionV relativeFrom="paragraph">
                    <wp:posOffset>0</wp:posOffset>
                  </wp:positionV>
                  <wp:extent cx="5059680" cy="4114165"/>
                  <wp:effectExtent l="0" t="0" r="7620" b="635"/>
                  <wp:wrapTight wrapText="bothSides">
                    <wp:wrapPolygon edited="0">
                      <wp:start x="7238" y="0"/>
                      <wp:lineTo x="5693" y="300"/>
                      <wp:lineTo x="1220" y="1400"/>
                      <wp:lineTo x="1220" y="1800"/>
                      <wp:lineTo x="651" y="2800"/>
                      <wp:lineTo x="651" y="3200"/>
                      <wp:lineTo x="1220" y="3401"/>
                      <wp:lineTo x="651" y="4601"/>
                      <wp:lineTo x="651" y="5001"/>
                      <wp:lineTo x="1220" y="5001"/>
                      <wp:lineTo x="163" y="5701"/>
                      <wp:lineTo x="0" y="5901"/>
                      <wp:lineTo x="0" y="10502"/>
                      <wp:lineTo x="325" y="11402"/>
                      <wp:lineTo x="1139" y="13002"/>
                      <wp:lineTo x="651" y="13002"/>
                      <wp:lineTo x="651" y="13502"/>
                      <wp:lineTo x="1220" y="14602"/>
                      <wp:lineTo x="813" y="14802"/>
                      <wp:lineTo x="895" y="15202"/>
                      <wp:lineTo x="2440" y="16203"/>
                      <wp:lineTo x="2277" y="18003"/>
                      <wp:lineTo x="11304" y="19403"/>
                      <wp:lineTo x="12280" y="19403"/>
                      <wp:lineTo x="7807" y="20803"/>
                      <wp:lineTo x="7807" y="21203"/>
                      <wp:lineTo x="8620" y="21503"/>
                      <wp:lineTo x="11711" y="21503"/>
                      <wp:lineTo x="17973" y="21003"/>
                      <wp:lineTo x="20413" y="20303"/>
                      <wp:lineTo x="20575" y="16203"/>
                      <wp:lineTo x="21551" y="14902"/>
                      <wp:lineTo x="21551" y="1500"/>
                      <wp:lineTo x="16997" y="0"/>
                      <wp:lineTo x="7238"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7">
                            <a:extLst>
                              <a:ext uri="{28A0092B-C50C-407E-A947-70E740481C1C}">
                                <a14:useLocalDpi xmlns:a14="http://schemas.microsoft.com/office/drawing/2010/main" val="0"/>
                              </a:ext>
                            </a:extLst>
                          </a:blip>
                          <a:stretch>
                            <a:fillRect/>
                          </a:stretch>
                        </pic:blipFill>
                        <pic:spPr>
                          <a:xfrm>
                            <a:off x="0" y="0"/>
                            <a:ext cx="5059680" cy="4114165"/>
                          </a:xfrm>
                          <a:prstGeom prst="rect">
                            <a:avLst/>
                          </a:prstGeom>
                        </pic:spPr>
                      </pic:pic>
                    </a:graphicData>
                  </a:graphic>
                  <wp14:sizeRelH relativeFrom="margin">
                    <wp14:pctWidth>0</wp14:pctWidth>
                  </wp14:sizeRelH>
                </wp:anchor>
              </w:drawing>
            </w:r>
            <w:r w:rsidR="00075797">
              <w:rPr>
                <w:noProof/>
              </w:rPr>
              <w:drawing>
                <wp:inline distT="0" distB="0" distL="0" distR="0" wp14:anchorId="374F035A" wp14:editId="5A930F42">
                  <wp:extent cx="5074920" cy="438877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8">
                            <a:extLst>
                              <a:ext uri="{28A0092B-C50C-407E-A947-70E740481C1C}">
                                <a14:useLocalDpi xmlns:a14="http://schemas.microsoft.com/office/drawing/2010/main" val="0"/>
                              </a:ext>
                            </a:extLst>
                          </a:blip>
                          <a:stretch>
                            <a:fillRect/>
                          </a:stretch>
                        </pic:blipFill>
                        <pic:spPr>
                          <a:xfrm>
                            <a:off x="0" y="0"/>
                            <a:ext cx="5079969" cy="4393138"/>
                          </a:xfrm>
                          <a:prstGeom prst="rect">
                            <a:avLst/>
                          </a:prstGeom>
                        </pic:spPr>
                      </pic:pic>
                    </a:graphicData>
                  </a:graphic>
                </wp:inline>
              </w:drawing>
            </w:r>
            <w:r w:rsidR="00075797">
              <w:rPr>
                <w:noProof/>
              </w:rPr>
              <w:lastRenderedPageBreak/>
              <w:drawing>
                <wp:anchor distT="0" distB="0" distL="114300" distR="114300" simplePos="0" relativeHeight="251674624" behindDoc="1" locked="0" layoutInCell="1" allowOverlap="1" wp14:anchorId="7169DD9D" wp14:editId="5BA337FF">
                  <wp:simplePos x="0" y="0"/>
                  <wp:positionH relativeFrom="column">
                    <wp:posOffset>635</wp:posOffset>
                  </wp:positionH>
                  <wp:positionV relativeFrom="paragraph">
                    <wp:posOffset>0</wp:posOffset>
                  </wp:positionV>
                  <wp:extent cx="5113020" cy="4114165"/>
                  <wp:effectExtent l="0" t="0" r="0" b="635"/>
                  <wp:wrapTight wrapText="bothSides">
                    <wp:wrapPolygon edited="0">
                      <wp:start x="4748" y="0"/>
                      <wp:lineTo x="1288" y="1500"/>
                      <wp:lineTo x="724" y="2900"/>
                      <wp:lineTo x="563" y="3200"/>
                      <wp:lineTo x="1288" y="5001"/>
                      <wp:lineTo x="161" y="5601"/>
                      <wp:lineTo x="0" y="5801"/>
                      <wp:lineTo x="0" y="10702"/>
                      <wp:lineTo x="563" y="11402"/>
                      <wp:lineTo x="644" y="12102"/>
                      <wp:lineTo x="1288" y="13002"/>
                      <wp:lineTo x="885" y="14602"/>
                      <wp:lineTo x="885" y="14902"/>
                      <wp:lineTo x="2092" y="16203"/>
                      <wp:lineTo x="2253" y="17203"/>
                      <wp:lineTo x="3219" y="17803"/>
                      <wp:lineTo x="4748" y="18003"/>
                      <wp:lineTo x="9174" y="19403"/>
                      <wp:lineTo x="9818" y="19403"/>
                      <wp:lineTo x="7001" y="20803"/>
                      <wp:lineTo x="7001" y="21303"/>
                      <wp:lineTo x="9979" y="21503"/>
                      <wp:lineTo x="15371" y="21503"/>
                      <wp:lineTo x="19475" y="21003"/>
                      <wp:lineTo x="20441" y="20703"/>
                      <wp:lineTo x="20441" y="16203"/>
                      <wp:lineTo x="21487" y="14802"/>
                      <wp:lineTo x="21487" y="1500"/>
                      <wp:lineTo x="17303" y="0"/>
                      <wp:lineTo x="4748"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9">
                            <a:extLst>
                              <a:ext uri="{28A0092B-C50C-407E-A947-70E740481C1C}">
                                <a14:useLocalDpi xmlns:a14="http://schemas.microsoft.com/office/drawing/2010/main" val="0"/>
                              </a:ext>
                            </a:extLst>
                          </a:blip>
                          <a:stretch>
                            <a:fillRect/>
                          </a:stretch>
                        </pic:blipFill>
                        <pic:spPr>
                          <a:xfrm>
                            <a:off x="0" y="0"/>
                            <a:ext cx="5113020" cy="4114165"/>
                          </a:xfrm>
                          <a:prstGeom prst="rect">
                            <a:avLst/>
                          </a:prstGeom>
                        </pic:spPr>
                      </pic:pic>
                    </a:graphicData>
                  </a:graphic>
                  <wp14:sizeRelH relativeFrom="margin">
                    <wp14:pctWidth>0</wp14:pctWidth>
                  </wp14:sizeRelH>
                </wp:anchor>
              </w:drawing>
            </w:r>
            <w:r w:rsidR="00075797">
              <w:rPr>
                <w:noProof/>
              </w:rPr>
              <w:drawing>
                <wp:inline distT="0" distB="0" distL="0" distR="0" wp14:anchorId="7CC3D818" wp14:editId="18E4AB03">
                  <wp:extent cx="5135880" cy="4114256"/>
                  <wp:effectExtent l="0" t="0" r="762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0">
                            <a:extLst>
                              <a:ext uri="{28A0092B-C50C-407E-A947-70E740481C1C}">
                                <a14:useLocalDpi xmlns:a14="http://schemas.microsoft.com/office/drawing/2010/main" val="0"/>
                              </a:ext>
                            </a:extLst>
                          </a:blip>
                          <a:stretch>
                            <a:fillRect/>
                          </a:stretch>
                        </pic:blipFill>
                        <pic:spPr>
                          <a:xfrm>
                            <a:off x="0" y="0"/>
                            <a:ext cx="5137354" cy="4115437"/>
                          </a:xfrm>
                          <a:prstGeom prst="rect">
                            <a:avLst/>
                          </a:prstGeom>
                        </pic:spPr>
                      </pic:pic>
                    </a:graphicData>
                  </a:graphic>
                </wp:inline>
              </w:drawing>
            </w:r>
            <w:r w:rsidR="00075797">
              <w:rPr>
                <w:noProof/>
              </w:rPr>
              <w:lastRenderedPageBreak/>
              <w:drawing>
                <wp:anchor distT="0" distB="0" distL="114300" distR="114300" simplePos="0" relativeHeight="251675648" behindDoc="1" locked="0" layoutInCell="1" allowOverlap="1" wp14:anchorId="2537746A" wp14:editId="1C099B28">
                  <wp:simplePos x="0" y="0"/>
                  <wp:positionH relativeFrom="column">
                    <wp:posOffset>635</wp:posOffset>
                  </wp:positionH>
                  <wp:positionV relativeFrom="paragraph">
                    <wp:posOffset>0</wp:posOffset>
                  </wp:positionV>
                  <wp:extent cx="5265420" cy="4114165"/>
                  <wp:effectExtent l="0" t="0" r="0" b="635"/>
                  <wp:wrapTight wrapText="bothSides">
                    <wp:wrapPolygon edited="0">
                      <wp:start x="9925" y="0"/>
                      <wp:lineTo x="7346" y="300"/>
                      <wp:lineTo x="547" y="1400"/>
                      <wp:lineTo x="547" y="1800"/>
                      <wp:lineTo x="1407" y="3401"/>
                      <wp:lineTo x="860" y="4201"/>
                      <wp:lineTo x="860" y="4601"/>
                      <wp:lineTo x="1485" y="5001"/>
                      <wp:lineTo x="156" y="5701"/>
                      <wp:lineTo x="0" y="5901"/>
                      <wp:lineTo x="0" y="10802"/>
                      <wp:lineTo x="547" y="11402"/>
                      <wp:lineTo x="1485" y="11402"/>
                      <wp:lineTo x="860" y="12202"/>
                      <wp:lineTo x="860" y="12602"/>
                      <wp:lineTo x="1485" y="13002"/>
                      <wp:lineTo x="1485" y="14602"/>
                      <wp:lineTo x="1094" y="15102"/>
                      <wp:lineTo x="1172" y="15302"/>
                      <wp:lineTo x="2735" y="16203"/>
                      <wp:lineTo x="2657" y="18103"/>
                      <wp:lineTo x="9768" y="19403"/>
                      <wp:lineTo x="11097" y="19403"/>
                      <wp:lineTo x="10003" y="21003"/>
                      <wp:lineTo x="10003" y="21203"/>
                      <wp:lineTo x="11019" y="21503"/>
                      <wp:lineTo x="11410" y="21503"/>
                      <wp:lineTo x="18755" y="21003"/>
                      <wp:lineTo x="20240" y="20703"/>
                      <wp:lineTo x="20084" y="16203"/>
                      <wp:lineTo x="20397" y="16203"/>
                      <wp:lineTo x="21491" y="15002"/>
                      <wp:lineTo x="21491" y="1400"/>
                      <wp:lineTo x="15630" y="300"/>
                      <wp:lineTo x="13441" y="0"/>
                      <wp:lineTo x="9925"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1">
                            <a:extLst>
                              <a:ext uri="{28A0092B-C50C-407E-A947-70E740481C1C}">
                                <a14:useLocalDpi xmlns:a14="http://schemas.microsoft.com/office/drawing/2010/main" val="0"/>
                              </a:ext>
                            </a:extLst>
                          </a:blip>
                          <a:stretch>
                            <a:fillRect/>
                          </a:stretch>
                        </pic:blipFill>
                        <pic:spPr>
                          <a:xfrm>
                            <a:off x="0" y="0"/>
                            <a:ext cx="5265420" cy="4114165"/>
                          </a:xfrm>
                          <a:prstGeom prst="rect">
                            <a:avLst/>
                          </a:prstGeom>
                        </pic:spPr>
                      </pic:pic>
                    </a:graphicData>
                  </a:graphic>
                  <wp14:sizeRelH relativeFrom="margin">
                    <wp14:pctWidth>0</wp14:pctWidth>
                  </wp14:sizeRelH>
                </wp:anchor>
              </w:drawing>
            </w:r>
            <w:r w:rsidR="00075797">
              <w:rPr>
                <w:noProof/>
              </w:rPr>
              <w:drawing>
                <wp:inline distT="0" distB="0" distL="0" distR="0" wp14:anchorId="1BD26715" wp14:editId="72C6A419">
                  <wp:extent cx="5257800" cy="4297341"/>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2">
                            <a:extLst>
                              <a:ext uri="{28A0092B-C50C-407E-A947-70E740481C1C}">
                                <a14:useLocalDpi xmlns:a14="http://schemas.microsoft.com/office/drawing/2010/main" val="0"/>
                              </a:ext>
                            </a:extLst>
                          </a:blip>
                          <a:stretch>
                            <a:fillRect/>
                          </a:stretch>
                        </pic:blipFill>
                        <pic:spPr>
                          <a:xfrm>
                            <a:off x="0" y="0"/>
                            <a:ext cx="5263648" cy="4302120"/>
                          </a:xfrm>
                          <a:prstGeom prst="rect">
                            <a:avLst/>
                          </a:prstGeom>
                        </pic:spPr>
                      </pic:pic>
                    </a:graphicData>
                  </a:graphic>
                </wp:inline>
              </w:drawing>
            </w:r>
            <w:r w:rsidR="00075797">
              <w:rPr>
                <w:noProof/>
              </w:rPr>
              <w:lastRenderedPageBreak/>
              <w:drawing>
                <wp:anchor distT="0" distB="0" distL="114300" distR="114300" simplePos="0" relativeHeight="251676672" behindDoc="1" locked="0" layoutInCell="1" allowOverlap="1" wp14:anchorId="38C83B09" wp14:editId="50C1AFEF">
                  <wp:simplePos x="0" y="0"/>
                  <wp:positionH relativeFrom="column">
                    <wp:posOffset>635</wp:posOffset>
                  </wp:positionH>
                  <wp:positionV relativeFrom="paragraph">
                    <wp:posOffset>0</wp:posOffset>
                  </wp:positionV>
                  <wp:extent cx="5128260" cy="4114165"/>
                  <wp:effectExtent l="0" t="0" r="0" b="635"/>
                  <wp:wrapTight wrapText="bothSides">
                    <wp:wrapPolygon edited="0">
                      <wp:start x="6259" y="0"/>
                      <wp:lineTo x="1926" y="1100"/>
                      <wp:lineTo x="1284" y="1300"/>
                      <wp:lineTo x="1284" y="3401"/>
                      <wp:lineTo x="642" y="3401"/>
                      <wp:lineTo x="642" y="3801"/>
                      <wp:lineTo x="1284" y="5001"/>
                      <wp:lineTo x="160" y="5201"/>
                      <wp:lineTo x="0" y="5401"/>
                      <wp:lineTo x="0" y="10502"/>
                      <wp:lineTo x="722" y="11402"/>
                      <wp:lineTo x="1284" y="11402"/>
                      <wp:lineTo x="1284" y="13002"/>
                      <wp:lineTo x="802" y="13602"/>
                      <wp:lineTo x="883" y="13802"/>
                      <wp:lineTo x="2327" y="14602"/>
                      <wp:lineTo x="2247" y="15802"/>
                      <wp:lineTo x="2808" y="16203"/>
                      <wp:lineTo x="4734" y="16203"/>
                      <wp:lineTo x="4814" y="18403"/>
                      <wp:lineTo x="6339" y="19403"/>
                      <wp:lineTo x="7302" y="19403"/>
                      <wp:lineTo x="7221" y="20703"/>
                      <wp:lineTo x="7462" y="21003"/>
                      <wp:lineTo x="8345" y="21003"/>
                      <wp:lineTo x="8345" y="21503"/>
                      <wp:lineTo x="14363" y="21503"/>
                      <wp:lineTo x="14443" y="21003"/>
                      <wp:lineTo x="7863" y="19403"/>
                      <wp:lineTo x="13239" y="19403"/>
                      <wp:lineTo x="20380" y="18503"/>
                      <wp:lineTo x="20300" y="14602"/>
                      <wp:lineTo x="20782" y="14602"/>
                      <wp:lineTo x="21504" y="13602"/>
                      <wp:lineTo x="21504" y="1200"/>
                      <wp:lineTo x="18134" y="300"/>
                      <wp:lineTo x="15566" y="0"/>
                      <wp:lineTo x="6259"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3">
                            <a:extLst>
                              <a:ext uri="{28A0092B-C50C-407E-A947-70E740481C1C}">
                                <a14:useLocalDpi xmlns:a14="http://schemas.microsoft.com/office/drawing/2010/main" val="0"/>
                              </a:ext>
                            </a:extLst>
                          </a:blip>
                          <a:stretch>
                            <a:fillRect/>
                          </a:stretch>
                        </pic:blipFill>
                        <pic:spPr>
                          <a:xfrm>
                            <a:off x="0" y="0"/>
                            <a:ext cx="5128260" cy="4114165"/>
                          </a:xfrm>
                          <a:prstGeom prst="rect">
                            <a:avLst/>
                          </a:prstGeom>
                        </pic:spPr>
                      </pic:pic>
                    </a:graphicData>
                  </a:graphic>
                  <wp14:sizeRelH relativeFrom="margin">
                    <wp14:pctWidth>0</wp14:pctWidth>
                  </wp14:sizeRelH>
                </wp:anchor>
              </w:drawing>
            </w:r>
            <w:r w:rsidR="00075797">
              <w:rPr>
                <w:noProof/>
              </w:rPr>
              <w:drawing>
                <wp:inline distT="0" distB="0" distL="0" distR="0" wp14:anchorId="56A3B09C" wp14:editId="646DE13F">
                  <wp:extent cx="5181600" cy="438906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4">
                            <a:extLst>
                              <a:ext uri="{28A0092B-C50C-407E-A947-70E740481C1C}">
                                <a14:useLocalDpi xmlns:a14="http://schemas.microsoft.com/office/drawing/2010/main" val="0"/>
                              </a:ext>
                            </a:extLst>
                          </a:blip>
                          <a:stretch>
                            <a:fillRect/>
                          </a:stretch>
                        </pic:blipFill>
                        <pic:spPr>
                          <a:xfrm>
                            <a:off x="0" y="0"/>
                            <a:ext cx="5194005" cy="4399572"/>
                          </a:xfrm>
                          <a:prstGeom prst="rect">
                            <a:avLst/>
                          </a:prstGeom>
                        </pic:spPr>
                      </pic:pic>
                    </a:graphicData>
                  </a:graphic>
                </wp:inline>
              </w:drawing>
            </w:r>
          </w:p>
          <w:p w14:paraId="72AD8A8B" w14:textId="1F362FCD" w:rsidR="00F63E00" w:rsidRPr="00120518" w:rsidRDefault="00F63E00" w:rsidP="00DF1C25">
            <w:pPr>
              <w:pStyle w:val="Text"/>
              <w:jc w:val="both"/>
              <w:rPr>
                <w:b/>
                <w:bCs/>
              </w:rPr>
            </w:pPr>
            <w:r w:rsidRPr="00120518">
              <w:rPr>
                <w:b/>
                <w:bCs/>
              </w:rPr>
              <w:lastRenderedPageBreak/>
              <w:t>Bivariate Analysis:</w:t>
            </w:r>
          </w:p>
          <w:p w14:paraId="3C2EE03B" w14:textId="5F7C1DA2" w:rsidR="00F63E00" w:rsidRDefault="00F63E00" w:rsidP="00DF1C25">
            <w:pPr>
              <w:pStyle w:val="Text"/>
              <w:jc w:val="both"/>
            </w:pPr>
          </w:p>
          <w:p w14:paraId="0D1D11FC" w14:textId="7034845A" w:rsidR="00104C8F" w:rsidRDefault="00104C8F" w:rsidP="00DF1C25">
            <w:pPr>
              <w:pStyle w:val="Text"/>
              <w:jc w:val="both"/>
            </w:pPr>
            <w:r>
              <w:t>I performed bivariate analysis using count plots again and changing the hue format. Please refer the code and the outputs in GIF formats below</w:t>
            </w:r>
            <w:r w:rsidR="003669F5">
              <w:t>:</w:t>
            </w:r>
          </w:p>
          <w:p w14:paraId="29C65B8B" w14:textId="77777777" w:rsidR="003669F5" w:rsidRDefault="003669F5" w:rsidP="00DF1C25">
            <w:pPr>
              <w:pStyle w:val="Text"/>
              <w:jc w:val="both"/>
            </w:pPr>
          </w:p>
          <w:p w14:paraId="73E2F58F" w14:textId="3A588008" w:rsidR="00104C8F" w:rsidRDefault="00104C8F" w:rsidP="00DF1C25">
            <w:pPr>
              <w:pStyle w:val="Text"/>
              <w:jc w:val="both"/>
            </w:pPr>
            <w:r>
              <w:t>Code:</w:t>
            </w:r>
          </w:p>
          <w:p w14:paraId="68750E80" w14:textId="3E380ACE" w:rsidR="00104C8F" w:rsidRDefault="00104C8F" w:rsidP="00DF1C25">
            <w:pPr>
              <w:pStyle w:val="Text"/>
              <w:jc w:val="both"/>
            </w:pPr>
            <w:r w:rsidRPr="00104C8F">
              <w:rPr>
                <w:noProof/>
              </w:rPr>
              <w:drawing>
                <wp:inline distT="0" distB="0" distL="0" distR="0" wp14:anchorId="673BCC2C" wp14:editId="7C149F81">
                  <wp:extent cx="5481320" cy="2301875"/>
                  <wp:effectExtent l="0" t="0" r="508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1320" cy="2301875"/>
                          </a:xfrm>
                          <a:prstGeom prst="rect">
                            <a:avLst/>
                          </a:prstGeom>
                        </pic:spPr>
                      </pic:pic>
                    </a:graphicData>
                  </a:graphic>
                </wp:inline>
              </w:drawing>
            </w:r>
          </w:p>
          <w:p w14:paraId="07034CE4" w14:textId="5412250A" w:rsidR="00104C8F" w:rsidRDefault="00104C8F" w:rsidP="00DF1C25">
            <w:pPr>
              <w:pStyle w:val="Text"/>
              <w:jc w:val="both"/>
            </w:pPr>
          </w:p>
          <w:p w14:paraId="5723DC61" w14:textId="382EBC34" w:rsidR="00104C8F" w:rsidRDefault="00104C8F" w:rsidP="00DF1C25">
            <w:pPr>
              <w:pStyle w:val="Text"/>
              <w:jc w:val="both"/>
            </w:pPr>
            <w:r>
              <w:t>Output:</w:t>
            </w:r>
          </w:p>
          <w:p w14:paraId="34032CAB" w14:textId="2D5AEFBA" w:rsidR="00104C8F" w:rsidRDefault="00104C8F" w:rsidP="00DF1C25">
            <w:pPr>
              <w:pStyle w:val="Text"/>
              <w:jc w:val="both"/>
            </w:pPr>
            <w:r>
              <w:rPr>
                <w:noProof/>
              </w:rPr>
              <w:drawing>
                <wp:inline distT="0" distB="0" distL="0" distR="0" wp14:anchorId="14AB71E3" wp14:editId="5B170D2B">
                  <wp:extent cx="3366254" cy="402336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6">
                            <a:extLst>
                              <a:ext uri="{28A0092B-C50C-407E-A947-70E740481C1C}">
                                <a14:useLocalDpi xmlns:a14="http://schemas.microsoft.com/office/drawing/2010/main" val="0"/>
                              </a:ext>
                            </a:extLst>
                          </a:blip>
                          <a:stretch>
                            <a:fillRect/>
                          </a:stretch>
                        </pic:blipFill>
                        <pic:spPr>
                          <a:xfrm>
                            <a:off x="0" y="0"/>
                            <a:ext cx="3366254" cy="4023360"/>
                          </a:xfrm>
                          <a:prstGeom prst="rect">
                            <a:avLst/>
                          </a:prstGeom>
                        </pic:spPr>
                      </pic:pic>
                    </a:graphicData>
                  </a:graphic>
                </wp:inline>
              </w:drawing>
            </w:r>
          </w:p>
          <w:p w14:paraId="4A29D7AE" w14:textId="18EE5BA6" w:rsidR="00F63E00" w:rsidRDefault="00104C8F" w:rsidP="00DF1C25">
            <w:pPr>
              <w:pStyle w:val="Text"/>
              <w:jc w:val="both"/>
            </w:pPr>
            <w:r>
              <w:lastRenderedPageBreak/>
              <w:t>Code:</w:t>
            </w:r>
          </w:p>
          <w:p w14:paraId="0B3EB345" w14:textId="7F7007DF" w:rsidR="00104C8F" w:rsidRDefault="00104C8F" w:rsidP="00DF1C25">
            <w:pPr>
              <w:pStyle w:val="Text"/>
              <w:jc w:val="both"/>
            </w:pPr>
          </w:p>
          <w:p w14:paraId="07EB03DB" w14:textId="5D0034E7" w:rsidR="00104C8F" w:rsidRDefault="00104C8F" w:rsidP="00DF1C25">
            <w:pPr>
              <w:pStyle w:val="Text"/>
              <w:jc w:val="both"/>
            </w:pPr>
            <w:r w:rsidRPr="00104C8F">
              <w:rPr>
                <w:noProof/>
              </w:rPr>
              <w:drawing>
                <wp:inline distT="0" distB="0" distL="0" distR="0" wp14:anchorId="27BD8FFD" wp14:editId="2E49B70D">
                  <wp:extent cx="5481320" cy="238125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1320" cy="2381250"/>
                          </a:xfrm>
                          <a:prstGeom prst="rect">
                            <a:avLst/>
                          </a:prstGeom>
                        </pic:spPr>
                      </pic:pic>
                    </a:graphicData>
                  </a:graphic>
                </wp:inline>
              </w:drawing>
            </w:r>
          </w:p>
          <w:p w14:paraId="6BFA712F" w14:textId="7394F89D" w:rsidR="00104C8F" w:rsidRDefault="00104C8F" w:rsidP="00DF1C25">
            <w:pPr>
              <w:pStyle w:val="Text"/>
              <w:jc w:val="both"/>
            </w:pPr>
          </w:p>
          <w:p w14:paraId="35129725" w14:textId="48301C8C" w:rsidR="00104C8F" w:rsidRDefault="00104C8F" w:rsidP="00DF1C25">
            <w:pPr>
              <w:pStyle w:val="Text"/>
              <w:jc w:val="both"/>
            </w:pPr>
            <w:r>
              <w:t>Output:</w:t>
            </w:r>
          </w:p>
          <w:p w14:paraId="78C3EFE9" w14:textId="0FD7C1AC" w:rsidR="00104C8F" w:rsidRDefault="00104C8F" w:rsidP="00DF1C25">
            <w:pPr>
              <w:pStyle w:val="Text"/>
              <w:jc w:val="both"/>
            </w:pPr>
          </w:p>
          <w:p w14:paraId="632D990E" w14:textId="5C5146F6" w:rsidR="00104C8F" w:rsidRDefault="00104C8F" w:rsidP="00DF1C25">
            <w:pPr>
              <w:pStyle w:val="Text"/>
              <w:jc w:val="both"/>
            </w:pPr>
            <w:r>
              <w:rPr>
                <w:noProof/>
              </w:rPr>
              <w:drawing>
                <wp:inline distT="0" distB="0" distL="0" distR="0" wp14:anchorId="351C2415" wp14:editId="64D98B8E">
                  <wp:extent cx="3748784" cy="4480560"/>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8">
                            <a:extLst>
                              <a:ext uri="{28A0092B-C50C-407E-A947-70E740481C1C}">
                                <a14:useLocalDpi xmlns:a14="http://schemas.microsoft.com/office/drawing/2010/main" val="0"/>
                              </a:ext>
                            </a:extLst>
                          </a:blip>
                          <a:stretch>
                            <a:fillRect/>
                          </a:stretch>
                        </pic:blipFill>
                        <pic:spPr>
                          <a:xfrm>
                            <a:off x="0" y="0"/>
                            <a:ext cx="3748784" cy="4480560"/>
                          </a:xfrm>
                          <a:prstGeom prst="rect">
                            <a:avLst/>
                          </a:prstGeom>
                        </pic:spPr>
                      </pic:pic>
                    </a:graphicData>
                  </a:graphic>
                </wp:inline>
              </w:drawing>
            </w:r>
          </w:p>
          <w:p w14:paraId="759C150F" w14:textId="77777777" w:rsidR="00104C8F" w:rsidRDefault="00104C8F" w:rsidP="00DF1C25">
            <w:pPr>
              <w:pStyle w:val="Text"/>
              <w:jc w:val="both"/>
            </w:pPr>
          </w:p>
          <w:p w14:paraId="46F2295B" w14:textId="77777777" w:rsidR="00104C8F" w:rsidRDefault="00104C8F" w:rsidP="00DF1C25">
            <w:pPr>
              <w:pStyle w:val="Text"/>
              <w:jc w:val="both"/>
            </w:pPr>
          </w:p>
          <w:p w14:paraId="0B6552C4" w14:textId="057DD21C" w:rsidR="00104C8F" w:rsidRDefault="00104C8F" w:rsidP="00DF1C25">
            <w:pPr>
              <w:pStyle w:val="Text"/>
              <w:jc w:val="both"/>
            </w:pPr>
            <w:r>
              <w:t>Code:</w:t>
            </w:r>
          </w:p>
          <w:p w14:paraId="61B012E4" w14:textId="3AD1AAEA" w:rsidR="00104C8F" w:rsidRDefault="00104C8F" w:rsidP="00DF1C25">
            <w:pPr>
              <w:pStyle w:val="Text"/>
              <w:jc w:val="both"/>
            </w:pPr>
          </w:p>
          <w:p w14:paraId="1896B70A" w14:textId="1ACA0AA9" w:rsidR="00104C8F" w:rsidRDefault="00104C8F" w:rsidP="00DF1C25">
            <w:pPr>
              <w:pStyle w:val="Text"/>
              <w:jc w:val="both"/>
            </w:pPr>
            <w:r w:rsidRPr="00104C8F">
              <w:rPr>
                <w:noProof/>
              </w:rPr>
              <w:drawing>
                <wp:inline distT="0" distB="0" distL="0" distR="0" wp14:anchorId="5407B695" wp14:editId="46F44D04">
                  <wp:extent cx="5481320" cy="2334895"/>
                  <wp:effectExtent l="0" t="0" r="508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1320" cy="2334895"/>
                          </a:xfrm>
                          <a:prstGeom prst="rect">
                            <a:avLst/>
                          </a:prstGeom>
                        </pic:spPr>
                      </pic:pic>
                    </a:graphicData>
                  </a:graphic>
                </wp:inline>
              </w:drawing>
            </w:r>
          </w:p>
          <w:p w14:paraId="72E8C564" w14:textId="77777777" w:rsidR="00104C8F" w:rsidRDefault="00104C8F" w:rsidP="00DF1C25">
            <w:pPr>
              <w:pStyle w:val="Text"/>
              <w:jc w:val="both"/>
            </w:pPr>
          </w:p>
          <w:p w14:paraId="10EB93E0" w14:textId="39B2BE3C" w:rsidR="00104C8F" w:rsidRDefault="00104C8F" w:rsidP="00DF1C25">
            <w:pPr>
              <w:pStyle w:val="Text"/>
              <w:jc w:val="both"/>
            </w:pPr>
            <w:r>
              <w:t>Output:</w:t>
            </w:r>
          </w:p>
          <w:p w14:paraId="069F827C" w14:textId="65D00CD8" w:rsidR="00104C8F" w:rsidRDefault="00104C8F" w:rsidP="00DF1C25">
            <w:pPr>
              <w:pStyle w:val="Text"/>
              <w:jc w:val="both"/>
            </w:pPr>
            <w:r>
              <w:rPr>
                <w:noProof/>
              </w:rPr>
              <w:drawing>
                <wp:inline distT="0" distB="0" distL="0" distR="0" wp14:anchorId="784BABE6" wp14:editId="4557384B">
                  <wp:extent cx="4206240" cy="4480108"/>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0">
                            <a:extLst>
                              <a:ext uri="{28A0092B-C50C-407E-A947-70E740481C1C}">
                                <a14:useLocalDpi xmlns:a14="http://schemas.microsoft.com/office/drawing/2010/main" val="0"/>
                              </a:ext>
                            </a:extLst>
                          </a:blip>
                          <a:stretch>
                            <a:fillRect/>
                          </a:stretch>
                        </pic:blipFill>
                        <pic:spPr>
                          <a:xfrm>
                            <a:off x="0" y="0"/>
                            <a:ext cx="4209414" cy="4483488"/>
                          </a:xfrm>
                          <a:prstGeom prst="rect">
                            <a:avLst/>
                          </a:prstGeom>
                        </pic:spPr>
                      </pic:pic>
                    </a:graphicData>
                  </a:graphic>
                </wp:inline>
              </w:drawing>
            </w:r>
          </w:p>
          <w:p w14:paraId="10C964CF" w14:textId="77777777" w:rsidR="00104C8F" w:rsidRDefault="00104C8F" w:rsidP="00DF1C25">
            <w:pPr>
              <w:pStyle w:val="Text"/>
              <w:jc w:val="both"/>
            </w:pPr>
          </w:p>
          <w:p w14:paraId="5E8B6F29" w14:textId="3315D60F" w:rsidR="00104C8F" w:rsidRDefault="004315DC" w:rsidP="00DF1C25">
            <w:pPr>
              <w:pStyle w:val="Text"/>
              <w:jc w:val="both"/>
            </w:pPr>
            <w:r>
              <w:rPr>
                <w:noProof/>
              </w:rPr>
              <w:lastRenderedPageBreak/>
              <w:drawing>
                <wp:anchor distT="0" distB="0" distL="114300" distR="114300" simplePos="0" relativeHeight="251695104" behindDoc="0" locked="0" layoutInCell="1" allowOverlap="1" wp14:anchorId="2E1C5B2B" wp14:editId="134D08F3">
                  <wp:simplePos x="0" y="0"/>
                  <wp:positionH relativeFrom="column">
                    <wp:posOffset>1433195</wp:posOffset>
                  </wp:positionH>
                  <wp:positionV relativeFrom="paragraph">
                    <wp:posOffset>259080</wp:posOffset>
                  </wp:positionV>
                  <wp:extent cx="1127760" cy="514985"/>
                  <wp:effectExtent l="0" t="0" r="0" b="0"/>
                  <wp:wrapThrough wrapText="bothSides">
                    <wp:wrapPolygon edited="0">
                      <wp:start x="0" y="0"/>
                      <wp:lineTo x="0" y="20774"/>
                      <wp:lineTo x="21162" y="20774"/>
                      <wp:lineTo x="2116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01" cstate="print">
                            <a:extLst>
                              <a:ext uri="{28A0092B-C50C-407E-A947-70E740481C1C}">
                                <a14:useLocalDpi xmlns:a14="http://schemas.microsoft.com/office/drawing/2010/main" val="0"/>
                              </a:ext>
                            </a:extLst>
                          </a:blip>
                          <a:srcRect t="22836"/>
                          <a:stretch/>
                        </pic:blipFill>
                        <pic:spPr bwMode="auto">
                          <a:xfrm>
                            <a:off x="0" y="0"/>
                            <a:ext cx="1127760" cy="5149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25B67">
              <w:t>Next, I imported Coded data and checked and compared all the ratings column.</w:t>
            </w:r>
          </w:p>
          <w:p w14:paraId="270B4AA1" w14:textId="77777777" w:rsidR="00425B67" w:rsidRDefault="00425B67" w:rsidP="00DF1C25">
            <w:pPr>
              <w:pStyle w:val="Text"/>
              <w:jc w:val="both"/>
            </w:pPr>
          </w:p>
          <w:p w14:paraId="40670883" w14:textId="2D9DBB5E" w:rsidR="00104C8F" w:rsidRDefault="00104C8F" w:rsidP="00DF1C25">
            <w:pPr>
              <w:pStyle w:val="Text"/>
              <w:jc w:val="both"/>
            </w:pPr>
            <w:r>
              <w:t>Code:</w:t>
            </w:r>
          </w:p>
          <w:p w14:paraId="1729D9D2" w14:textId="3B960A82" w:rsidR="00104C8F" w:rsidRDefault="00104C8F" w:rsidP="00DF1C25">
            <w:pPr>
              <w:pStyle w:val="Text"/>
              <w:jc w:val="both"/>
            </w:pPr>
          </w:p>
          <w:p w14:paraId="061DE011" w14:textId="1BD61139" w:rsidR="00104C8F" w:rsidRDefault="00104C8F" w:rsidP="00DF1C25">
            <w:pPr>
              <w:pStyle w:val="Text"/>
              <w:jc w:val="both"/>
            </w:pPr>
            <w:r w:rsidRPr="00104C8F">
              <w:rPr>
                <w:noProof/>
              </w:rPr>
              <w:drawing>
                <wp:inline distT="0" distB="0" distL="0" distR="0" wp14:anchorId="4BE0AA00" wp14:editId="56F4E16F">
                  <wp:extent cx="5425440" cy="2110105"/>
                  <wp:effectExtent l="0" t="0" r="381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02">
                            <a:extLst>
                              <a:ext uri="{28A0092B-C50C-407E-A947-70E740481C1C}">
                                <a14:useLocalDpi xmlns:a14="http://schemas.microsoft.com/office/drawing/2010/main" val="0"/>
                              </a:ext>
                            </a:extLst>
                          </a:blip>
                          <a:stretch>
                            <a:fillRect/>
                          </a:stretch>
                        </pic:blipFill>
                        <pic:spPr>
                          <a:xfrm>
                            <a:off x="0" y="0"/>
                            <a:ext cx="5508533" cy="2142422"/>
                          </a:xfrm>
                          <a:prstGeom prst="rect">
                            <a:avLst/>
                          </a:prstGeom>
                        </pic:spPr>
                      </pic:pic>
                    </a:graphicData>
                  </a:graphic>
                </wp:inline>
              </w:drawing>
            </w:r>
          </w:p>
          <w:p w14:paraId="7E5F7658" w14:textId="2514BA10" w:rsidR="00104C8F" w:rsidRDefault="00D221BC" w:rsidP="00DF1C25">
            <w:pPr>
              <w:pStyle w:val="Text"/>
              <w:jc w:val="both"/>
            </w:pPr>
            <w:r>
              <w:t>Output:</w:t>
            </w:r>
          </w:p>
          <w:p w14:paraId="37F315B8" w14:textId="3FCE311E" w:rsidR="00D221BC" w:rsidRDefault="00D221BC" w:rsidP="00DF1C25">
            <w:pPr>
              <w:pStyle w:val="Text"/>
              <w:jc w:val="both"/>
            </w:pPr>
            <w:r>
              <w:rPr>
                <w:noProof/>
              </w:rPr>
              <w:drawing>
                <wp:inline distT="0" distB="0" distL="0" distR="0" wp14:anchorId="294C9664" wp14:editId="24607FD4">
                  <wp:extent cx="4762500" cy="4693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3">
                            <a:extLst>
                              <a:ext uri="{28A0092B-C50C-407E-A947-70E740481C1C}">
                                <a14:useLocalDpi xmlns:a14="http://schemas.microsoft.com/office/drawing/2010/main" val="0"/>
                              </a:ext>
                            </a:extLst>
                          </a:blip>
                          <a:stretch>
                            <a:fillRect/>
                          </a:stretch>
                        </pic:blipFill>
                        <pic:spPr>
                          <a:xfrm>
                            <a:off x="0" y="0"/>
                            <a:ext cx="4763172" cy="4694582"/>
                          </a:xfrm>
                          <a:prstGeom prst="rect">
                            <a:avLst/>
                          </a:prstGeom>
                        </pic:spPr>
                      </pic:pic>
                    </a:graphicData>
                  </a:graphic>
                </wp:inline>
              </w:drawing>
            </w:r>
          </w:p>
          <w:p w14:paraId="092679A5" w14:textId="77777777" w:rsidR="00D221BC" w:rsidRDefault="00D221BC" w:rsidP="00DF1C25">
            <w:pPr>
              <w:pStyle w:val="Text"/>
              <w:jc w:val="both"/>
            </w:pPr>
          </w:p>
          <w:p w14:paraId="5C402E66" w14:textId="0C2F1D0A" w:rsidR="00104C8F" w:rsidRPr="00D221BC" w:rsidRDefault="00F63E00" w:rsidP="00DF1C25">
            <w:pPr>
              <w:pStyle w:val="Text"/>
              <w:jc w:val="both"/>
              <w:rPr>
                <w:b/>
                <w:bCs/>
              </w:rPr>
            </w:pPr>
            <w:r w:rsidRPr="00120518">
              <w:rPr>
                <w:b/>
                <w:bCs/>
              </w:rPr>
              <w:t>Multivariate Analysis:</w:t>
            </w:r>
          </w:p>
          <w:p w14:paraId="37797A40" w14:textId="77777777" w:rsidR="00104C8F" w:rsidRDefault="00104C8F" w:rsidP="00DF1C25">
            <w:pPr>
              <w:pStyle w:val="Text"/>
              <w:jc w:val="both"/>
            </w:pPr>
          </w:p>
          <w:p w14:paraId="147ACC75" w14:textId="155CE3A4" w:rsidR="00104C8F" w:rsidRDefault="00104C8F" w:rsidP="00DF1C25">
            <w:pPr>
              <w:pStyle w:val="Text"/>
              <w:jc w:val="both"/>
            </w:pPr>
            <w:r>
              <w:t>I generated a histogram post encoding all my column values.</w:t>
            </w:r>
          </w:p>
          <w:p w14:paraId="62802F28" w14:textId="77777777" w:rsidR="00104C8F" w:rsidRDefault="00104C8F" w:rsidP="00DF1C25">
            <w:pPr>
              <w:pStyle w:val="Text"/>
              <w:jc w:val="both"/>
            </w:pPr>
          </w:p>
          <w:p w14:paraId="1E34AA4C" w14:textId="68780CF4" w:rsidR="00104C8F" w:rsidRDefault="00104C8F" w:rsidP="00DF1C25">
            <w:pPr>
              <w:pStyle w:val="Text"/>
              <w:jc w:val="both"/>
            </w:pPr>
            <w:r>
              <w:t>Code:</w:t>
            </w:r>
          </w:p>
          <w:p w14:paraId="2C481E74" w14:textId="06D45EC8" w:rsidR="00104C8F" w:rsidRDefault="00104C8F" w:rsidP="00DF1C25">
            <w:pPr>
              <w:pStyle w:val="Text"/>
              <w:jc w:val="both"/>
            </w:pPr>
            <w:r w:rsidRPr="00104C8F">
              <w:rPr>
                <w:noProof/>
              </w:rPr>
              <w:drawing>
                <wp:inline distT="0" distB="0" distL="0" distR="0" wp14:anchorId="3823E043" wp14:editId="535F3F75">
                  <wp:extent cx="3105583" cy="98121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05583" cy="981212"/>
                          </a:xfrm>
                          <a:prstGeom prst="rect">
                            <a:avLst/>
                          </a:prstGeom>
                        </pic:spPr>
                      </pic:pic>
                    </a:graphicData>
                  </a:graphic>
                </wp:inline>
              </w:drawing>
            </w:r>
          </w:p>
          <w:p w14:paraId="5FBFD70E" w14:textId="281E90A9" w:rsidR="00104C8F" w:rsidRDefault="00104C8F" w:rsidP="00DF1C25">
            <w:pPr>
              <w:pStyle w:val="Text"/>
              <w:jc w:val="both"/>
            </w:pPr>
            <w:r>
              <w:t>Output:</w:t>
            </w:r>
          </w:p>
          <w:p w14:paraId="3271BC12" w14:textId="45DF71D3" w:rsidR="00104C8F" w:rsidRDefault="00104C8F" w:rsidP="00DF1C25">
            <w:pPr>
              <w:pStyle w:val="Text"/>
              <w:jc w:val="both"/>
            </w:pPr>
            <w:r>
              <w:rPr>
                <w:noProof/>
              </w:rPr>
              <w:drawing>
                <wp:anchor distT="0" distB="0" distL="114300" distR="114300" simplePos="0" relativeHeight="251677696" behindDoc="1" locked="0" layoutInCell="1" allowOverlap="1" wp14:anchorId="12652B94" wp14:editId="2FFF21B5">
                  <wp:simplePos x="0" y="0"/>
                  <wp:positionH relativeFrom="column">
                    <wp:posOffset>635</wp:posOffset>
                  </wp:positionH>
                  <wp:positionV relativeFrom="paragraph">
                    <wp:posOffset>0</wp:posOffset>
                  </wp:positionV>
                  <wp:extent cx="4678680" cy="5679440"/>
                  <wp:effectExtent l="0" t="0" r="7620" b="0"/>
                  <wp:wrapTight wrapText="bothSides">
                    <wp:wrapPolygon edited="0">
                      <wp:start x="0" y="0"/>
                      <wp:lineTo x="0" y="21518"/>
                      <wp:lineTo x="21547" y="21518"/>
                      <wp:lineTo x="21547"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78680" cy="5679440"/>
                          </a:xfrm>
                          <a:prstGeom prst="rect">
                            <a:avLst/>
                          </a:prstGeom>
                        </pic:spPr>
                      </pic:pic>
                    </a:graphicData>
                  </a:graphic>
                  <wp14:sizeRelH relativeFrom="margin">
                    <wp14:pctWidth>0</wp14:pctWidth>
                  </wp14:sizeRelH>
                  <wp14:sizeRelV relativeFrom="margin">
                    <wp14:pctHeight>0</wp14:pctHeight>
                  </wp14:sizeRelV>
                </wp:anchor>
              </w:drawing>
            </w:r>
          </w:p>
          <w:p w14:paraId="150979C4" w14:textId="77777777" w:rsidR="00104C8F" w:rsidRDefault="00104C8F" w:rsidP="00DF1C25">
            <w:pPr>
              <w:pStyle w:val="Text"/>
              <w:jc w:val="both"/>
            </w:pPr>
          </w:p>
          <w:p w14:paraId="3021500D" w14:textId="0908BD2C" w:rsidR="00104C8F" w:rsidRDefault="00104C8F" w:rsidP="00DF1C25">
            <w:pPr>
              <w:pStyle w:val="Text"/>
              <w:jc w:val="both"/>
            </w:pPr>
            <w:r>
              <w:lastRenderedPageBreak/>
              <w:t>I generated a heatmap using the correlation values between the dataset columns. The correlation details are bifurcated majorly into positive and negative parts.</w:t>
            </w:r>
          </w:p>
          <w:p w14:paraId="049ED2B8" w14:textId="00E1823A" w:rsidR="00104C8F" w:rsidRDefault="00104C8F" w:rsidP="00DF1C25">
            <w:pPr>
              <w:pStyle w:val="Text"/>
              <w:jc w:val="both"/>
            </w:pPr>
            <w:r>
              <w:t>Positive correlation - A correlation of +1 indicates a perfect positive correlation, meaning that both variables move in the same direction together.</w:t>
            </w:r>
          </w:p>
          <w:p w14:paraId="5ADE9EE0" w14:textId="5C068321" w:rsidR="00104C8F" w:rsidRDefault="00104C8F" w:rsidP="00DF1C25">
            <w:pPr>
              <w:pStyle w:val="Text"/>
              <w:jc w:val="both"/>
            </w:pPr>
            <w:r>
              <w:t>Negative correlation - A correlation of –1 indicates a perfect negative correlation, meaning that as one variable goes up, the other goes down.</w:t>
            </w:r>
          </w:p>
          <w:p w14:paraId="1049C50D" w14:textId="77777777" w:rsidR="00104C8F" w:rsidRDefault="00104C8F" w:rsidP="00DF1C25">
            <w:pPr>
              <w:pStyle w:val="Text"/>
              <w:jc w:val="both"/>
            </w:pPr>
          </w:p>
          <w:p w14:paraId="75C619D2" w14:textId="37A05CA4" w:rsidR="00104C8F" w:rsidRDefault="00104C8F" w:rsidP="00DF1C25">
            <w:pPr>
              <w:pStyle w:val="Text"/>
              <w:jc w:val="both"/>
            </w:pPr>
            <w:r>
              <w:t>Code:</w:t>
            </w:r>
          </w:p>
          <w:p w14:paraId="3A6D1A2A" w14:textId="77777777" w:rsidR="00104C8F" w:rsidRDefault="00104C8F" w:rsidP="00DF1C25">
            <w:pPr>
              <w:pStyle w:val="Text"/>
              <w:jc w:val="both"/>
            </w:pPr>
            <w:r w:rsidRPr="00104C8F">
              <w:rPr>
                <w:noProof/>
              </w:rPr>
              <w:drawing>
                <wp:inline distT="0" distB="0" distL="0" distR="0" wp14:anchorId="39727393" wp14:editId="5A084CB6">
                  <wp:extent cx="4607559" cy="1151890"/>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6">
                            <a:extLst>
                              <a:ext uri="{28A0092B-C50C-407E-A947-70E740481C1C}">
                                <a14:useLocalDpi xmlns:a14="http://schemas.microsoft.com/office/drawing/2010/main" val="0"/>
                              </a:ext>
                            </a:extLst>
                          </a:blip>
                          <a:stretch>
                            <a:fillRect/>
                          </a:stretch>
                        </pic:blipFill>
                        <pic:spPr>
                          <a:xfrm>
                            <a:off x="0" y="0"/>
                            <a:ext cx="4607559" cy="1151890"/>
                          </a:xfrm>
                          <a:prstGeom prst="rect">
                            <a:avLst/>
                          </a:prstGeom>
                        </pic:spPr>
                      </pic:pic>
                    </a:graphicData>
                  </a:graphic>
                </wp:inline>
              </w:drawing>
            </w:r>
          </w:p>
          <w:p w14:paraId="3F728375" w14:textId="72430283" w:rsidR="00104C8F" w:rsidRDefault="00104C8F" w:rsidP="00DF1C25">
            <w:pPr>
              <w:pStyle w:val="Text"/>
              <w:jc w:val="both"/>
            </w:pPr>
            <w:r>
              <w:t>Output</w:t>
            </w:r>
            <w:r w:rsidR="00D221BC">
              <w:t>:</w:t>
            </w:r>
          </w:p>
          <w:p w14:paraId="1BE81724" w14:textId="77777777" w:rsidR="00104C8F" w:rsidRDefault="00104C8F" w:rsidP="00DF1C25">
            <w:pPr>
              <w:pStyle w:val="Text"/>
              <w:jc w:val="both"/>
            </w:pPr>
            <w:r>
              <w:rPr>
                <w:noProof/>
              </w:rPr>
              <w:drawing>
                <wp:inline distT="0" distB="0" distL="0" distR="0" wp14:anchorId="593BF728" wp14:editId="59EC856E">
                  <wp:extent cx="4640580" cy="4523919"/>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666317" cy="4549009"/>
                          </a:xfrm>
                          <a:prstGeom prst="rect">
                            <a:avLst/>
                          </a:prstGeom>
                        </pic:spPr>
                      </pic:pic>
                    </a:graphicData>
                  </a:graphic>
                </wp:inline>
              </w:drawing>
            </w:r>
          </w:p>
          <w:p w14:paraId="1654173D" w14:textId="5AD0B9BF" w:rsidR="00104C8F" w:rsidRDefault="00104C8F" w:rsidP="00DF1C25">
            <w:pPr>
              <w:pStyle w:val="Text"/>
              <w:jc w:val="both"/>
            </w:pPr>
            <w:r w:rsidRPr="00104C8F">
              <w:lastRenderedPageBreak/>
              <w:t>In the above heatmap due to lot of columns we are not able to see the correlation details however we can observe the color-coding details and get a hint that there is no multi collinearity concern between the column values.</w:t>
            </w:r>
          </w:p>
          <w:p w14:paraId="75F3E967" w14:textId="1472C575" w:rsidR="00104C8F" w:rsidRDefault="00104C8F" w:rsidP="00DF1C25">
            <w:pPr>
              <w:pStyle w:val="Text"/>
              <w:jc w:val="both"/>
            </w:pPr>
          </w:p>
          <w:p w14:paraId="120DD0A7" w14:textId="0F3D891F" w:rsidR="00104C8F" w:rsidRDefault="00104C8F" w:rsidP="00DF1C25">
            <w:pPr>
              <w:pStyle w:val="Text"/>
              <w:jc w:val="both"/>
            </w:pPr>
            <w:r>
              <w:t>Code:</w:t>
            </w:r>
          </w:p>
          <w:p w14:paraId="46C232AE" w14:textId="231F1930" w:rsidR="00104C8F" w:rsidRDefault="00104C8F" w:rsidP="00DF1C25">
            <w:pPr>
              <w:pStyle w:val="Text"/>
              <w:jc w:val="both"/>
            </w:pPr>
          </w:p>
          <w:p w14:paraId="7B160BAB" w14:textId="178B6EBC" w:rsidR="00104C8F" w:rsidRDefault="00104C8F" w:rsidP="00DF1C25">
            <w:pPr>
              <w:pStyle w:val="Text"/>
              <w:jc w:val="both"/>
            </w:pPr>
            <w:r w:rsidRPr="00104C8F">
              <w:rPr>
                <w:noProof/>
              </w:rPr>
              <w:drawing>
                <wp:inline distT="0" distB="0" distL="0" distR="0" wp14:anchorId="1856459B" wp14:editId="20A20D8B">
                  <wp:extent cx="7625637" cy="15621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8">
                            <a:extLst>
                              <a:ext uri="{28A0092B-C50C-407E-A947-70E740481C1C}">
                                <a14:useLocalDpi xmlns:a14="http://schemas.microsoft.com/office/drawing/2010/main" val="0"/>
                              </a:ext>
                            </a:extLst>
                          </a:blip>
                          <a:stretch>
                            <a:fillRect/>
                          </a:stretch>
                        </pic:blipFill>
                        <pic:spPr>
                          <a:xfrm>
                            <a:off x="0" y="0"/>
                            <a:ext cx="7663352" cy="1569826"/>
                          </a:xfrm>
                          <a:prstGeom prst="rect">
                            <a:avLst/>
                          </a:prstGeom>
                        </pic:spPr>
                      </pic:pic>
                    </a:graphicData>
                  </a:graphic>
                </wp:inline>
              </w:drawing>
            </w:r>
          </w:p>
          <w:p w14:paraId="5B23CDE7" w14:textId="676029AD" w:rsidR="00104C8F" w:rsidRDefault="00104C8F" w:rsidP="00DF1C25">
            <w:pPr>
              <w:pStyle w:val="Text"/>
              <w:jc w:val="both"/>
            </w:pPr>
          </w:p>
          <w:p w14:paraId="6F2BB400" w14:textId="0550E4BC" w:rsidR="00104C8F" w:rsidRDefault="00104C8F" w:rsidP="00DF1C25">
            <w:pPr>
              <w:pStyle w:val="Text"/>
              <w:jc w:val="both"/>
            </w:pPr>
            <w:r>
              <w:t>Output:</w:t>
            </w:r>
          </w:p>
          <w:p w14:paraId="0B63BF77" w14:textId="0CB4F06E" w:rsidR="00104C8F" w:rsidRDefault="00104C8F" w:rsidP="00DF1C25">
            <w:pPr>
              <w:pStyle w:val="Text"/>
              <w:jc w:val="both"/>
            </w:pPr>
          </w:p>
          <w:p w14:paraId="14786848" w14:textId="40D5B886" w:rsidR="00104C8F" w:rsidRDefault="00104C8F" w:rsidP="00DF1C25">
            <w:pPr>
              <w:pStyle w:val="Text"/>
              <w:jc w:val="both"/>
            </w:pPr>
            <w:r>
              <w:rPr>
                <w:noProof/>
              </w:rPr>
              <w:drawing>
                <wp:inline distT="0" distB="0" distL="0" distR="0" wp14:anchorId="359390B7" wp14:editId="3462A416">
                  <wp:extent cx="5434802" cy="39319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9">
                            <a:extLst>
                              <a:ext uri="{28A0092B-C50C-407E-A947-70E740481C1C}">
                                <a14:useLocalDpi xmlns:a14="http://schemas.microsoft.com/office/drawing/2010/main" val="0"/>
                              </a:ext>
                            </a:extLst>
                          </a:blip>
                          <a:stretch>
                            <a:fillRect/>
                          </a:stretch>
                        </pic:blipFill>
                        <pic:spPr>
                          <a:xfrm>
                            <a:off x="0" y="0"/>
                            <a:ext cx="5434802" cy="3931920"/>
                          </a:xfrm>
                          <a:prstGeom prst="rect">
                            <a:avLst/>
                          </a:prstGeom>
                        </pic:spPr>
                      </pic:pic>
                    </a:graphicData>
                  </a:graphic>
                </wp:inline>
              </w:drawing>
            </w:r>
          </w:p>
          <w:p w14:paraId="5BAD125B" w14:textId="19A61895" w:rsidR="00104C8F" w:rsidRDefault="00104C8F" w:rsidP="00DF1C25">
            <w:pPr>
              <w:pStyle w:val="Text"/>
              <w:jc w:val="both"/>
            </w:pPr>
          </w:p>
          <w:p w14:paraId="089E8EA8" w14:textId="77777777" w:rsidR="00104C8F" w:rsidRDefault="00104C8F" w:rsidP="00DF1C25">
            <w:pPr>
              <w:pStyle w:val="Text"/>
              <w:jc w:val="both"/>
            </w:pPr>
          </w:p>
          <w:p w14:paraId="1409D8B5" w14:textId="7FBBA096" w:rsidR="00104C8F" w:rsidRDefault="00104C8F" w:rsidP="00DF1C25">
            <w:pPr>
              <w:pStyle w:val="Text"/>
              <w:jc w:val="both"/>
            </w:pPr>
            <w:r w:rsidRPr="00104C8F">
              <w:lastRenderedPageBreak/>
              <w:t>Since the heatmap was not clear in terms of its values I have generated this bar plot for each column vs remaining column showing the positive and negative correlation data.</w:t>
            </w:r>
          </w:p>
          <w:p w14:paraId="5C0C924D" w14:textId="69557EE5" w:rsidR="006D592D" w:rsidRDefault="006D592D" w:rsidP="00DF1C25">
            <w:pPr>
              <w:pStyle w:val="Text"/>
              <w:jc w:val="both"/>
            </w:pPr>
          </w:p>
          <w:p w14:paraId="550A4EE4" w14:textId="5A842BDE" w:rsidR="006D592D" w:rsidRDefault="006D592D" w:rsidP="00DF1C25">
            <w:pPr>
              <w:pStyle w:val="Heading5"/>
              <w:jc w:val="both"/>
            </w:pPr>
            <w:r>
              <w:t>Building Machine Learning Model:</w:t>
            </w:r>
            <w:r w:rsidR="00180988">
              <w:t xml:space="preserve">  </w:t>
            </w:r>
            <w:r w:rsidR="00180988">
              <w:rPr>
                <w:noProof/>
              </w:rPr>
              <w:drawing>
                <wp:anchor distT="0" distB="0" distL="114300" distR="114300" simplePos="0" relativeHeight="251696128" behindDoc="0" locked="0" layoutInCell="1" allowOverlap="1" wp14:anchorId="1B93BE64" wp14:editId="3E4611FF">
                  <wp:simplePos x="0" y="0"/>
                  <wp:positionH relativeFrom="column">
                    <wp:posOffset>3025775</wp:posOffset>
                  </wp:positionH>
                  <wp:positionV relativeFrom="paragraph">
                    <wp:posOffset>151765</wp:posOffset>
                  </wp:positionV>
                  <wp:extent cx="1592580" cy="905510"/>
                  <wp:effectExtent l="0" t="0" r="762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10" cstate="print">
                            <a:extLst>
                              <a:ext uri="{28A0092B-C50C-407E-A947-70E740481C1C}">
                                <a14:useLocalDpi xmlns:a14="http://schemas.microsoft.com/office/drawing/2010/main" val="0"/>
                              </a:ext>
                            </a:extLst>
                          </a:blip>
                          <a:srcRect l="6256" t="20574" r="8665" b="14921"/>
                          <a:stretch/>
                        </pic:blipFill>
                        <pic:spPr bwMode="auto">
                          <a:xfrm>
                            <a:off x="0" y="0"/>
                            <a:ext cx="1592580" cy="905510"/>
                          </a:xfrm>
                          <a:prstGeom prst="rect">
                            <a:avLst/>
                          </a:prstGeom>
                          <a:ln>
                            <a:noFill/>
                          </a:ln>
                          <a:extLst>
                            <a:ext uri="{53640926-AAD7-44D8-BBD7-CCE9431645EC}">
                              <a14:shadowObscured xmlns:a14="http://schemas.microsoft.com/office/drawing/2010/main"/>
                            </a:ext>
                          </a:extLst>
                        </pic:spPr>
                      </pic:pic>
                    </a:graphicData>
                  </a:graphic>
                </wp:anchor>
              </w:drawing>
            </w:r>
          </w:p>
          <w:p w14:paraId="7CBA7DD0" w14:textId="19798243" w:rsidR="006D592D" w:rsidRDefault="006D592D" w:rsidP="00DF1C25">
            <w:pPr>
              <w:pStyle w:val="Text"/>
              <w:jc w:val="both"/>
            </w:pPr>
          </w:p>
          <w:p w14:paraId="77D55F46" w14:textId="16CBF93D" w:rsidR="006D592D" w:rsidRDefault="006D592D" w:rsidP="00DF1C25">
            <w:pPr>
              <w:pStyle w:val="Text"/>
              <w:jc w:val="both"/>
            </w:pPr>
            <w:r>
              <w:t>Code &amp; Output:</w:t>
            </w:r>
          </w:p>
          <w:p w14:paraId="6BAFD226" w14:textId="77777777" w:rsidR="006D592D" w:rsidRDefault="006D592D" w:rsidP="00DF1C25">
            <w:pPr>
              <w:pStyle w:val="Text"/>
              <w:jc w:val="both"/>
            </w:pPr>
          </w:p>
          <w:p w14:paraId="3D8DEAC0" w14:textId="77777777" w:rsidR="006D592D" w:rsidRDefault="006D592D" w:rsidP="00DF1C25">
            <w:pPr>
              <w:pStyle w:val="Text"/>
              <w:jc w:val="both"/>
            </w:pPr>
          </w:p>
          <w:p w14:paraId="579D88EE" w14:textId="77777777" w:rsidR="006D592D" w:rsidRDefault="006D592D" w:rsidP="00DF1C25">
            <w:pPr>
              <w:pStyle w:val="Text"/>
              <w:jc w:val="both"/>
            </w:pPr>
          </w:p>
          <w:p w14:paraId="6586F4D1" w14:textId="0873A56A" w:rsidR="006D592D" w:rsidRDefault="006D592D" w:rsidP="00DF1C25">
            <w:pPr>
              <w:pStyle w:val="Text"/>
              <w:jc w:val="both"/>
            </w:pPr>
            <w:r>
              <w:rPr>
                <w:noProof/>
              </w:rPr>
              <w:drawing>
                <wp:inline distT="0" distB="0" distL="0" distR="0" wp14:anchorId="0C707DB8" wp14:editId="754FF08B">
                  <wp:extent cx="6939915" cy="3794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1">
                            <a:extLst>
                              <a:ext uri="{28A0092B-C50C-407E-A947-70E740481C1C}">
                                <a14:useLocalDpi xmlns:a14="http://schemas.microsoft.com/office/drawing/2010/main" val="0"/>
                              </a:ext>
                            </a:extLst>
                          </a:blip>
                          <a:stretch>
                            <a:fillRect/>
                          </a:stretch>
                        </pic:blipFill>
                        <pic:spPr>
                          <a:xfrm>
                            <a:off x="0" y="0"/>
                            <a:ext cx="6970065" cy="3811246"/>
                          </a:xfrm>
                          <a:prstGeom prst="rect">
                            <a:avLst/>
                          </a:prstGeom>
                        </pic:spPr>
                      </pic:pic>
                    </a:graphicData>
                  </a:graphic>
                </wp:inline>
              </w:drawing>
            </w:r>
          </w:p>
          <w:p w14:paraId="0C8AF53D" w14:textId="49EEE4C6" w:rsidR="006D592D" w:rsidRDefault="006D592D" w:rsidP="00DF1C25">
            <w:pPr>
              <w:pStyle w:val="Text"/>
              <w:jc w:val="both"/>
            </w:pPr>
          </w:p>
          <w:p w14:paraId="6CCB61EF" w14:textId="5178FE24" w:rsidR="006D592D" w:rsidRDefault="006D592D" w:rsidP="00DF1C25">
            <w:pPr>
              <w:pStyle w:val="Text"/>
              <w:jc w:val="both"/>
            </w:pPr>
          </w:p>
          <w:p w14:paraId="29BA8FB5" w14:textId="7527EA6B" w:rsidR="006D592D" w:rsidRDefault="006D592D" w:rsidP="00DF1C25">
            <w:pPr>
              <w:pStyle w:val="Text"/>
              <w:jc w:val="both"/>
            </w:pPr>
          </w:p>
          <w:p w14:paraId="4B90715D" w14:textId="5BDBD850" w:rsidR="00846BEA" w:rsidRDefault="00846BEA" w:rsidP="00DF1C25">
            <w:pPr>
              <w:pStyle w:val="Heading4"/>
              <w:shd w:val="clear" w:color="auto" w:fill="FFFFFF"/>
              <w:spacing w:before="240"/>
              <w:jc w:val="both"/>
              <w:rPr>
                <w:rFonts w:ascii="Helvetica" w:hAnsi="Helvetica" w:cs="Helvetica"/>
                <w:color w:val="000000"/>
                <w:sz w:val="21"/>
                <w:szCs w:val="21"/>
              </w:rPr>
            </w:pPr>
            <w:r>
              <w:rPr>
                <w:rFonts w:ascii="Helvetica" w:hAnsi="Helvetica" w:cs="Helvetica"/>
                <w:color w:val="000000"/>
                <w:sz w:val="21"/>
                <w:szCs w:val="21"/>
              </w:rPr>
              <w:t>Yay! we predicted the model with 100% accuracy!</w:t>
            </w:r>
          </w:p>
          <w:p w14:paraId="1758F8A5" w14:textId="4B478977" w:rsidR="006D592D" w:rsidRDefault="006D592D" w:rsidP="00DF1C25">
            <w:pPr>
              <w:pStyle w:val="Text"/>
              <w:jc w:val="both"/>
            </w:pPr>
          </w:p>
          <w:p w14:paraId="12716490" w14:textId="232BA2FC" w:rsidR="006D592D" w:rsidRDefault="006D592D" w:rsidP="00DF1C25">
            <w:pPr>
              <w:pStyle w:val="Text"/>
              <w:jc w:val="both"/>
            </w:pPr>
          </w:p>
          <w:p w14:paraId="5C1859A3" w14:textId="2D33B5FB" w:rsidR="006D592D" w:rsidRDefault="006D592D" w:rsidP="00DF1C25">
            <w:pPr>
              <w:pStyle w:val="Text"/>
              <w:jc w:val="both"/>
            </w:pPr>
          </w:p>
          <w:p w14:paraId="33D92A03" w14:textId="2D2D8809" w:rsidR="006D592D" w:rsidRDefault="006D592D" w:rsidP="00DF1C25">
            <w:pPr>
              <w:pStyle w:val="Text"/>
              <w:jc w:val="both"/>
            </w:pPr>
          </w:p>
          <w:p w14:paraId="5FE2F07B" w14:textId="2A254CA3" w:rsidR="006D592D" w:rsidRDefault="006D592D" w:rsidP="00DF1C25">
            <w:pPr>
              <w:pStyle w:val="Text"/>
              <w:jc w:val="both"/>
            </w:pPr>
          </w:p>
          <w:p w14:paraId="73F9DAE2" w14:textId="77777777" w:rsidR="006D592D" w:rsidRDefault="006D592D" w:rsidP="00DF1C25">
            <w:pPr>
              <w:pStyle w:val="Text"/>
              <w:jc w:val="both"/>
            </w:pPr>
          </w:p>
          <w:p w14:paraId="00DF8396" w14:textId="77777777" w:rsidR="006D592D" w:rsidRDefault="006D592D" w:rsidP="00DF1C25">
            <w:pPr>
              <w:pStyle w:val="Text"/>
              <w:jc w:val="both"/>
            </w:pPr>
          </w:p>
          <w:p w14:paraId="2D7C3294" w14:textId="47030C2C" w:rsidR="00104C8F" w:rsidRDefault="00104C8F" w:rsidP="00DF1C25">
            <w:pPr>
              <w:pStyle w:val="Heading5"/>
              <w:jc w:val="both"/>
            </w:pPr>
            <w:r>
              <w:t>Inference:</w:t>
            </w:r>
          </w:p>
          <w:p w14:paraId="5AF6C08F" w14:textId="26548F67" w:rsidR="00104C8F" w:rsidRDefault="006D592D" w:rsidP="00DF1C25">
            <w:pPr>
              <w:pStyle w:val="Text"/>
              <w:jc w:val="both"/>
            </w:pPr>
            <w:r>
              <w:rPr>
                <w:noProof/>
              </w:rPr>
              <w:drawing>
                <wp:anchor distT="0" distB="0" distL="114300" distR="114300" simplePos="0" relativeHeight="251678720" behindDoc="0" locked="0" layoutInCell="1" allowOverlap="1" wp14:anchorId="26A52391" wp14:editId="149591CD">
                  <wp:simplePos x="0" y="0"/>
                  <wp:positionH relativeFrom="column">
                    <wp:posOffset>1707515</wp:posOffset>
                  </wp:positionH>
                  <wp:positionV relativeFrom="paragraph">
                    <wp:posOffset>204470</wp:posOffset>
                  </wp:positionV>
                  <wp:extent cx="1303020" cy="533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03020" cy="533400"/>
                          </a:xfrm>
                          <a:prstGeom prst="rect">
                            <a:avLst/>
                          </a:prstGeom>
                        </pic:spPr>
                      </pic:pic>
                    </a:graphicData>
                  </a:graphic>
                </wp:anchor>
              </w:drawing>
            </w:r>
          </w:p>
          <w:p w14:paraId="10AD1822" w14:textId="11DEAB0B" w:rsidR="00104C8F" w:rsidRPr="006D592D" w:rsidRDefault="00104C8F" w:rsidP="00DF1C25">
            <w:pPr>
              <w:pStyle w:val="Text"/>
              <w:jc w:val="both"/>
              <w:rPr>
                <w:b/>
                <w:bCs/>
                <w:sz w:val="32"/>
                <w:szCs w:val="32"/>
              </w:rPr>
            </w:pPr>
            <w:r w:rsidRPr="006D592D">
              <w:rPr>
                <w:b/>
                <w:bCs/>
                <w:sz w:val="32"/>
                <w:szCs w:val="32"/>
              </w:rPr>
              <w:t>1. Amazon.com</w:t>
            </w:r>
          </w:p>
          <w:p w14:paraId="6A33349B" w14:textId="77777777" w:rsidR="006D592D" w:rsidRDefault="006D592D" w:rsidP="00DF1C25">
            <w:pPr>
              <w:pStyle w:val="Text"/>
              <w:jc w:val="both"/>
            </w:pPr>
          </w:p>
          <w:p w14:paraId="5B8384F3" w14:textId="77777777" w:rsidR="00104C8F" w:rsidRPr="006D592D" w:rsidRDefault="00104C8F" w:rsidP="00DF1C25">
            <w:pPr>
              <w:pStyle w:val="Text"/>
              <w:jc w:val="both"/>
              <w:rPr>
                <w:i/>
                <w:iCs/>
                <w:u w:val="single"/>
              </w:rPr>
            </w:pPr>
            <w:r w:rsidRPr="006D592D">
              <w:rPr>
                <w:i/>
                <w:iCs/>
                <w:u w:val="single"/>
              </w:rPr>
              <w:t>To be improved:</w:t>
            </w:r>
          </w:p>
          <w:p w14:paraId="5F904BBF" w14:textId="77777777" w:rsidR="00104C8F" w:rsidRDefault="00104C8F" w:rsidP="00DF1C25">
            <w:pPr>
              <w:pStyle w:val="Text"/>
              <w:numPr>
                <w:ilvl w:val="0"/>
                <w:numId w:val="16"/>
              </w:numPr>
              <w:jc w:val="both"/>
            </w:pPr>
            <w:r>
              <w:t>During promotions, try to give a disturbance free shopping experience to customers.</w:t>
            </w:r>
          </w:p>
          <w:p w14:paraId="3DB6C6B0" w14:textId="77777777" w:rsidR="00104C8F" w:rsidRDefault="00104C8F" w:rsidP="00DF1C25">
            <w:pPr>
              <w:pStyle w:val="Text"/>
              <w:numPr>
                <w:ilvl w:val="0"/>
                <w:numId w:val="16"/>
              </w:numPr>
              <w:jc w:val="both"/>
            </w:pPr>
            <w:r>
              <w:t>Give more payment options to customers.</w:t>
            </w:r>
          </w:p>
          <w:p w14:paraId="27F121C9" w14:textId="77777777" w:rsidR="00104C8F" w:rsidRDefault="00104C8F" w:rsidP="00DF1C25">
            <w:pPr>
              <w:pStyle w:val="Text"/>
              <w:numPr>
                <w:ilvl w:val="0"/>
                <w:numId w:val="16"/>
              </w:numPr>
              <w:jc w:val="both"/>
            </w:pPr>
            <w:r>
              <w:t>Try to give price early during promotion.</w:t>
            </w:r>
          </w:p>
          <w:p w14:paraId="68A9D94F" w14:textId="77777777" w:rsidR="00104C8F" w:rsidRDefault="00104C8F" w:rsidP="00DF1C25">
            <w:pPr>
              <w:pStyle w:val="Text"/>
              <w:numPr>
                <w:ilvl w:val="0"/>
                <w:numId w:val="16"/>
              </w:numPr>
              <w:jc w:val="both"/>
            </w:pPr>
            <w:r>
              <w:t>Reduce the delivery time of the products.</w:t>
            </w:r>
          </w:p>
          <w:p w14:paraId="57029BDE" w14:textId="77777777" w:rsidR="00104C8F" w:rsidRPr="006D592D" w:rsidRDefault="00104C8F" w:rsidP="00DF1C25">
            <w:pPr>
              <w:pStyle w:val="Text"/>
              <w:spacing w:before="240"/>
              <w:jc w:val="both"/>
              <w:rPr>
                <w:i/>
                <w:iCs/>
                <w:u w:val="single"/>
              </w:rPr>
            </w:pPr>
            <w:r w:rsidRPr="006D592D">
              <w:rPr>
                <w:i/>
                <w:iCs/>
                <w:u w:val="single"/>
              </w:rPr>
              <w:t>Positive feedback summary:</w:t>
            </w:r>
          </w:p>
          <w:p w14:paraId="1A226A45" w14:textId="77777777" w:rsidR="00104C8F" w:rsidRDefault="00104C8F" w:rsidP="00DF1C25">
            <w:pPr>
              <w:pStyle w:val="Text"/>
              <w:numPr>
                <w:ilvl w:val="0"/>
                <w:numId w:val="17"/>
              </w:numPr>
              <w:jc w:val="both"/>
            </w:pPr>
            <w:r>
              <w:t>Convenient to use and also a good website for shopping.</w:t>
            </w:r>
          </w:p>
          <w:p w14:paraId="35538BA5" w14:textId="77777777" w:rsidR="00104C8F" w:rsidRDefault="00104C8F" w:rsidP="00DF1C25">
            <w:pPr>
              <w:pStyle w:val="Text"/>
              <w:numPr>
                <w:ilvl w:val="0"/>
                <w:numId w:val="17"/>
              </w:numPr>
              <w:jc w:val="both"/>
            </w:pPr>
            <w:r>
              <w:t>Fast delivery of products.</w:t>
            </w:r>
          </w:p>
          <w:p w14:paraId="612103B8" w14:textId="77777777" w:rsidR="00104C8F" w:rsidRDefault="00104C8F" w:rsidP="00DF1C25">
            <w:pPr>
              <w:pStyle w:val="Text"/>
              <w:numPr>
                <w:ilvl w:val="0"/>
                <w:numId w:val="17"/>
              </w:numPr>
              <w:jc w:val="both"/>
            </w:pPr>
            <w:r>
              <w:t>Availability of complete information of the products.</w:t>
            </w:r>
          </w:p>
          <w:p w14:paraId="4A988E53" w14:textId="77777777" w:rsidR="00104C8F" w:rsidRDefault="00104C8F" w:rsidP="00DF1C25">
            <w:pPr>
              <w:pStyle w:val="Text"/>
              <w:numPr>
                <w:ilvl w:val="0"/>
                <w:numId w:val="17"/>
              </w:numPr>
              <w:jc w:val="both"/>
            </w:pPr>
            <w:r>
              <w:t>Presence of online assistance through multi-channels.</w:t>
            </w:r>
          </w:p>
          <w:p w14:paraId="684EB7E4" w14:textId="349D49E5" w:rsidR="00104C8F" w:rsidRDefault="00104C8F" w:rsidP="00DF1C25">
            <w:pPr>
              <w:pStyle w:val="Text"/>
              <w:numPr>
                <w:ilvl w:val="0"/>
                <w:numId w:val="17"/>
              </w:numPr>
              <w:jc w:val="both"/>
            </w:pPr>
            <w:r>
              <w:t>Reliable website or app, perceived trustworthiness.</w:t>
            </w:r>
          </w:p>
          <w:p w14:paraId="6854483C" w14:textId="364AFDE3" w:rsidR="00104C8F" w:rsidRDefault="006D592D" w:rsidP="00DF1C25">
            <w:pPr>
              <w:pStyle w:val="Text"/>
              <w:jc w:val="both"/>
            </w:pPr>
            <w:r>
              <w:rPr>
                <w:noProof/>
              </w:rPr>
              <w:drawing>
                <wp:anchor distT="0" distB="0" distL="114300" distR="114300" simplePos="0" relativeHeight="251679744" behindDoc="0" locked="0" layoutInCell="1" allowOverlap="1" wp14:anchorId="0235D66C" wp14:editId="5C55613A">
                  <wp:simplePos x="0" y="0"/>
                  <wp:positionH relativeFrom="column">
                    <wp:posOffset>1768475</wp:posOffset>
                  </wp:positionH>
                  <wp:positionV relativeFrom="paragraph">
                    <wp:posOffset>118745</wp:posOffset>
                  </wp:positionV>
                  <wp:extent cx="1380490" cy="670560"/>
                  <wp:effectExtent l="0" t="0" r="0" b="0"/>
                  <wp:wrapThrough wrapText="bothSides">
                    <wp:wrapPolygon edited="0">
                      <wp:start x="0" y="0"/>
                      <wp:lineTo x="0" y="20864"/>
                      <wp:lineTo x="21163" y="20864"/>
                      <wp:lineTo x="21163"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3">
                            <a:extLst>
                              <a:ext uri="{28A0092B-C50C-407E-A947-70E740481C1C}">
                                <a14:useLocalDpi xmlns:a14="http://schemas.microsoft.com/office/drawing/2010/main" val="0"/>
                              </a:ext>
                            </a:extLst>
                          </a:blip>
                          <a:stretch>
                            <a:fillRect/>
                          </a:stretch>
                        </pic:blipFill>
                        <pic:spPr>
                          <a:xfrm>
                            <a:off x="0" y="0"/>
                            <a:ext cx="1380490" cy="670560"/>
                          </a:xfrm>
                          <a:prstGeom prst="rect">
                            <a:avLst/>
                          </a:prstGeom>
                        </pic:spPr>
                      </pic:pic>
                    </a:graphicData>
                  </a:graphic>
                  <wp14:sizeRelH relativeFrom="margin">
                    <wp14:pctWidth>0</wp14:pctWidth>
                  </wp14:sizeRelH>
                  <wp14:sizeRelV relativeFrom="margin">
                    <wp14:pctHeight>0</wp14:pctHeight>
                  </wp14:sizeRelV>
                </wp:anchor>
              </w:drawing>
            </w:r>
          </w:p>
          <w:p w14:paraId="566BE0C0" w14:textId="6A681719" w:rsidR="00104C8F" w:rsidRPr="006D592D" w:rsidRDefault="00104C8F" w:rsidP="00DF1C25">
            <w:pPr>
              <w:pStyle w:val="Text"/>
              <w:jc w:val="both"/>
              <w:rPr>
                <w:b/>
                <w:bCs/>
              </w:rPr>
            </w:pPr>
            <w:r w:rsidRPr="006D592D">
              <w:rPr>
                <w:b/>
                <w:bCs/>
                <w:sz w:val="32"/>
                <w:szCs w:val="32"/>
              </w:rPr>
              <w:t>2. Flipkart.com</w:t>
            </w:r>
            <w:r w:rsidR="006D592D" w:rsidRPr="006D592D">
              <w:rPr>
                <w:b/>
                <w:bCs/>
              </w:rPr>
              <w:t xml:space="preserve">            </w:t>
            </w:r>
          </w:p>
          <w:p w14:paraId="10333F16" w14:textId="77777777" w:rsidR="006D592D" w:rsidRDefault="006D592D" w:rsidP="00DF1C25">
            <w:pPr>
              <w:pStyle w:val="Text"/>
              <w:jc w:val="both"/>
            </w:pPr>
          </w:p>
          <w:p w14:paraId="039A02D1" w14:textId="23591777" w:rsidR="00104C8F" w:rsidRDefault="006D592D" w:rsidP="00DF1C25">
            <w:pPr>
              <w:pStyle w:val="Text"/>
              <w:jc w:val="both"/>
            </w:pPr>
            <w:r w:rsidRPr="006D592D">
              <w:rPr>
                <w:i/>
                <w:iCs/>
                <w:u w:val="single"/>
              </w:rPr>
              <w:t>To be improved:</w:t>
            </w:r>
            <w:r>
              <w:t xml:space="preserve">       </w:t>
            </w:r>
          </w:p>
          <w:p w14:paraId="466AAFF7" w14:textId="77777777" w:rsidR="00104C8F" w:rsidRDefault="00104C8F" w:rsidP="00DF1C25">
            <w:pPr>
              <w:pStyle w:val="Text"/>
              <w:numPr>
                <w:ilvl w:val="0"/>
                <w:numId w:val="18"/>
              </w:numPr>
              <w:jc w:val="both"/>
            </w:pPr>
            <w:r>
              <w:t>During promotions, try to give a disturbance free shopping experience to customers.</w:t>
            </w:r>
          </w:p>
          <w:p w14:paraId="05ED7EBC" w14:textId="77777777" w:rsidR="00104C8F" w:rsidRDefault="00104C8F" w:rsidP="00DF1C25">
            <w:pPr>
              <w:pStyle w:val="Text"/>
              <w:numPr>
                <w:ilvl w:val="0"/>
                <w:numId w:val="18"/>
              </w:numPr>
              <w:jc w:val="both"/>
            </w:pPr>
            <w:r>
              <w:t>Give more payment options to customers.</w:t>
            </w:r>
          </w:p>
          <w:p w14:paraId="0323AA46" w14:textId="77777777" w:rsidR="00104C8F" w:rsidRDefault="00104C8F" w:rsidP="00DF1C25">
            <w:pPr>
              <w:pStyle w:val="Text"/>
              <w:numPr>
                <w:ilvl w:val="0"/>
                <w:numId w:val="18"/>
              </w:numPr>
              <w:jc w:val="both"/>
            </w:pPr>
            <w:r>
              <w:t>Try to give the price early during promotion.</w:t>
            </w:r>
          </w:p>
          <w:p w14:paraId="0A47E6D8" w14:textId="77777777" w:rsidR="00104C8F" w:rsidRDefault="00104C8F" w:rsidP="00DF1C25">
            <w:pPr>
              <w:pStyle w:val="Text"/>
              <w:numPr>
                <w:ilvl w:val="0"/>
                <w:numId w:val="18"/>
              </w:numPr>
              <w:jc w:val="both"/>
            </w:pPr>
            <w:r>
              <w:t>Reduce the delivery time of the products.</w:t>
            </w:r>
          </w:p>
          <w:p w14:paraId="036FB4C8" w14:textId="388054A5" w:rsidR="00104C8F" w:rsidRDefault="00104C8F" w:rsidP="00DF1C25">
            <w:pPr>
              <w:pStyle w:val="Text"/>
              <w:numPr>
                <w:ilvl w:val="0"/>
                <w:numId w:val="18"/>
              </w:numPr>
              <w:jc w:val="both"/>
            </w:pPr>
            <w:r>
              <w:t>Flipkart and Amazon almost share the same feedbacks with varying percentages as the only difference.</w:t>
            </w:r>
          </w:p>
          <w:p w14:paraId="2E3C05CD" w14:textId="77777777" w:rsidR="006D592D" w:rsidRDefault="006D592D" w:rsidP="00DF1C25">
            <w:pPr>
              <w:pStyle w:val="Text"/>
              <w:ind w:left="720"/>
              <w:jc w:val="both"/>
            </w:pPr>
          </w:p>
          <w:p w14:paraId="6F770BA0" w14:textId="77777777" w:rsidR="00104C8F" w:rsidRPr="006D592D" w:rsidRDefault="00104C8F" w:rsidP="00DF1C25">
            <w:pPr>
              <w:pStyle w:val="Text"/>
              <w:jc w:val="both"/>
              <w:rPr>
                <w:i/>
                <w:iCs/>
                <w:u w:val="single"/>
              </w:rPr>
            </w:pPr>
            <w:r w:rsidRPr="006D592D">
              <w:rPr>
                <w:i/>
                <w:iCs/>
                <w:u w:val="single"/>
              </w:rPr>
              <w:t>Positive feedback summary:</w:t>
            </w:r>
          </w:p>
          <w:p w14:paraId="4505E5CD" w14:textId="77777777" w:rsidR="00104C8F" w:rsidRDefault="00104C8F" w:rsidP="00DF1C25">
            <w:pPr>
              <w:pStyle w:val="Text"/>
              <w:numPr>
                <w:ilvl w:val="0"/>
                <w:numId w:val="19"/>
              </w:numPr>
              <w:jc w:val="both"/>
            </w:pPr>
            <w:r>
              <w:t>Convenient to use and also a good website for shopping.</w:t>
            </w:r>
          </w:p>
          <w:p w14:paraId="0E4DB2FB" w14:textId="77777777" w:rsidR="00104C8F" w:rsidRDefault="00104C8F" w:rsidP="00DF1C25">
            <w:pPr>
              <w:pStyle w:val="Text"/>
              <w:numPr>
                <w:ilvl w:val="0"/>
                <w:numId w:val="19"/>
              </w:numPr>
              <w:jc w:val="both"/>
            </w:pPr>
            <w:r>
              <w:t>Fast delivery of products.</w:t>
            </w:r>
          </w:p>
          <w:p w14:paraId="55D801ED" w14:textId="77777777" w:rsidR="00104C8F" w:rsidRDefault="00104C8F" w:rsidP="00DF1C25">
            <w:pPr>
              <w:pStyle w:val="Text"/>
              <w:numPr>
                <w:ilvl w:val="0"/>
                <w:numId w:val="19"/>
              </w:numPr>
              <w:jc w:val="both"/>
            </w:pPr>
            <w:r>
              <w:t>Availability of complete information of the products.</w:t>
            </w:r>
          </w:p>
          <w:p w14:paraId="5ACECA85" w14:textId="77777777" w:rsidR="00104C8F" w:rsidRDefault="00104C8F" w:rsidP="00DF1C25">
            <w:pPr>
              <w:pStyle w:val="Text"/>
              <w:numPr>
                <w:ilvl w:val="0"/>
                <w:numId w:val="19"/>
              </w:numPr>
              <w:jc w:val="both"/>
            </w:pPr>
            <w:r>
              <w:t>Presence of online assistance through multi-channels.</w:t>
            </w:r>
          </w:p>
          <w:p w14:paraId="4A3C3FF6" w14:textId="77777777" w:rsidR="00104C8F" w:rsidRDefault="00104C8F" w:rsidP="00DF1C25">
            <w:pPr>
              <w:pStyle w:val="Text"/>
              <w:numPr>
                <w:ilvl w:val="0"/>
                <w:numId w:val="19"/>
              </w:numPr>
              <w:jc w:val="both"/>
            </w:pPr>
            <w:r>
              <w:t>Reliable website or app, perceived trustworthiness.</w:t>
            </w:r>
          </w:p>
          <w:p w14:paraId="7A3E4357" w14:textId="4FB7445E" w:rsidR="00104C8F" w:rsidRDefault="00104C8F" w:rsidP="00DF1C25">
            <w:pPr>
              <w:pStyle w:val="Text"/>
              <w:numPr>
                <w:ilvl w:val="0"/>
                <w:numId w:val="19"/>
              </w:numPr>
              <w:jc w:val="both"/>
            </w:pPr>
            <w:r>
              <w:t>Wild variety of products to offer.</w:t>
            </w:r>
          </w:p>
          <w:p w14:paraId="44C69B25" w14:textId="123AC1D8" w:rsidR="006D592D" w:rsidRDefault="006D592D" w:rsidP="00DF1C25">
            <w:pPr>
              <w:pStyle w:val="Text"/>
              <w:jc w:val="both"/>
            </w:pPr>
          </w:p>
          <w:p w14:paraId="732B486B" w14:textId="77777777" w:rsidR="006D592D" w:rsidRDefault="006D592D" w:rsidP="00DF1C25">
            <w:pPr>
              <w:pStyle w:val="Text"/>
              <w:jc w:val="both"/>
            </w:pPr>
          </w:p>
          <w:p w14:paraId="03E9C060" w14:textId="038E381E" w:rsidR="006D592D" w:rsidRDefault="006D592D" w:rsidP="00DF1C25">
            <w:pPr>
              <w:pStyle w:val="Text"/>
              <w:numPr>
                <w:ilvl w:val="0"/>
                <w:numId w:val="29"/>
              </w:numPr>
              <w:jc w:val="both"/>
              <w:rPr>
                <w:b/>
                <w:bCs/>
                <w:sz w:val="32"/>
                <w:szCs w:val="32"/>
              </w:rPr>
            </w:pPr>
            <w:r>
              <w:rPr>
                <w:b/>
                <w:bCs/>
                <w:noProof/>
                <w:sz w:val="32"/>
                <w:szCs w:val="32"/>
              </w:rPr>
              <w:drawing>
                <wp:anchor distT="0" distB="0" distL="114300" distR="114300" simplePos="0" relativeHeight="251680768" behindDoc="0" locked="0" layoutInCell="1" allowOverlap="1" wp14:anchorId="1C95E4EE" wp14:editId="0B938C5E">
                  <wp:simplePos x="0" y="0"/>
                  <wp:positionH relativeFrom="column">
                    <wp:posOffset>1882775</wp:posOffset>
                  </wp:positionH>
                  <wp:positionV relativeFrom="paragraph">
                    <wp:posOffset>-83820</wp:posOffset>
                  </wp:positionV>
                  <wp:extent cx="1803586" cy="655320"/>
                  <wp:effectExtent l="0" t="0" r="635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4">
                            <a:extLst>
                              <a:ext uri="{28A0092B-C50C-407E-A947-70E740481C1C}">
                                <a14:useLocalDpi xmlns:a14="http://schemas.microsoft.com/office/drawing/2010/main" val="0"/>
                              </a:ext>
                            </a:extLst>
                          </a:blip>
                          <a:stretch>
                            <a:fillRect/>
                          </a:stretch>
                        </pic:blipFill>
                        <pic:spPr>
                          <a:xfrm>
                            <a:off x="0" y="0"/>
                            <a:ext cx="1804269" cy="655568"/>
                          </a:xfrm>
                          <a:prstGeom prst="rect">
                            <a:avLst/>
                          </a:prstGeom>
                        </pic:spPr>
                      </pic:pic>
                    </a:graphicData>
                  </a:graphic>
                  <wp14:sizeRelH relativeFrom="margin">
                    <wp14:pctWidth>0</wp14:pctWidth>
                  </wp14:sizeRelH>
                  <wp14:sizeRelV relativeFrom="margin">
                    <wp14:pctHeight>0</wp14:pctHeight>
                  </wp14:sizeRelV>
                </wp:anchor>
              </w:drawing>
            </w:r>
            <w:r w:rsidR="00104C8F" w:rsidRPr="006D592D">
              <w:rPr>
                <w:b/>
                <w:bCs/>
                <w:sz w:val="32"/>
                <w:szCs w:val="32"/>
              </w:rPr>
              <w:t>Myntra.com</w:t>
            </w:r>
          </w:p>
          <w:p w14:paraId="4D1D5D79" w14:textId="77777777" w:rsidR="006D592D" w:rsidRPr="006D592D" w:rsidRDefault="006D592D" w:rsidP="00DF1C25">
            <w:pPr>
              <w:pStyle w:val="Text"/>
              <w:ind w:left="720"/>
              <w:jc w:val="both"/>
              <w:rPr>
                <w:b/>
                <w:bCs/>
                <w:sz w:val="32"/>
                <w:szCs w:val="32"/>
              </w:rPr>
            </w:pPr>
          </w:p>
          <w:p w14:paraId="3985E842" w14:textId="77777777" w:rsidR="006D592D" w:rsidRPr="006D592D" w:rsidRDefault="006D592D" w:rsidP="00DF1C25">
            <w:pPr>
              <w:pStyle w:val="Text"/>
              <w:jc w:val="both"/>
              <w:rPr>
                <w:i/>
                <w:iCs/>
                <w:u w:val="single"/>
              </w:rPr>
            </w:pPr>
            <w:r w:rsidRPr="006D592D">
              <w:rPr>
                <w:i/>
                <w:iCs/>
                <w:u w:val="single"/>
              </w:rPr>
              <w:t>To be improved:</w:t>
            </w:r>
          </w:p>
          <w:p w14:paraId="123DA1BC" w14:textId="77777777" w:rsidR="00104C8F" w:rsidRDefault="00104C8F" w:rsidP="00DF1C25">
            <w:pPr>
              <w:pStyle w:val="Text"/>
              <w:numPr>
                <w:ilvl w:val="0"/>
                <w:numId w:val="20"/>
              </w:numPr>
              <w:jc w:val="both"/>
            </w:pPr>
            <w:r>
              <w:t>During promotions, try to give a disturbance free shopping experience to customers.</w:t>
            </w:r>
          </w:p>
          <w:p w14:paraId="617269CF" w14:textId="77777777" w:rsidR="00104C8F" w:rsidRDefault="00104C8F" w:rsidP="00DF1C25">
            <w:pPr>
              <w:pStyle w:val="Text"/>
              <w:numPr>
                <w:ilvl w:val="0"/>
                <w:numId w:val="20"/>
              </w:numPr>
              <w:jc w:val="both"/>
            </w:pPr>
            <w:r>
              <w:t>Try to give the price early during promotions.</w:t>
            </w:r>
          </w:p>
          <w:p w14:paraId="7D521318" w14:textId="5E861F9D" w:rsidR="00104C8F" w:rsidRDefault="00104C8F" w:rsidP="00DF1C25">
            <w:pPr>
              <w:pStyle w:val="Text"/>
              <w:numPr>
                <w:ilvl w:val="0"/>
                <w:numId w:val="20"/>
              </w:numPr>
              <w:jc w:val="both"/>
            </w:pPr>
            <w:r>
              <w:t>Reduce the delivery time of the products during promotions.</w:t>
            </w:r>
          </w:p>
          <w:p w14:paraId="5A77B5DB" w14:textId="77777777" w:rsidR="006D592D" w:rsidRDefault="006D592D" w:rsidP="00DF1C25">
            <w:pPr>
              <w:pStyle w:val="Text"/>
              <w:ind w:left="720"/>
              <w:jc w:val="both"/>
            </w:pPr>
          </w:p>
          <w:p w14:paraId="50B38B4F" w14:textId="77777777" w:rsidR="00104C8F" w:rsidRPr="006D592D" w:rsidRDefault="00104C8F" w:rsidP="00DF1C25">
            <w:pPr>
              <w:pStyle w:val="Text"/>
              <w:jc w:val="both"/>
              <w:rPr>
                <w:i/>
                <w:iCs/>
                <w:u w:val="single"/>
              </w:rPr>
            </w:pPr>
            <w:r w:rsidRPr="006D592D">
              <w:rPr>
                <w:i/>
                <w:iCs/>
                <w:u w:val="single"/>
              </w:rPr>
              <w:t>Positive feedback summary:</w:t>
            </w:r>
          </w:p>
          <w:p w14:paraId="12F43ED4" w14:textId="77777777" w:rsidR="00104C8F" w:rsidRDefault="00104C8F" w:rsidP="00DF1C25">
            <w:pPr>
              <w:pStyle w:val="Text"/>
              <w:numPr>
                <w:ilvl w:val="0"/>
                <w:numId w:val="21"/>
              </w:numPr>
              <w:jc w:val="both"/>
            </w:pPr>
            <w:r>
              <w:t>Convenient to use and also a good website.</w:t>
            </w:r>
          </w:p>
          <w:p w14:paraId="3F1AF86C" w14:textId="77777777" w:rsidR="00104C8F" w:rsidRDefault="00104C8F" w:rsidP="00DF1C25">
            <w:pPr>
              <w:pStyle w:val="Text"/>
              <w:numPr>
                <w:ilvl w:val="0"/>
                <w:numId w:val="21"/>
              </w:numPr>
              <w:jc w:val="both"/>
            </w:pPr>
            <w:r>
              <w:t>Availability of several payment options.</w:t>
            </w:r>
          </w:p>
          <w:p w14:paraId="08B923ED" w14:textId="77777777" w:rsidR="00104C8F" w:rsidRDefault="00104C8F" w:rsidP="00DF1C25">
            <w:pPr>
              <w:pStyle w:val="Text"/>
              <w:numPr>
                <w:ilvl w:val="0"/>
                <w:numId w:val="21"/>
              </w:numPr>
              <w:jc w:val="both"/>
            </w:pPr>
            <w:r>
              <w:t>Faster products delivery.</w:t>
            </w:r>
          </w:p>
          <w:p w14:paraId="41A3E2A9" w14:textId="77777777" w:rsidR="00104C8F" w:rsidRDefault="00104C8F" w:rsidP="00DF1C25">
            <w:pPr>
              <w:pStyle w:val="Text"/>
              <w:numPr>
                <w:ilvl w:val="0"/>
                <w:numId w:val="21"/>
              </w:numPr>
              <w:jc w:val="both"/>
            </w:pPr>
            <w:r>
              <w:t>Complete information of products available.</w:t>
            </w:r>
          </w:p>
          <w:p w14:paraId="473B43A3" w14:textId="77777777" w:rsidR="00104C8F" w:rsidRDefault="00104C8F" w:rsidP="00DF1C25">
            <w:pPr>
              <w:pStyle w:val="Text"/>
              <w:numPr>
                <w:ilvl w:val="0"/>
                <w:numId w:val="21"/>
              </w:numPr>
              <w:jc w:val="both"/>
            </w:pPr>
            <w:r>
              <w:t>Reliable website or app, perceived trustworthiness.</w:t>
            </w:r>
          </w:p>
          <w:p w14:paraId="41C94614" w14:textId="7AA987CC" w:rsidR="00104C8F" w:rsidRDefault="00104C8F" w:rsidP="00DF1C25">
            <w:pPr>
              <w:pStyle w:val="Text"/>
              <w:numPr>
                <w:ilvl w:val="0"/>
                <w:numId w:val="21"/>
              </w:numPr>
              <w:jc w:val="both"/>
            </w:pPr>
            <w:r>
              <w:t>Wild variety of product to offer</w:t>
            </w:r>
          </w:p>
          <w:p w14:paraId="54CBA8B3" w14:textId="398C26AE" w:rsidR="006D592D" w:rsidRDefault="006D592D" w:rsidP="00DF1C25">
            <w:pPr>
              <w:pStyle w:val="Text"/>
              <w:ind w:left="720"/>
              <w:jc w:val="both"/>
            </w:pPr>
            <w:r>
              <w:rPr>
                <w:b/>
                <w:bCs/>
                <w:noProof/>
                <w:sz w:val="32"/>
                <w:szCs w:val="32"/>
              </w:rPr>
              <w:drawing>
                <wp:anchor distT="0" distB="0" distL="114300" distR="114300" simplePos="0" relativeHeight="251681792" behindDoc="0" locked="0" layoutInCell="1" allowOverlap="1" wp14:anchorId="212CB597" wp14:editId="017F212B">
                  <wp:simplePos x="0" y="0"/>
                  <wp:positionH relativeFrom="column">
                    <wp:posOffset>1783715</wp:posOffset>
                  </wp:positionH>
                  <wp:positionV relativeFrom="paragraph">
                    <wp:posOffset>180340</wp:posOffset>
                  </wp:positionV>
                  <wp:extent cx="1976120" cy="784860"/>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5">
                            <a:extLst>
                              <a:ext uri="{28A0092B-C50C-407E-A947-70E740481C1C}">
                                <a14:useLocalDpi xmlns:a14="http://schemas.microsoft.com/office/drawing/2010/main" val="0"/>
                              </a:ext>
                            </a:extLst>
                          </a:blip>
                          <a:stretch>
                            <a:fillRect/>
                          </a:stretch>
                        </pic:blipFill>
                        <pic:spPr>
                          <a:xfrm>
                            <a:off x="0" y="0"/>
                            <a:ext cx="1976120" cy="784860"/>
                          </a:xfrm>
                          <a:prstGeom prst="rect">
                            <a:avLst/>
                          </a:prstGeom>
                        </pic:spPr>
                      </pic:pic>
                    </a:graphicData>
                  </a:graphic>
                  <wp14:sizeRelH relativeFrom="margin">
                    <wp14:pctWidth>0</wp14:pctWidth>
                  </wp14:sizeRelH>
                  <wp14:sizeRelV relativeFrom="margin">
                    <wp14:pctHeight>0</wp14:pctHeight>
                  </wp14:sizeRelV>
                </wp:anchor>
              </w:drawing>
            </w:r>
          </w:p>
          <w:p w14:paraId="3E93AE3A" w14:textId="32AD330C" w:rsidR="00104C8F" w:rsidRDefault="00104C8F" w:rsidP="00DF1C25">
            <w:pPr>
              <w:pStyle w:val="Text"/>
              <w:jc w:val="both"/>
            </w:pPr>
          </w:p>
          <w:p w14:paraId="2B86EC3C" w14:textId="05AA9FE4" w:rsidR="00104C8F" w:rsidRPr="006D592D" w:rsidRDefault="00104C8F" w:rsidP="00DF1C25">
            <w:pPr>
              <w:pStyle w:val="Text"/>
              <w:numPr>
                <w:ilvl w:val="0"/>
                <w:numId w:val="29"/>
              </w:numPr>
              <w:jc w:val="both"/>
              <w:rPr>
                <w:b/>
                <w:bCs/>
                <w:sz w:val="32"/>
                <w:szCs w:val="32"/>
              </w:rPr>
            </w:pPr>
            <w:r w:rsidRPr="006D592D">
              <w:rPr>
                <w:b/>
                <w:bCs/>
                <w:sz w:val="32"/>
                <w:szCs w:val="32"/>
              </w:rPr>
              <w:t>Paytm.com</w:t>
            </w:r>
            <w:r w:rsidR="006D592D">
              <w:rPr>
                <w:b/>
                <w:bCs/>
                <w:sz w:val="32"/>
                <w:szCs w:val="32"/>
              </w:rPr>
              <w:t xml:space="preserve">   </w:t>
            </w:r>
          </w:p>
          <w:p w14:paraId="039F94E2" w14:textId="77777777" w:rsidR="006D592D" w:rsidRDefault="006D592D" w:rsidP="00DF1C25">
            <w:pPr>
              <w:pStyle w:val="Text"/>
              <w:jc w:val="both"/>
            </w:pPr>
          </w:p>
          <w:p w14:paraId="07FDBC0B" w14:textId="77777777" w:rsidR="006D592D" w:rsidRPr="006D592D" w:rsidRDefault="006D592D" w:rsidP="00DF1C25">
            <w:pPr>
              <w:pStyle w:val="Text"/>
              <w:jc w:val="both"/>
              <w:rPr>
                <w:i/>
                <w:iCs/>
                <w:u w:val="single"/>
              </w:rPr>
            </w:pPr>
            <w:r w:rsidRPr="006D592D">
              <w:rPr>
                <w:i/>
                <w:iCs/>
                <w:u w:val="single"/>
              </w:rPr>
              <w:t>To be improved:</w:t>
            </w:r>
          </w:p>
          <w:p w14:paraId="08BA38F9" w14:textId="77777777" w:rsidR="00104C8F" w:rsidRDefault="00104C8F" w:rsidP="00DF1C25">
            <w:pPr>
              <w:pStyle w:val="Text"/>
              <w:numPr>
                <w:ilvl w:val="0"/>
                <w:numId w:val="22"/>
              </w:numPr>
              <w:jc w:val="both"/>
            </w:pPr>
            <w:r>
              <w:t>Reduce the delivery time of the products during promotions.</w:t>
            </w:r>
          </w:p>
          <w:p w14:paraId="6B286C1D" w14:textId="77777777" w:rsidR="00104C8F" w:rsidRDefault="00104C8F" w:rsidP="00DF1C25">
            <w:pPr>
              <w:pStyle w:val="Text"/>
              <w:numPr>
                <w:ilvl w:val="0"/>
                <w:numId w:val="22"/>
              </w:numPr>
              <w:jc w:val="both"/>
            </w:pPr>
            <w:r>
              <w:t>Try to give the price early during promotion.</w:t>
            </w:r>
          </w:p>
          <w:p w14:paraId="08C89591" w14:textId="77777777" w:rsidR="00104C8F" w:rsidRDefault="00104C8F" w:rsidP="00DF1C25">
            <w:pPr>
              <w:pStyle w:val="Text"/>
              <w:numPr>
                <w:ilvl w:val="0"/>
                <w:numId w:val="22"/>
              </w:numPr>
              <w:jc w:val="both"/>
            </w:pPr>
            <w:r>
              <w:t>During promotions, try to give a disturbance free shopping experience to customers.</w:t>
            </w:r>
          </w:p>
          <w:p w14:paraId="121E8710" w14:textId="77777777" w:rsidR="00104C8F" w:rsidRDefault="00104C8F" w:rsidP="00DF1C25">
            <w:pPr>
              <w:pStyle w:val="Text"/>
              <w:numPr>
                <w:ilvl w:val="0"/>
                <w:numId w:val="22"/>
              </w:numPr>
              <w:jc w:val="both"/>
            </w:pPr>
            <w:r>
              <w:t>Late declaration of price and discounts.</w:t>
            </w:r>
          </w:p>
          <w:p w14:paraId="38302ACF" w14:textId="3DB036EA" w:rsidR="00104C8F" w:rsidRDefault="00104C8F" w:rsidP="00DF1C25">
            <w:pPr>
              <w:pStyle w:val="Text"/>
              <w:numPr>
                <w:ilvl w:val="0"/>
                <w:numId w:val="22"/>
              </w:numPr>
              <w:jc w:val="both"/>
            </w:pPr>
            <w:r>
              <w:t>Frequent disturbance is occurring while moving from one page to another.</w:t>
            </w:r>
          </w:p>
          <w:p w14:paraId="2C3788D9" w14:textId="77777777" w:rsidR="006D592D" w:rsidRDefault="006D592D" w:rsidP="00DF1C25">
            <w:pPr>
              <w:pStyle w:val="Text"/>
              <w:ind w:left="720"/>
              <w:jc w:val="both"/>
            </w:pPr>
          </w:p>
          <w:p w14:paraId="2AE7114E" w14:textId="77777777" w:rsidR="00104C8F" w:rsidRPr="006D592D" w:rsidRDefault="00104C8F" w:rsidP="00DF1C25">
            <w:pPr>
              <w:pStyle w:val="Text"/>
              <w:jc w:val="both"/>
              <w:rPr>
                <w:i/>
                <w:iCs/>
                <w:u w:val="single"/>
              </w:rPr>
            </w:pPr>
            <w:r w:rsidRPr="006D592D">
              <w:rPr>
                <w:i/>
                <w:iCs/>
                <w:u w:val="single"/>
              </w:rPr>
              <w:t>Positive feedback summary</w:t>
            </w:r>
          </w:p>
          <w:p w14:paraId="7D8FA976" w14:textId="77777777" w:rsidR="00104C8F" w:rsidRDefault="00104C8F" w:rsidP="00DF1C25">
            <w:pPr>
              <w:pStyle w:val="Text"/>
              <w:numPr>
                <w:ilvl w:val="0"/>
                <w:numId w:val="23"/>
              </w:numPr>
              <w:jc w:val="both"/>
            </w:pPr>
            <w:r>
              <w:t>Convenient to use and a good website.</w:t>
            </w:r>
          </w:p>
          <w:p w14:paraId="0B6502B1" w14:textId="77777777" w:rsidR="00104C8F" w:rsidRDefault="00104C8F" w:rsidP="00DF1C25">
            <w:pPr>
              <w:pStyle w:val="Text"/>
              <w:numPr>
                <w:ilvl w:val="0"/>
                <w:numId w:val="23"/>
              </w:numPr>
              <w:jc w:val="both"/>
            </w:pPr>
            <w:r>
              <w:t>Quickness to complete a purchase.</w:t>
            </w:r>
          </w:p>
          <w:p w14:paraId="3D24E64A" w14:textId="77777777" w:rsidR="00104C8F" w:rsidRDefault="00104C8F" w:rsidP="00DF1C25">
            <w:pPr>
              <w:pStyle w:val="Text"/>
              <w:numPr>
                <w:ilvl w:val="0"/>
                <w:numId w:val="23"/>
              </w:numPr>
              <w:jc w:val="both"/>
            </w:pPr>
            <w:r>
              <w:t>About 64% of the customers feel that either web or app is reliable.</w:t>
            </w:r>
          </w:p>
          <w:p w14:paraId="4BA3823E" w14:textId="08CDED0A" w:rsidR="00104C8F" w:rsidRDefault="00104C8F" w:rsidP="00DF1C25">
            <w:pPr>
              <w:pStyle w:val="Text"/>
              <w:numPr>
                <w:ilvl w:val="0"/>
                <w:numId w:val="23"/>
              </w:numPr>
              <w:jc w:val="both"/>
            </w:pPr>
            <w:r>
              <w:t>Around 20% of the customers believe that Paytm has a wild variety of products on offer.</w:t>
            </w:r>
          </w:p>
          <w:p w14:paraId="2010BA82" w14:textId="1C3E6AA6" w:rsidR="00104C8F" w:rsidRDefault="00104C8F" w:rsidP="00DF1C25">
            <w:pPr>
              <w:pStyle w:val="Text"/>
              <w:jc w:val="both"/>
            </w:pPr>
          </w:p>
          <w:p w14:paraId="218E33E7" w14:textId="6769F756" w:rsidR="006D592D" w:rsidRDefault="006D592D" w:rsidP="00DF1C25">
            <w:pPr>
              <w:pStyle w:val="Text"/>
              <w:jc w:val="both"/>
            </w:pPr>
          </w:p>
          <w:p w14:paraId="674296F3" w14:textId="00A5DA06" w:rsidR="006D592D" w:rsidRDefault="006D592D" w:rsidP="00DF1C25">
            <w:pPr>
              <w:pStyle w:val="Text"/>
              <w:jc w:val="both"/>
            </w:pPr>
          </w:p>
          <w:p w14:paraId="75A9C150" w14:textId="3F0D68D5" w:rsidR="006D592D" w:rsidRDefault="006D592D" w:rsidP="00DF1C25">
            <w:pPr>
              <w:pStyle w:val="Text"/>
              <w:jc w:val="both"/>
            </w:pPr>
            <w:r>
              <w:rPr>
                <w:b/>
                <w:bCs/>
                <w:noProof/>
                <w:sz w:val="32"/>
                <w:szCs w:val="32"/>
              </w:rPr>
              <w:drawing>
                <wp:anchor distT="0" distB="0" distL="114300" distR="114300" simplePos="0" relativeHeight="251682816" behindDoc="0" locked="0" layoutInCell="1" allowOverlap="1" wp14:anchorId="39C7C264" wp14:editId="7D0A249D">
                  <wp:simplePos x="0" y="0"/>
                  <wp:positionH relativeFrom="column">
                    <wp:posOffset>2141855</wp:posOffset>
                  </wp:positionH>
                  <wp:positionV relativeFrom="paragraph">
                    <wp:posOffset>167640</wp:posOffset>
                  </wp:positionV>
                  <wp:extent cx="2175510" cy="54165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6">
                            <a:extLst>
                              <a:ext uri="{28A0092B-C50C-407E-A947-70E740481C1C}">
                                <a14:useLocalDpi xmlns:a14="http://schemas.microsoft.com/office/drawing/2010/main" val="0"/>
                              </a:ext>
                            </a:extLst>
                          </a:blip>
                          <a:stretch>
                            <a:fillRect/>
                          </a:stretch>
                        </pic:blipFill>
                        <pic:spPr>
                          <a:xfrm>
                            <a:off x="0" y="0"/>
                            <a:ext cx="2175510" cy="541655"/>
                          </a:xfrm>
                          <a:prstGeom prst="rect">
                            <a:avLst/>
                          </a:prstGeom>
                        </pic:spPr>
                      </pic:pic>
                    </a:graphicData>
                  </a:graphic>
                  <wp14:sizeRelH relativeFrom="margin">
                    <wp14:pctWidth>0</wp14:pctWidth>
                  </wp14:sizeRelH>
                  <wp14:sizeRelV relativeFrom="margin">
                    <wp14:pctHeight>0</wp14:pctHeight>
                  </wp14:sizeRelV>
                </wp:anchor>
              </w:drawing>
            </w:r>
          </w:p>
          <w:p w14:paraId="5AC86ACD" w14:textId="4D187A01" w:rsidR="00104C8F" w:rsidRPr="006D592D" w:rsidRDefault="00104C8F" w:rsidP="00DF1C25">
            <w:pPr>
              <w:pStyle w:val="Text"/>
              <w:numPr>
                <w:ilvl w:val="0"/>
                <w:numId w:val="29"/>
              </w:numPr>
              <w:jc w:val="both"/>
              <w:rPr>
                <w:b/>
                <w:bCs/>
                <w:sz w:val="32"/>
                <w:szCs w:val="32"/>
              </w:rPr>
            </w:pPr>
            <w:r w:rsidRPr="006D592D">
              <w:rPr>
                <w:b/>
                <w:bCs/>
                <w:sz w:val="32"/>
                <w:szCs w:val="32"/>
              </w:rPr>
              <w:t>Snapdeal.com</w:t>
            </w:r>
            <w:r w:rsidR="006D592D">
              <w:rPr>
                <w:b/>
                <w:bCs/>
                <w:sz w:val="32"/>
                <w:szCs w:val="32"/>
              </w:rPr>
              <w:t xml:space="preserve">    </w:t>
            </w:r>
          </w:p>
          <w:p w14:paraId="3F4755CF" w14:textId="77777777" w:rsidR="006D592D" w:rsidRDefault="006D592D" w:rsidP="00DF1C25">
            <w:pPr>
              <w:pStyle w:val="Text"/>
              <w:ind w:left="720"/>
              <w:jc w:val="both"/>
            </w:pPr>
          </w:p>
          <w:p w14:paraId="7BD1E186" w14:textId="77777777" w:rsidR="006D592D" w:rsidRPr="006D592D" w:rsidRDefault="006D592D" w:rsidP="00DF1C25">
            <w:pPr>
              <w:pStyle w:val="Text"/>
              <w:jc w:val="both"/>
              <w:rPr>
                <w:i/>
                <w:iCs/>
                <w:u w:val="single"/>
              </w:rPr>
            </w:pPr>
            <w:r w:rsidRPr="006D592D">
              <w:rPr>
                <w:i/>
                <w:iCs/>
                <w:u w:val="single"/>
              </w:rPr>
              <w:t>To be improved:</w:t>
            </w:r>
          </w:p>
          <w:p w14:paraId="44DCF6BE" w14:textId="77777777" w:rsidR="00104C8F" w:rsidRDefault="00104C8F" w:rsidP="00DF1C25">
            <w:pPr>
              <w:pStyle w:val="Text"/>
              <w:numPr>
                <w:ilvl w:val="0"/>
                <w:numId w:val="24"/>
              </w:numPr>
              <w:jc w:val="both"/>
            </w:pPr>
            <w:r>
              <w:t>Reduce the delivery time of the products during promotions.</w:t>
            </w:r>
          </w:p>
          <w:p w14:paraId="6BF2BD13" w14:textId="77777777" w:rsidR="00104C8F" w:rsidRDefault="00104C8F" w:rsidP="00DF1C25">
            <w:pPr>
              <w:pStyle w:val="Text"/>
              <w:numPr>
                <w:ilvl w:val="0"/>
                <w:numId w:val="24"/>
              </w:numPr>
              <w:jc w:val="both"/>
            </w:pPr>
            <w:r>
              <w:t>Try to give the price early during promotion.</w:t>
            </w:r>
          </w:p>
          <w:p w14:paraId="5A4C6AE0" w14:textId="77777777" w:rsidR="00104C8F" w:rsidRDefault="00104C8F" w:rsidP="00DF1C25">
            <w:pPr>
              <w:pStyle w:val="Text"/>
              <w:numPr>
                <w:ilvl w:val="0"/>
                <w:numId w:val="24"/>
              </w:numPr>
              <w:jc w:val="both"/>
            </w:pPr>
            <w:r>
              <w:t>During promotions, try to give a disturbance free shopping experience to customers.</w:t>
            </w:r>
          </w:p>
          <w:p w14:paraId="40ACFFA6" w14:textId="77777777" w:rsidR="00104C8F" w:rsidRDefault="00104C8F" w:rsidP="00DF1C25">
            <w:pPr>
              <w:pStyle w:val="Text"/>
              <w:numPr>
                <w:ilvl w:val="0"/>
                <w:numId w:val="24"/>
              </w:numPr>
              <w:jc w:val="both"/>
            </w:pPr>
            <w:r>
              <w:t>Late declaration of price and discounts.</w:t>
            </w:r>
          </w:p>
          <w:p w14:paraId="47D848D7" w14:textId="522580CE" w:rsidR="00104C8F" w:rsidRDefault="00104C8F" w:rsidP="00DF1C25">
            <w:pPr>
              <w:pStyle w:val="Text"/>
              <w:numPr>
                <w:ilvl w:val="0"/>
                <w:numId w:val="24"/>
              </w:numPr>
              <w:jc w:val="both"/>
            </w:pPr>
            <w:r>
              <w:t>No one has expressed to recommend Snapdeal to a contact as it has the most negative feedbacks among all other websites.</w:t>
            </w:r>
          </w:p>
          <w:p w14:paraId="4F6F2929" w14:textId="77777777" w:rsidR="00104C8F" w:rsidRDefault="00104C8F" w:rsidP="00DF1C25">
            <w:pPr>
              <w:pStyle w:val="Text"/>
              <w:jc w:val="both"/>
            </w:pPr>
            <w:r>
              <w:t>Positive feedback summary:</w:t>
            </w:r>
          </w:p>
          <w:p w14:paraId="768AE78D" w14:textId="77777777" w:rsidR="00104C8F" w:rsidRDefault="00104C8F" w:rsidP="00DF1C25">
            <w:pPr>
              <w:pStyle w:val="Text"/>
              <w:numPr>
                <w:ilvl w:val="0"/>
                <w:numId w:val="25"/>
              </w:numPr>
              <w:jc w:val="both"/>
            </w:pPr>
            <w:r>
              <w:t>Convenient to use.</w:t>
            </w:r>
          </w:p>
          <w:p w14:paraId="49E20E5F" w14:textId="77777777" w:rsidR="00104C8F" w:rsidRDefault="00104C8F" w:rsidP="00DF1C25">
            <w:pPr>
              <w:pStyle w:val="Text"/>
              <w:numPr>
                <w:ilvl w:val="0"/>
                <w:numId w:val="25"/>
              </w:numPr>
              <w:jc w:val="both"/>
            </w:pPr>
            <w:r>
              <w:t>54% of the customers are happy about the availability of financial information security.</w:t>
            </w:r>
          </w:p>
          <w:p w14:paraId="004E3FFC" w14:textId="50148682" w:rsidR="00104C8F" w:rsidRPr="006D592D" w:rsidRDefault="00104C8F" w:rsidP="00DF1C25">
            <w:pPr>
              <w:pStyle w:val="Heading5"/>
              <w:jc w:val="both"/>
              <w:rPr>
                <w:sz w:val="32"/>
                <w:szCs w:val="32"/>
                <w:u w:val="single"/>
              </w:rPr>
            </w:pPr>
            <w:r w:rsidRPr="006D592D">
              <w:rPr>
                <w:sz w:val="32"/>
                <w:szCs w:val="32"/>
                <w:u w:val="single"/>
              </w:rPr>
              <w:t>Conclusion:</w:t>
            </w:r>
          </w:p>
          <w:p w14:paraId="3E78FC9F" w14:textId="77777777" w:rsidR="00104C8F" w:rsidRDefault="00104C8F" w:rsidP="00DF1C25">
            <w:pPr>
              <w:pStyle w:val="Text"/>
              <w:jc w:val="both"/>
            </w:pPr>
          </w:p>
          <w:p w14:paraId="222BE115" w14:textId="77777777" w:rsidR="006D592D" w:rsidRDefault="006D592D" w:rsidP="00DF1C25">
            <w:pPr>
              <w:pStyle w:val="Text"/>
              <w:jc w:val="both"/>
            </w:pPr>
            <w:r>
              <w:t>The results of this study suggest following outputs which might be useful for E-commerce websites to extend their business</w:t>
            </w:r>
          </w:p>
          <w:p w14:paraId="0866B581" w14:textId="77777777" w:rsidR="006D592D" w:rsidRDefault="006D592D" w:rsidP="00DF1C25">
            <w:pPr>
              <w:pStyle w:val="Text"/>
              <w:jc w:val="both"/>
            </w:pPr>
          </w:p>
          <w:p w14:paraId="674DC54A" w14:textId="7F07B046" w:rsidR="006D592D" w:rsidRDefault="006D592D" w:rsidP="00DF1C25">
            <w:pPr>
              <w:pStyle w:val="Text"/>
              <w:numPr>
                <w:ilvl w:val="0"/>
                <w:numId w:val="30"/>
              </w:numPr>
              <w:jc w:val="both"/>
            </w:pPr>
            <w:r>
              <w:t xml:space="preserve">The cost of the product, the reliability of the E-commerce company and the return policies all play an equally important role in deciding the buying </w:t>
            </w:r>
            <w:proofErr w:type="spellStart"/>
            <w:r>
              <w:t>behaviour</w:t>
            </w:r>
            <w:proofErr w:type="spellEnd"/>
            <w:r>
              <w:t xml:space="preserve"> of online customers. The cost is an important factor as it was the basic criteria used by online retailers to attract customers. The reliability of the E-commerce company is also important, as it is even required in offline retail. It is important because customers are paying online, so they need to be sure of security of the online transaction. The return policies are important because in online retail customer does not get to feel the product. Thus, he wants to be sure that it will be possible to return the product if he does not like it in real. Whereas, the logistics factor, which included Cash on delivery option, </w:t>
            </w:r>
            <w:proofErr w:type="gramStart"/>
            <w:r>
              <w:t>One</w:t>
            </w:r>
            <w:proofErr w:type="gramEnd"/>
            <w:r>
              <w:t xml:space="preserve"> day delivery and the quality of packaging plays a secondary role in this process though these are Must-be-quality. This is so because these all does not interfere with the real product and people believe that this is the basic value that E-commerce websites provide.</w:t>
            </w:r>
          </w:p>
          <w:p w14:paraId="65026B02" w14:textId="77777777" w:rsidR="006D592D" w:rsidRDefault="006D592D" w:rsidP="00DF1C25">
            <w:pPr>
              <w:pStyle w:val="Text"/>
              <w:ind w:left="720"/>
              <w:jc w:val="both"/>
            </w:pPr>
          </w:p>
          <w:p w14:paraId="617A8D97" w14:textId="04BE8DA3" w:rsidR="00120518" w:rsidRDefault="006D592D" w:rsidP="00DF1C25">
            <w:pPr>
              <w:pStyle w:val="Text"/>
              <w:numPr>
                <w:ilvl w:val="0"/>
                <w:numId w:val="30"/>
              </w:numPr>
              <w:jc w:val="both"/>
            </w:pPr>
            <w:r>
              <w:t xml:space="preserve">All the websites were not equally preferred by online customers. Amazon was the most preferred followed by Flipkart. This can be explained easily by previous result that we got. These two companies are most trusted in the industry and hence, have a huge reliability. Also, the sellers listed on these websites are generally from Tier 1 cities as compared to Snapdeal and </w:t>
            </w:r>
            <w:proofErr w:type="spellStart"/>
            <w:r>
              <w:t>PayTM</w:t>
            </w:r>
            <w:proofErr w:type="spellEnd"/>
            <w:r>
              <w:t xml:space="preserve"> which have more sellers from tier 2 and 3 cities. Also, these websites have the most lenient return policies as compared to others and also the time required to process a return is low for these.</w:t>
            </w:r>
          </w:p>
          <w:p w14:paraId="47BCC3A3" w14:textId="00922735" w:rsidR="00120518" w:rsidRDefault="006D592D" w:rsidP="00DF1C25">
            <w:pPr>
              <w:pStyle w:val="Text"/>
              <w:jc w:val="both"/>
            </w:pPr>
            <w:r>
              <w:rPr>
                <w:noProof/>
              </w:rPr>
              <w:drawing>
                <wp:anchor distT="0" distB="0" distL="114300" distR="114300" simplePos="0" relativeHeight="251683840" behindDoc="0" locked="0" layoutInCell="1" allowOverlap="0" wp14:anchorId="35F6F8AB" wp14:editId="31764E35">
                  <wp:simplePos x="0" y="0"/>
                  <wp:positionH relativeFrom="column">
                    <wp:posOffset>0</wp:posOffset>
                  </wp:positionH>
                  <wp:positionV relativeFrom="paragraph">
                    <wp:posOffset>205105</wp:posOffset>
                  </wp:positionV>
                  <wp:extent cx="5379720" cy="4034011"/>
                  <wp:effectExtent l="0" t="0" r="0"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7">
                            <a:extLst>
                              <a:ext uri="{28A0092B-C50C-407E-A947-70E740481C1C}">
                                <a14:useLocalDpi xmlns:a14="http://schemas.microsoft.com/office/drawing/2010/main" val="0"/>
                              </a:ext>
                            </a:extLst>
                          </a:blip>
                          <a:stretch>
                            <a:fillRect/>
                          </a:stretch>
                        </pic:blipFill>
                        <pic:spPr>
                          <a:xfrm>
                            <a:off x="0" y="0"/>
                            <a:ext cx="5407976" cy="4055199"/>
                          </a:xfrm>
                          <a:prstGeom prst="rect">
                            <a:avLst/>
                          </a:prstGeom>
                        </pic:spPr>
                      </pic:pic>
                    </a:graphicData>
                  </a:graphic>
                  <wp14:sizeRelH relativeFrom="margin">
                    <wp14:pctWidth>0</wp14:pctWidth>
                  </wp14:sizeRelH>
                  <wp14:sizeRelV relativeFrom="margin">
                    <wp14:pctHeight>0</wp14:pctHeight>
                  </wp14:sizeRelV>
                </wp:anchor>
              </w:drawing>
            </w:r>
          </w:p>
        </w:tc>
        <w:tc>
          <w:tcPr>
            <w:tcW w:w="1079" w:type="dxa"/>
          </w:tcPr>
          <w:p w14:paraId="2FAA3129" w14:textId="77777777" w:rsidR="0038223D" w:rsidRDefault="0038223D" w:rsidP="00DF1C25">
            <w:pPr>
              <w:pStyle w:val="Text"/>
              <w:jc w:val="both"/>
            </w:pPr>
          </w:p>
        </w:tc>
      </w:tr>
    </w:tbl>
    <w:p w14:paraId="36B513E5" w14:textId="75B6CAE2" w:rsidR="0048120C" w:rsidRDefault="0048120C" w:rsidP="00DF1C25">
      <w:pPr>
        <w:pStyle w:val="Text"/>
        <w:jc w:val="both"/>
      </w:pPr>
    </w:p>
    <w:sectPr w:rsidR="0048120C" w:rsidSect="00E74B29">
      <w:footerReference w:type="even" r:id="rId118"/>
      <w:footerReference w:type="default" r:id="rId119"/>
      <w:footerReference w:type="first" r:id="rId12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D6A05" w14:textId="77777777" w:rsidR="001770EC" w:rsidRDefault="001770EC" w:rsidP="00E74B29">
      <w:r>
        <w:separator/>
      </w:r>
    </w:p>
  </w:endnote>
  <w:endnote w:type="continuationSeparator" w:id="0">
    <w:p w14:paraId="3D8025C2" w14:textId="77777777" w:rsidR="001770EC" w:rsidRDefault="001770E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2BCA6CEE"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C1B763"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5295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9AFA514" w14:textId="77777777" w:rsidTr="006709F1">
      <w:tc>
        <w:tcPr>
          <w:tcW w:w="1079" w:type="dxa"/>
        </w:tcPr>
        <w:p w14:paraId="162FDCFA" w14:textId="77777777" w:rsidR="00E74B29" w:rsidRPr="00E74B29" w:rsidRDefault="00E74B29" w:rsidP="006709F1">
          <w:pPr>
            <w:pStyle w:val="Footer"/>
          </w:pPr>
        </w:p>
      </w:tc>
      <w:tc>
        <w:tcPr>
          <w:tcW w:w="5395" w:type="dxa"/>
        </w:tcPr>
        <w:p w14:paraId="453D2BBA" w14:textId="49CA2983" w:rsidR="00E74B29" w:rsidRPr="00874FE7" w:rsidRDefault="00E74B29" w:rsidP="006709F1">
          <w:pPr>
            <w:pStyle w:val="Footer"/>
          </w:pPr>
        </w:p>
      </w:tc>
      <w:tc>
        <w:tcPr>
          <w:tcW w:w="3237" w:type="dxa"/>
        </w:tcPr>
        <w:p w14:paraId="56C34E4B" w14:textId="50E21F46" w:rsidR="00E74B29" w:rsidRPr="00E74B29" w:rsidRDefault="00E74B29" w:rsidP="006709F1">
          <w:pPr>
            <w:pStyle w:val="Footer"/>
            <w:jc w:val="right"/>
          </w:pPr>
        </w:p>
      </w:tc>
      <w:tc>
        <w:tcPr>
          <w:tcW w:w="1079" w:type="dxa"/>
        </w:tcPr>
        <w:p w14:paraId="1D9F7747" w14:textId="77777777" w:rsidR="00E74B29" w:rsidRPr="00E74B29" w:rsidRDefault="00E74B29" w:rsidP="006709F1">
          <w:pPr>
            <w:pStyle w:val="Footer"/>
          </w:pPr>
        </w:p>
      </w:tc>
    </w:tr>
    <w:tr w:rsidR="0068668B" w14:paraId="05674AD9" w14:textId="77777777" w:rsidTr="005B310C">
      <w:tc>
        <w:tcPr>
          <w:tcW w:w="1079" w:type="dxa"/>
        </w:tcPr>
        <w:p w14:paraId="03C6E3D9" w14:textId="77777777" w:rsidR="0068668B" w:rsidRPr="00E74B29" w:rsidRDefault="0068668B" w:rsidP="0068668B">
          <w:pPr>
            <w:pStyle w:val="Footer"/>
          </w:pPr>
        </w:p>
      </w:tc>
      <w:tc>
        <w:tcPr>
          <w:tcW w:w="5395" w:type="dxa"/>
        </w:tcPr>
        <w:p w14:paraId="001FA220" w14:textId="77777777" w:rsidR="0068668B" w:rsidRPr="00874FE7" w:rsidRDefault="0068668B" w:rsidP="0068668B">
          <w:pPr>
            <w:pStyle w:val="Footer"/>
          </w:pPr>
          <w:r>
            <w:t>Customer Retention Case Study Report</w:t>
          </w:r>
        </w:p>
      </w:tc>
      <w:tc>
        <w:tcPr>
          <w:tcW w:w="3237" w:type="dxa"/>
        </w:tcPr>
        <w:sdt>
          <w:sdtPr>
            <w:rPr>
              <w:rStyle w:val="PageNumber"/>
            </w:rPr>
            <w:id w:val="401338498"/>
            <w:docPartObj>
              <w:docPartGallery w:val="Page Numbers (Bottom of Page)"/>
              <w:docPartUnique/>
            </w:docPartObj>
          </w:sdtPr>
          <w:sdtEndPr>
            <w:rPr>
              <w:rStyle w:val="PageNumber"/>
            </w:rPr>
          </w:sdtEndPr>
          <w:sdtContent>
            <w:p w14:paraId="589B5222" w14:textId="77777777" w:rsidR="0068668B" w:rsidRPr="00E74B29" w:rsidRDefault="0068668B" w:rsidP="0068668B">
              <w:pPr>
                <w:pStyle w:val="Footer"/>
                <w:jc w:val="right"/>
              </w:pPr>
              <w:r w:rsidRPr="00E74B29">
                <w:t xml:space="preserve">PAGE </w:t>
              </w:r>
              <w:r w:rsidRPr="00E74B29">
                <w:fldChar w:fldCharType="begin"/>
              </w:r>
              <w:r w:rsidRPr="00E74B29">
                <w:instrText xml:space="preserve"> PAGE </w:instrText>
              </w:r>
              <w:r w:rsidRPr="00E74B29">
                <w:fldChar w:fldCharType="separate"/>
              </w:r>
              <w:r>
                <w:t>1</w:t>
              </w:r>
              <w:r w:rsidRPr="00E74B29">
                <w:fldChar w:fldCharType="end"/>
              </w:r>
            </w:p>
          </w:sdtContent>
        </w:sdt>
      </w:tc>
      <w:tc>
        <w:tcPr>
          <w:tcW w:w="1079" w:type="dxa"/>
        </w:tcPr>
        <w:p w14:paraId="59AAB825" w14:textId="77777777" w:rsidR="0068668B" w:rsidRPr="00E74B29" w:rsidRDefault="0068668B" w:rsidP="0068668B">
          <w:pPr>
            <w:pStyle w:val="Footer"/>
          </w:pPr>
        </w:p>
      </w:tc>
    </w:tr>
  </w:tbl>
  <w:p w14:paraId="66AF0D6B" w14:textId="77777777" w:rsidR="0068668B" w:rsidRPr="00A52065" w:rsidRDefault="0068668B" w:rsidP="0068668B">
    <w:pPr>
      <w:pStyle w:val="Footer"/>
    </w:pPr>
  </w:p>
  <w:p w14:paraId="325CB247" w14:textId="77777777" w:rsidR="00E74B29" w:rsidRDefault="00E74B29" w:rsidP="00670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A52065" w14:paraId="1B19C86D" w14:textId="77777777" w:rsidTr="005B310C">
      <w:tc>
        <w:tcPr>
          <w:tcW w:w="1079" w:type="dxa"/>
        </w:tcPr>
        <w:p w14:paraId="69D112FC" w14:textId="77777777" w:rsidR="00A52065" w:rsidRPr="00E74B29" w:rsidRDefault="00A52065" w:rsidP="00A52065">
          <w:pPr>
            <w:pStyle w:val="Footer"/>
          </w:pPr>
        </w:p>
      </w:tc>
      <w:tc>
        <w:tcPr>
          <w:tcW w:w="5395" w:type="dxa"/>
        </w:tcPr>
        <w:p w14:paraId="14D244E9" w14:textId="77777777" w:rsidR="00A52065" w:rsidRPr="00874FE7" w:rsidRDefault="00A52065" w:rsidP="00A52065">
          <w:pPr>
            <w:pStyle w:val="Footer"/>
          </w:pPr>
          <w:r>
            <w:t>Customer Retention Case Study Report</w:t>
          </w:r>
        </w:p>
      </w:tc>
      <w:tc>
        <w:tcPr>
          <w:tcW w:w="3237" w:type="dxa"/>
        </w:tcPr>
        <w:sdt>
          <w:sdtPr>
            <w:rPr>
              <w:rStyle w:val="PageNumber"/>
            </w:rPr>
            <w:id w:val="-1411389499"/>
            <w:docPartObj>
              <w:docPartGallery w:val="Page Numbers (Bottom of Page)"/>
              <w:docPartUnique/>
            </w:docPartObj>
          </w:sdtPr>
          <w:sdtEndPr>
            <w:rPr>
              <w:rStyle w:val="PageNumber"/>
            </w:rPr>
          </w:sdtEndPr>
          <w:sdtContent>
            <w:p w14:paraId="61AA5FAE" w14:textId="77777777" w:rsidR="00A52065" w:rsidRPr="00E74B29" w:rsidRDefault="00A52065" w:rsidP="00A52065">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22</w:t>
              </w:r>
              <w:r w:rsidRPr="00E74B29">
                <w:fldChar w:fldCharType="end"/>
              </w:r>
            </w:p>
          </w:sdtContent>
        </w:sdt>
      </w:tc>
      <w:tc>
        <w:tcPr>
          <w:tcW w:w="1079" w:type="dxa"/>
        </w:tcPr>
        <w:p w14:paraId="60258986" w14:textId="77777777" w:rsidR="00A52065" w:rsidRPr="00E74B29" w:rsidRDefault="00A52065" w:rsidP="00A52065">
          <w:pPr>
            <w:pStyle w:val="Footer"/>
          </w:pPr>
        </w:p>
      </w:tc>
    </w:tr>
  </w:tbl>
  <w:p w14:paraId="306AD5CB" w14:textId="77777777" w:rsidR="00A52065" w:rsidRPr="00A52065" w:rsidRDefault="00A52065" w:rsidP="00A520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1901D" w14:textId="77777777" w:rsidR="001770EC" w:rsidRDefault="001770EC" w:rsidP="00E74B29">
      <w:r>
        <w:separator/>
      </w:r>
    </w:p>
  </w:footnote>
  <w:footnote w:type="continuationSeparator" w:id="0">
    <w:p w14:paraId="2972812C" w14:textId="77777777" w:rsidR="001770EC" w:rsidRDefault="001770E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7EA"/>
    <w:multiLevelType w:val="hybridMultilevel"/>
    <w:tmpl w:val="D0BC7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4474B"/>
    <w:multiLevelType w:val="hybridMultilevel"/>
    <w:tmpl w:val="AFC6E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CB277A"/>
    <w:multiLevelType w:val="hybridMultilevel"/>
    <w:tmpl w:val="58EC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470137"/>
    <w:multiLevelType w:val="hybridMultilevel"/>
    <w:tmpl w:val="76A28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86266A"/>
    <w:multiLevelType w:val="hybridMultilevel"/>
    <w:tmpl w:val="D994A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CA60C7"/>
    <w:multiLevelType w:val="hybridMultilevel"/>
    <w:tmpl w:val="1C6A9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3A73E8"/>
    <w:multiLevelType w:val="hybridMultilevel"/>
    <w:tmpl w:val="B40EF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4C03DF"/>
    <w:multiLevelType w:val="hybridMultilevel"/>
    <w:tmpl w:val="4EE6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8E41FAB"/>
    <w:multiLevelType w:val="hybridMultilevel"/>
    <w:tmpl w:val="25B86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546772"/>
    <w:multiLevelType w:val="hybridMultilevel"/>
    <w:tmpl w:val="AFB8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A611A8"/>
    <w:multiLevelType w:val="hybridMultilevel"/>
    <w:tmpl w:val="00AAE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087751"/>
    <w:multiLevelType w:val="hybridMultilevel"/>
    <w:tmpl w:val="82544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F60E23"/>
    <w:multiLevelType w:val="hybridMultilevel"/>
    <w:tmpl w:val="142C2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BB0928"/>
    <w:multiLevelType w:val="hybridMultilevel"/>
    <w:tmpl w:val="EE720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F1074D"/>
    <w:multiLevelType w:val="hybridMultilevel"/>
    <w:tmpl w:val="7968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893746"/>
    <w:multiLevelType w:val="hybridMultilevel"/>
    <w:tmpl w:val="5ED48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4A2DBE"/>
    <w:multiLevelType w:val="hybridMultilevel"/>
    <w:tmpl w:val="2D12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B34D53"/>
    <w:multiLevelType w:val="hybridMultilevel"/>
    <w:tmpl w:val="3B84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221877"/>
    <w:multiLevelType w:val="hybridMultilevel"/>
    <w:tmpl w:val="82DCA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5C240C"/>
    <w:multiLevelType w:val="hybridMultilevel"/>
    <w:tmpl w:val="125C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E141528"/>
    <w:multiLevelType w:val="hybridMultilevel"/>
    <w:tmpl w:val="ADF87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3800B9F"/>
    <w:multiLevelType w:val="hybridMultilevel"/>
    <w:tmpl w:val="E662014A"/>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FC30B0C"/>
    <w:multiLevelType w:val="hybridMultilevel"/>
    <w:tmpl w:val="DA5E0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70385E"/>
    <w:multiLevelType w:val="hybridMultilevel"/>
    <w:tmpl w:val="4B184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9787A62"/>
    <w:multiLevelType w:val="hybridMultilevel"/>
    <w:tmpl w:val="A600C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B184E8C"/>
    <w:multiLevelType w:val="hybridMultilevel"/>
    <w:tmpl w:val="309400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DD607EB"/>
    <w:multiLevelType w:val="hybridMultilevel"/>
    <w:tmpl w:val="804ECE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4D4461B"/>
    <w:multiLevelType w:val="hybridMultilevel"/>
    <w:tmpl w:val="B22022E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DAC083F"/>
    <w:multiLevelType w:val="hybridMultilevel"/>
    <w:tmpl w:val="14A8E6EE"/>
    <w:lvl w:ilvl="0" w:tplc="40090001">
      <w:start w:val="1"/>
      <w:numFmt w:val="bullet"/>
      <w:lvlText w:val=""/>
      <w:lvlJc w:val="left"/>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6"/>
  </w:num>
  <w:num w:numId="4">
    <w:abstractNumId w:val="0"/>
  </w:num>
  <w:num w:numId="5">
    <w:abstractNumId w:val="21"/>
  </w:num>
  <w:num w:numId="6">
    <w:abstractNumId w:val="25"/>
  </w:num>
  <w:num w:numId="7">
    <w:abstractNumId w:val="7"/>
  </w:num>
  <w:num w:numId="8">
    <w:abstractNumId w:val="5"/>
  </w:num>
  <w:num w:numId="9">
    <w:abstractNumId w:val="4"/>
  </w:num>
  <w:num w:numId="10">
    <w:abstractNumId w:val="16"/>
  </w:num>
  <w:num w:numId="11">
    <w:abstractNumId w:val="11"/>
  </w:num>
  <w:num w:numId="12">
    <w:abstractNumId w:val="19"/>
  </w:num>
  <w:num w:numId="13">
    <w:abstractNumId w:val="14"/>
  </w:num>
  <w:num w:numId="14">
    <w:abstractNumId w:val="9"/>
  </w:num>
  <w:num w:numId="15">
    <w:abstractNumId w:val="26"/>
  </w:num>
  <w:num w:numId="16">
    <w:abstractNumId w:val="15"/>
  </w:num>
  <w:num w:numId="17">
    <w:abstractNumId w:val="20"/>
  </w:num>
  <w:num w:numId="18">
    <w:abstractNumId w:val="1"/>
  </w:num>
  <w:num w:numId="19">
    <w:abstractNumId w:val="17"/>
  </w:num>
  <w:num w:numId="20">
    <w:abstractNumId w:val="2"/>
  </w:num>
  <w:num w:numId="21">
    <w:abstractNumId w:val="23"/>
  </w:num>
  <w:num w:numId="22">
    <w:abstractNumId w:val="3"/>
  </w:num>
  <w:num w:numId="23">
    <w:abstractNumId w:val="12"/>
  </w:num>
  <w:num w:numId="24">
    <w:abstractNumId w:val="18"/>
  </w:num>
  <w:num w:numId="25">
    <w:abstractNumId w:val="24"/>
  </w:num>
  <w:num w:numId="26">
    <w:abstractNumId w:val="10"/>
  </w:num>
  <w:num w:numId="27">
    <w:abstractNumId w:val="29"/>
  </w:num>
  <w:num w:numId="28">
    <w:abstractNumId w:val="28"/>
  </w:num>
  <w:num w:numId="29">
    <w:abstractNumId w:val="22"/>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4768"/>
    <w:rsid w:val="00075797"/>
    <w:rsid w:val="00086FA5"/>
    <w:rsid w:val="000A3A72"/>
    <w:rsid w:val="000B1CD3"/>
    <w:rsid w:val="000E4641"/>
    <w:rsid w:val="00104C8F"/>
    <w:rsid w:val="00120518"/>
    <w:rsid w:val="0014248E"/>
    <w:rsid w:val="00151F66"/>
    <w:rsid w:val="001770EC"/>
    <w:rsid w:val="00177F8D"/>
    <w:rsid w:val="00180988"/>
    <w:rsid w:val="00185F4A"/>
    <w:rsid w:val="001B04EC"/>
    <w:rsid w:val="001E6B12"/>
    <w:rsid w:val="00216529"/>
    <w:rsid w:val="00253094"/>
    <w:rsid w:val="002B4818"/>
    <w:rsid w:val="002D2200"/>
    <w:rsid w:val="003669F5"/>
    <w:rsid w:val="0038223D"/>
    <w:rsid w:val="00394768"/>
    <w:rsid w:val="003A71F1"/>
    <w:rsid w:val="003B144C"/>
    <w:rsid w:val="0040564B"/>
    <w:rsid w:val="00425B67"/>
    <w:rsid w:val="0042689C"/>
    <w:rsid w:val="004315DC"/>
    <w:rsid w:val="00432AD6"/>
    <w:rsid w:val="0048047D"/>
    <w:rsid w:val="0048120C"/>
    <w:rsid w:val="004909D9"/>
    <w:rsid w:val="00521481"/>
    <w:rsid w:val="005A61AA"/>
    <w:rsid w:val="005B0AD2"/>
    <w:rsid w:val="005D4849"/>
    <w:rsid w:val="005E7C38"/>
    <w:rsid w:val="00656E88"/>
    <w:rsid w:val="00665110"/>
    <w:rsid w:val="006709F1"/>
    <w:rsid w:val="0068668B"/>
    <w:rsid w:val="006A4FE7"/>
    <w:rsid w:val="006C60E6"/>
    <w:rsid w:val="006D592D"/>
    <w:rsid w:val="007F0312"/>
    <w:rsid w:val="00830513"/>
    <w:rsid w:val="00837914"/>
    <w:rsid w:val="00846BEA"/>
    <w:rsid w:val="00874FE7"/>
    <w:rsid w:val="00952F7D"/>
    <w:rsid w:val="0095496A"/>
    <w:rsid w:val="00967BC2"/>
    <w:rsid w:val="00973505"/>
    <w:rsid w:val="00975E4A"/>
    <w:rsid w:val="009A38BA"/>
    <w:rsid w:val="009F1018"/>
    <w:rsid w:val="00A2181E"/>
    <w:rsid w:val="00A44DA4"/>
    <w:rsid w:val="00A52065"/>
    <w:rsid w:val="00A560F3"/>
    <w:rsid w:val="00AC3DAA"/>
    <w:rsid w:val="00AD20AE"/>
    <w:rsid w:val="00AF0E9A"/>
    <w:rsid w:val="00B029A6"/>
    <w:rsid w:val="00B07ACC"/>
    <w:rsid w:val="00B2526B"/>
    <w:rsid w:val="00B419E3"/>
    <w:rsid w:val="00B43DD4"/>
    <w:rsid w:val="00B43E11"/>
    <w:rsid w:val="00B75AA7"/>
    <w:rsid w:val="00BB253A"/>
    <w:rsid w:val="00C755AB"/>
    <w:rsid w:val="00CA13A0"/>
    <w:rsid w:val="00D221BC"/>
    <w:rsid w:val="00D2475D"/>
    <w:rsid w:val="00D30289"/>
    <w:rsid w:val="00D43125"/>
    <w:rsid w:val="00D66A3A"/>
    <w:rsid w:val="00DD54D3"/>
    <w:rsid w:val="00DF198B"/>
    <w:rsid w:val="00DF1C25"/>
    <w:rsid w:val="00DF264F"/>
    <w:rsid w:val="00E02FD5"/>
    <w:rsid w:val="00E74B29"/>
    <w:rsid w:val="00E77C28"/>
    <w:rsid w:val="00E8123D"/>
    <w:rsid w:val="00E9049F"/>
    <w:rsid w:val="00EE3A31"/>
    <w:rsid w:val="00EF07C5"/>
    <w:rsid w:val="00F17673"/>
    <w:rsid w:val="00F50791"/>
    <w:rsid w:val="00F63E00"/>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7AA4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284006">
      <w:bodyDiv w:val="1"/>
      <w:marLeft w:val="0"/>
      <w:marRight w:val="0"/>
      <w:marTop w:val="0"/>
      <w:marBottom w:val="0"/>
      <w:divBdr>
        <w:top w:val="none" w:sz="0" w:space="0" w:color="auto"/>
        <w:left w:val="none" w:sz="0" w:space="0" w:color="auto"/>
        <w:bottom w:val="none" w:sz="0" w:space="0" w:color="auto"/>
        <w:right w:val="none" w:sz="0" w:space="0" w:color="auto"/>
      </w:divBdr>
    </w:div>
    <w:div w:id="1687250566">
      <w:bodyDiv w:val="1"/>
      <w:marLeft w:val="0"/>
      <w:marRight w:val="0"/>
      <w:marTop w:val="0"/>
      <w:marBottom w:val="0"/>
      <w:divBdr>
        <w:top w:val="none" w:sz="0" w:space="0" w:color="auto"/>
        <w:left w:val="none" w:sz="0" w:space="0" w:color="auto"/>
        <w:bottom w:val="none" w:sz="0" w:space="0" w:color="auto"/>
        <w:right w:val="none" w:sz="0" w:space="0" w:color="auto"/>
      </w:divBdr>
    </w:div>
    <w:div w:id="188771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gi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gif"/><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gi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gif"/><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footer" Target="footer2.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gi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gif"/><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gi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gif"/><Relationship Id="rId105" Type="http://schemas.openxmlformats.org/officeDocument/2006/relationships/image" Target="media/image96.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gif"/><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6.gif"/><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gif"/><Relationship Id="rId15" Type="http://schemas.openxmlformats.org/officeDocument/2006/relationships/image" Target="media/image6.gi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gif"/><Relationship Id="rId1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rai\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63</Pages>
  <Words>2538</Words>
  <Characters>14470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2022-01-27T08:17:00Z</dcterms:created>
  <dcterms:modified xsi:type="dcterms:W3CDTF">2022-01-27T08:18:00Z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